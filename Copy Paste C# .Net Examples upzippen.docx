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6CCF" w14:textId="77777777" w:rsidR="00AF0072" w:rsidRDefault="00AF0072">
      <w:pPr>
        <w:pStyle w:val="Heading1"/>
      </w:pPr>
      <w:bookmarkStart w:id="0" w:name="_Toc162161365"/>
      <w:r>
        <w:t>Inhoudstafel</w:t>
      </w:r>
      <w:bookmarkEnd w:id="0"/>
    </w:p>
    <w:p w14:paraId="17890659" w14:textId="1062D096" w:rsidR="00E01288" w:rsidRDefault="00AF0072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lang w:eastAsia="nl-BE"/>
          <w14:ligatures w14:val="standardContextual"/>
        </w:rPr>
      </w:pPr>
      <w:r>
        <w:rPr>
          <w:lang w:val="nl-NL"/>
        </w:rPr>
        <w:fldChar w:fldCharType="begin"/>
      </w:r>
      <w:r>
        <w:instrText xml:space="preserve"> TOC \o "1-4" \h \z \u </w:instrText>
      </w:r>
      <w:r>
        <w:rPr>
          <w:lang w:val="nl-NL"/>
        </w:rPr>
        <w:fldChar w:fldCharType="separate"/>
      </w:r>
      <w:hyperlink w:anchor="_Toc162161365" w:history="1">
        <w:r w:rsidR="00E01288" w:rsidRPr="00A14356">
          <w:rPr>
            <w:rStyle w:val="Hyperlink"/>
          </w:rPr>
          <w:t>Inhoudstafel</w:t>
        </w:r>
        <w:r w:rsidR="00E01288">
          <w:rPr>
            <w:webHidden/>
          </w:rPr>
          <w:tab/>
        </w:r>
        <w:r w:rsidR="00E01288">
          <w:rPr>
            <w:webHidden/>
          </w:rPr>
          <w:fldChar w:fldCharType="begin"/>
        </w:r>
        <w:r w:rsidR="00E01288">
          <w:rPr>
            <w:webHidden/>
          </w:rPr>
          <w:instrText xml:space="preserve"> PAGEREF _Toc162161365 \h </w:instrText>
        </w:r>
        <w:r w:rsidR="00E01288">
          <w:rPr>
            <w:webHidden/>
          </w:rPr>
        </w:r>
        <w:r w:rsidR="00E01288">
          <w:rPr>
            <w:webHidden/>
          </w:rPr>
          <w:fldChar w:fldCharType="separate"/>
        </w:r>
        <w:r w:rsidR="0038485E">
          <w:rPr>
            <w:webHidden/>
          </w:rPr>
          <w:t>1</w:t>
        </w:r>
        <w:r w:rsidR="00E01288">
          <w:rPr>
            <w:webHidden/>
          </w:rPr>
          <w:fldChar w:fldCharType="end"/>
        </w:r>
      </w:hyperlink>
    </w:p>
    <w:p w14:paraId="7EC5546D" w14:textId="70F79916" w:rsidR="00E01288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lang w:eastAsia="nl-BE"/>
          <w14:ligatures w14:val="standardContextual"/>
        </w:rPr>
      </w:pPr>
      <w:hyperlink w:anchor="_Toc162161366" w:history="1">
        <w:r w:rsidR="00E01288" w:rsidRPr="00A14356">
          <w:rPr>
            <w:rStyle w:val="Hyperlink"/>
          </w:rPr>
          <w:t>Voorbeelden van internet unzippen</w:t>
        </w:r>
        <w:r w:rsidR="00E01288">
          <w:rPr>
            <w:webHidden/>
          </w:rPr>
          <w:tab/>
        </w:r>
        <w:r w:rsidR="00E01288">
          <w:rPr>
            <w:webHidden/>
          </w:rPr>
          <w:fldChar w:fldCharType="begin"/>
        </w:r>
        <w:r w:rsidR="00E01288">
          <w:rPr>
            <w:webHidden/>
          </w:rPr>
          <w:instrText xml:space="preserve"> PAGEREF _Toc162161366 \h </w:instrText>
        </w:r>
        <w:r w:rsidR="00E01288">
          <w:rPr>
            <w:webHidden/>
          </w:rPr>
        </w:r>
        <w:r w:rsidR="00E01288">
          <w:rPr>
            <w:webHidden/>
          </w:rPr>
          <w:fldChar w:fldCharType="separate"/>
        </w:r>
        <w:r w:rsidR="0038485E">
          <w:rPr>
            <w:webHidden/>
          </w:rPr>
          <w:t>2</w:t>
        </w:r>
        <w:r w:rsidR="00E01288">
          <w:rPr>
            <w:webHidden/>
          </w:rPr>
          <w:fldChar w:fldCharType="end"/>
        </w:r>
      </w:hyperlink>
    </w:p>
    <w:p w14:paraId="7344E077" w14:textId="011707BE" w:rsidR="00E01288" w:rsidRDefault="00000000">
      <w:pPr>
        <w:pStyle w:val="TOC2"/>
        <w:tabs>
          <w:tab w:val="right" w:leader="dot" w:pos="7503"/>
        </w:tabs>
        <w:rPr>
          <w:rFonts w:asciiTheme="minorHAnsi" w:eastAsiaTheme="minorEastAsia" w:hAnsiTheme="minorHAnsi" w:cstheme="minorBidi"/>
          <w:smallCaps w:val="0"/>
          <w:noProof/>
          <w:kern w:val="2"/>
          <w:lang w:eastAsia="nl-BE"/>
          <w14:ligatures w14:val="standardContextual"/>
        </w:rPr>
      </w:pPr>
      <w:hyperlink w:anchor="_Toc162161367" w:history="1">
        <w:r w:rsidR="00E01288" w:rsidRPr="00A14356">
          <w:rPr>
            <w:rStyle w:val="Hyperlink"/>
            <w:noProof/>
          </w:rPr>
          <w:t>Je hebt een voorbeeld van internet gedownload</w:t>
        </w:r>
        <w:r w:rsidR="00E01288">
          <w:rPr>
            <w:noProof/>
            <w:webHidden/>
          </w:rPr>
          <w:tab/>
        </w:r>
        <w:r w:rsidR="00E01288">
          <w:rPr>
            <w:noProof/>
            <w:webHidden/>
          </w:rPr>
          <w:fldChar w:fldCharType="begin"/>
        </w:r>
        <w:r w:rsidR="00E01288">
          <w:rPr>
            <w:noProof/>
            <w:webHidden/>
          </w:rPr>
          <w:instrText xml:space="preserve"> PAGEREF _Toc162161367 \h </w:instrText>
        </w:r>
        <w:r w:rsidR="00E01288">
          <w:rPr>
            <w:noProof/>
            <w:webHidden/>
          </w:rPr>
        </w:r>
        <w:r w:rsidR="00E01288">
          <w:rPr>
            <w:noProof/>
            <w:webHidden/>
          </w:rPr>
          <w:fldChar w:fldCharType="separate"/>
        </w:r>
        <w:r w:rsidR="0038485E">
          <w:rPr>
            <w:noProof/>
            <w:webHidden/>
          </w:rPr>
          <w:t>2</w:t>
        </w:r>
        <w:r w:rsidR="00E01288">
          <w:rPr>
            <w:noProof/>
            <w:webHidden/>
          </w:rPr>
          <w:fldChar w:fldCharType="end"/>
        </w:r>
      </w:hyperlink>
    </w:p>
    <w:p w14:paraId="346433A3" w14:textId="2921A395" w:rsidR="00E01288" w:rsidRDefault="00000000">
      <w:pPr>
        <w:pStyle w:val="TOC2"/>
        <w:tabs>
          <w:tab w:val="right" w:leader="dot" w:pos="7503"/>
        </w:tabs>
        <w:rPr>
          <w:rFonts w:asciiTheme="minorHAnsi" w:eastAsiaTheme="minorEastAsia" w:hAnsiTheme="minorHAnsi" w:cstheme="minorBidi"/>
          <w:smallCaps w:val="0"/>
          <w:noProof/>
          <w:kern w:val="2"/>
          <w:lang w:eastAsia="nl-BE"/>
          <w14:ligatures w14:val="standardContextual"/>
        </w:rPr>
      </w:pPr>
      <w:hyperlink w:anchor="_Toc162161368" w:history="1">
        <w:r w:rsidR="00E01288" w:rsidRPr="00A14356">
          <w:rPr>
            <w:rStyle w:val="Hyperlink"/>
            <w:noProof/>
          </w:rPr>
          <w:t>Hef de blokkering op</w:t>
        </w:r>
        <w:r w:rsidR="00E01288">
          <w:rPr>
            <w:noProof/>
            <w:webHidden/>
          </w:rPr>
          <w:tab/>
        </w:r>
        <w:r w:rsidR="00E01288">
          <w:rPr>
            <w:noProof/>
            <w:webHidden/>
          </w:rPr>
          <w:fldChar w:fldCharType="begin"/>
        </w:r>
        <w:r w:rsidR="00E01288">
          <w:rPr>
            <w:noProof/>
            <w:webHidden/>
          </w:rPr>
          <w:instrText xml:space="preserve"> PAGEREF _Toc162161368 \h </w:instrText>
        </w:r>
        <w:r w:rsidR="00E01288">
          <w:rPr>
            <w:noProof/>
            <w:webHidden/>
          </w:rPr>
        </w:r>
        <w:r w:rsidR="00E01288">
          <w:rPr>
            <w:noProof/>
            <w:webHidden/>
          </w:rPr>
          <w:fldChar w:fldCharType="separate"/>
        </w:r>
        <w:r w:rsidR="0038485E">
          <w:rPr>
            <w:noProof/>
            <w:webHidden/>
          </w:rPr>
          <w:t>2</w:t>
        </w:r>
        <w:r w:rsidR="00E01288">
          <w:rPr>
            <w:noProof/>
            <w:webHidden/>
          </w:rPr>
          <w:fldChar w:fldCharType="end"/>
        </w:r>
      </w:hyperlink>
    </w:p>
    <w:p w14:paraId="031DB82E" w14:textId="6939FFDF" w:rsidR="00E01288" w:rsidRDefault="00000000">
      <w:pPr>
        <w:pStyle w:val="TOC2"/>
        <w:tabs>
          <w:tab w:val="right" w:leader="dot" w:pos="7503"/>
        </w:tabs>
        <w:rPr>
          <w:rFonts w:asciiTheme="minorHAnsi" w:eastAsiaTheme="minorEastAsia" w:hAnsiTheme="minorHAnsi" w:cstheme="minorBidi"/>
          <w:smallCaps w:val="0"/>
          <w:noProof/>
          <w:kern w:val="2"/>
          <w:lang w:eastAsia="nl-BE"/>
          <w14:ligatures w14:val="standardContextual"/>
        </w:rPr>
      </w:pPr>
      <w:hyperlink w:anchor="_Toc162161369" w:history="1">
        <w:r w:rsidR="00E01288" w:rsidRPr="00A14356">
          <w:rPr>
            <w:rStyle w:val="Hyperlink"/>
            <w:noProof/>
          </w:rPr>
          <w:t>Unzip het bestand</w:t>
        </w:r>
        <w:r w:rsidR="00E01288">
          <w:rPr>
            <w:noProof/>
            <w:webHidden/>
          </w:rPr>
          <w:tab/>
        </w:r>
        <w:r w:rsidR="00E01288">
          <w:rPr>
            <w:noProof/>
            <w:webHidden/>
          </w:rPr>
          <w:fldChar w:fldCharType="begin"/>
        </w:r>
        <w:r w:rsidR="00E01288">
          <w:rPr>
            <w:noProof/>
            <w:webHidden/>
          </w:rPr>
          <w:instrText xml:space="preserve"> PAGEREF _Toc162161369 \h </w:instrText>
        </w:r>
        <w:r w:rsidR="00E01288">
          <w:rPr>
            <w:noProof/>
            <w:webHidden/>
          </w:rPr>
        </w:r>
        <w:r w:rsidR="00E01288">
          <w:rPr>
            <w:noProof/>
            <w:webHidden/>
          </w:rPr>
          <w:fldChar w:fldCharType="separate"/>
        </w:r>
        <w:r w:rsidR="0038485E">
          <w:rPr>
            <w:noProof/>
            <w:webHidden/>
          </w:rPr>
          <w:t>2</w:t>
        </w:r>
        <w:r w:rsidR="00E01288">
          <w:rPr>
            <w:noProof/>
            <w:webHidden/>
          </w:rPr>
          <w:fldChar w:fldCharType="end"/>
        </w:r>
      </w:hyperlink>
    </w:p>
    <w:p w14:paraId="262F6686" w14:textId="0F556905" w:rsidR="00E01288" w:rsidRDefault="00000000">
      <w:pPr>
        <w:pStyle w:val="TOC2"/>
        <w:tabs>
          <w:tab w:val="right" w:leader="dot" w:pos="7503"/>
        </w:tabs>
        <w:rPr>
          <w:rFonts w:asciiTheme="minorHAnsi" w:eastAsiaTheme="minorEastAsia" w:hAnsiTheme="minorHAnsi" w:cstheme="minorBidi"/>
          <w:smallCaps w:val="0"/>
          <w:noProof/>
          <w:kern w:val="2"/>
          <w:lang w:eastAsia="nl-BE"/>
          <w14:ligatures w14:val="standardContextual"/>
        </w:rPr>
      </w:pPr>
      <w:hyperlink w:anchor="_Toc162161370" w:history="1">
        <w:r w:rsidR="00E01288" w:rsidRPr="00A14356">
          <w:rPr>
            <w:rStyle w:val="Hyperlink"/>
            <w:noProof/>
          </w:rPr>
          <w:t>Start de solution</w:t>
        </w:r>
        <w:r w:rsidR="00E01288">
          <w:rPr>
            <w:noProof/>
            <w:webHidden/>
          </w:rPr>
          <w:tab/>
        </w:r>
        <w:r w:rsidR="00E01288">
          <w:rPr>
            <w:noProof/>
            <w:webHidden/>
          </w:rPr>
          <w:fldChar w:fldCharType="begin"/>
        </w:r>
        <w:r w:rsidR="00E01288">
          <w:rPr>
            <w:noProof/>
            <w:webHidden/>
          </w:rPr>
          <w:instrText xml:space="preserve"> PAGEREF _Toc162161370 \h </w:instrText>
        </w:r>
        <w:r w:rsidR="00E01288">
          <w:rPr>
            <w:noProof/>
            <w:webHidden/>
          </w:rPr>
        </w:r>
        <w:r w:rsidR="00E01288">
          <w:rPr>
            <w:noProof/>
            <w:webHidden/>
          </w:rPr>
          <w:fldChar w:fldCharType="separate"/>
        </w:r>
        <w:r w:rsidR="0038485E">
          <w:rPr>
            <w:noProof/>
            <w:webHidden/>
          </w:rPr>
          <w:t>3</w:t>
        </w:r>
        <w:r w:rsidR="00E01288">
          <w:rPr>
            <w:noProof/>
            <w:webHidden/>
          </w:rPr>
          <w:fldChar w:fldCharType="end"/>
        </w:r>
      </w:hyperlink>
    </w:p>
    <w:p w14:paraId="037CE3CC" w14:textId="5C5F5567" w:rsidR="00E01288" w:rsidRDefault="00000000">
      <w:pPr>
        <w:pStyle w:val="TOC2"/>
        <w:tabs>
          <w:tab w:val="right" w:leader="dot" w:pos="7503"/>
        </w:tabs>
        <w:rPr>
          <w:rFonts w:asciiTheme="minorHAnsi" w:eastAsiaTheme="minorEastAsia" w:hAnsiTheme="minorHAnsi" w:cstheme="minorBidi"/>
          <w:smallCaps w:val="0"/>
          <w:noProof/>
          <w:kern w:val="2"/>
          <w:lang w:eastAsia="nl-BE"/>
          <w14:ligatures w14:val="standardContextual"/>
        </w:rPr>
      </w:pPr>
      <w:hyperlink w:anchor="_Toc162161371" w:history="1">
        <w:r w:rsidR="00E01288" w:rsidRPr="00A14356">
          <w:rPr>
            <w:rStyle w:val="Hyperlink"/>
            <w:noProof/>
          </w:rPr>
          <w:t>Wat werkt er zeker niet?</w:t>
        </w:r>
        <w:r w:rsidR="00E01288">
          <w:rPr>
            <w:noProof/>
            <w:webHidden/>
          </w:rPr>
          <w:tab/>
        </w:r>
        <w:r w:rsidR="00E01288">
          <w:rPr>
            <w:noProof/>
            <w:webHidden/>
          </w:rPr>
          <w:fldChar w:fldCharType="begin"/>
        </w:r>
        <w:r w:rsidR="00E01288">
          <w:rPr>
            <w:noProof/>
            <w:webHidden/>
          </w:rPr>
          <w:instrText xml:space="preserve"> PAGEREF _Toc162161371 \h </w:instrText>
        </w:r>
        <w:r w:rsidR="00E01288">
          <w:rPr>
            <w:noProof/>
            <w:webHidden/>
          </w:rPr>
        </w:r>
        <w:r w:rsidR="00E01288">
          <w:rPr>
            <w:noProof/>
            <w:webHidden/>
          </w:rPr>
          <w:fldChar w:fldCharType="separate"/>
        </w:r>
        <w:r w:rsidR="0038485E">
          <w:rPr>
            <w:noProof/>
            <w:webHidden/>
          </w:rPr>
          <w:t>3</w:t>
        </w:r>
        <w:r w:rsidR="00E01288">
          <w:rPr>
            <w:noProof/>
            <w:webHidden/>
          </w:rPr>
          <w:fldChar w:fldCharType="end"/>
        </w:r>
      </w:hyperlink>
    </w:p>
    <w:p w14:paraId="2E08E350" w14:textId="693BCDAB" w:rsidR="00AF0072" w:rsidRDefault="00AF0072">
      <w:pPr>
        <w:pStyle w:val="cpParagraph"/>
      </w:pPr>
      <w:r>
        <w:fldChar w:fldCharType="end"/>
      </w:r>
    </w:p>
    <w:p w14:paraId="260536C0" w14:textId="1F6A1697" w:rsidR="00AF0072" w:rsidRDefault="000B396E">
      <w:pPr>
        <w:pStyle w:val="Heading1"/>
      </w:pPr>
      <w:bookmarkStart w:id="1" w:name="_Toc1621613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D239D8" wp14:editId="429F6000">
                <wp:simplePos x="0" y="0"/>
                <wp:positionH relativeFrom="column">
                  <wp:posOffset>-4980940</wp:posOffset>
                </wp:positionH>
                <wp:positionV relativeFrom="paragraph">
                  <wp:posOffset>130810</wp:posOffset>
                </wp:positionV>
                <wp:extent cx="2305050" cy="2922270"/>
                <wp:effectExtent l="0" t="0" r="0" b="0"/>
                <wp:wrapSquare wrapText="bothSides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2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7E023" w14:textId="43C3F601" w:rsidR="00AF0072" w:rsidRDefault="00193F3F">
                            <w:pPr>
                              <w:rPr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1665E" wp14:editId="494650BF">
                                  <wp:extent cx="1905635" cy="2542393"/>
                                  <wp:effectExtent l="19050" t="19050" r="18415" b="10795"/>
                                  <wp:docPr id="472907199" name="Picture 1" descr="A screenshot of a compu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2907199" name="Picture 1" descr="A screenshot of a computer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635" cy="25423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8E5F99" w14:textId="42E17868" w:rsidR="00AF0072" w:rsidRDefault="00AF0072">
                            <w:pPr>
                              <w:pStyle w:val="cpCaption"/>
                            </w:pPr>
                            <w:bookmarkStart w:id="2" w:name="WindowsExplorer"/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="0038485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t>:</w:t>
                            </w:r>
                            <w:r>
                              <w:tab/>
                            </w:r>
                            <w:r w:rsidR="00950A64">
                              <w:t>Windows</w:t>
                            </w:r>
                            <w:r>
                              <w:t xml:space="preserve"> Explorer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239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92.2pt;margin-top:10.3pt;width:181.5pt;height:23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" stroked="f">
                <v:textbox>
                  <w:txbxContent>
                    <w:p w14:paraId="15E7E023" w14:textId="43C3F601" w:rsidR="00AF0072" w:rsidRDefault="00193F3F">
                      <w:pPr>
                        <w:rPr>
                          <w:szCs w:val="20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C1665E" wp14:editId="494650BF">
                            <wp:extent cx="1905635" cy="2542393"/>
                            <wp:effectExtent l="19050" t="19050" r="18415" b="10795"/>
                            <wp:docPr id="472907199" name="Picture 1" descr="A screenshot of a compu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2907199" name="Picture 1" descr="A screenshot of a computer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635" cy="25423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8E5F99" w14:textId="42E17868" w:rsidR="00AF0072" w:rsidRDefault="00AF0072">
                      <w:pPr>
                        <w:pStyle w:val="cpCaption"/>
                      </w:pPr>
                      <w:bookmarkStart w:id="3" w:name="WindowsExplorer"/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="0038485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>
                        <w:t>:</w:t>
                      </w:r>
                      <w:r>
                        <w:tab/>
                      </w:r>
                      <w:r w:rsidR="00950A64">
                        <w:t>Windows</w:t>
                      </w:r>
                      <w:r>
                        <w:t xml:space="preserve"> Explorer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A64">
        <w:t>Voorbeelden van internet unzippen</w:t>
      </w:r>
      <w:bookmarkEnd w:id="1"/>
    </w:p>
    <w:p w14:paraId="3112308E" w14:textId="3279AB75" w:rsidR="00AF0072" w:rsidRDefault="00950A64">
      <w:pPr>
        <w:pStyle w:val="Heading2"/>
      </w:pPr>
      <w:bookmarkStart w:id="4" w:name="_Toc162161367"/>
      <w:r>
        <w:t>Je hebt een voorbeeld van internet gedownload</w:t>
      </w:r>
      <w:bookmarkEnd w:id="4"/>
    </w:p>
    <w:p w14:paraId="2241620C" w14:textId="77777777" w:rsidR="00950A64" w:rsidRDefault="00950A64">
      <w:pPr>
        <w:pStyle w:val="cpParagraph"/>
      </w:pPr>
      <w:r>
        <w:t>Er zijn verschillende plaatsen waar de bestanden staan.</w:t>
      </w:r>
    </w:p>
    <w:p w14:paraId="21DD7208" w14:textId="03046434" w:rsidR="00AF0072" w:rsidRDefault="00950A64" w:rsidP="00950A64">
      <w:pPr>
        <w:pStyle w:val="cpBullet"/>
      </w:pPr>
      <w:r>
        <w:t xml:space="preserve">Ofwel haal je het van </w:t>
      </w:r>
      <w:proofErr w:type="spellStart"/>
      <w:r>
        <w:t>Moodle</w:t>
      </w:r>
      <w:proofErr w:type="spellEnd"/>
      <w:r>
        <w:t>.</w:t>
      </w:r>
    </w:p>
    <w:p w14:paraId="36A95940" w14:textId="0F942633" w:rsidR="00950A64" w:rsidRDefault="00950A64" w:rsidP="00950A64">
      <w:pPr>
        <w:pStyle w:val="cpBullet"/>
      </w:pPr>
      <w:r>
        <w:t>Ofwel haal je het van GitHub.</w:t>
      </w:r>
    </w:p>
    <w:p w14:paraId="6C53C0DC" w14:textId="77777777" w:rsidR="00950A64" w:rsidRDefault="00950A64" w:rsidP="00950A64">
      <w:pPr>
        <w:pStyle w:val="cpBullet"/>
        <w:numPr>
          <w:ilvl w:val="0"/>
          <w:numId w:val="0"/>
        </w:numPr>
        <w:ind w:left="851" w:hanging="426"/>
      </w:pPr>
    </w:p>
    <w:p w14:paraId="6E5049CE" w14:textId="46A84FD5" w:rsidR="00950A64" w:rsidRDefault="00950A64" w:rsidP="00950A64">
      <w:pPr>
        <w:pStyle w:val="cpParagraph"/>
      </w:pPr>
      <w:r>
        <w:t>Omdat dit bestand van internet komt, staat er sinds Windows 10 (en 11) een property op dat document, dat het mogelijk niet veilig is.</w:t>
      </w:r>
    </w:p>
    <w:p w14:paraId="444A3398" w14:textId="0E5DC82C" w:rsidR="00950A64" w:rsidRDefault="00950A64" w:rsidP="00950A64">
      <w:pPr>
        <w:pStyle w:val="cpParagraph"/>
      </w:pPr>
      <w:r>
        <w:t xml:space="preserve">Dus als je kijkt naar het gedownloade document, in Windows verkenner zul je zien dat het eigenlijk “geblokkeerd” is tegen veranderen. (Zie </w:t>
      </w:r>
      <w:r w:rsidRPr="00950A64">
        <w:rPr>
          <w:rStyle w:val="cpReference"/>
        </w:rPr>
        <w:fldChar w:fldCharType="begin"/>
      </w:r>
      <w:r w:rsidRPr="00950A64">
        <w:rPr>
          <w:rStyle w:val="cpReference"/>
        </w:rPr>
        <w:instrText xml:space="preserve"> REF  WindowsExplorer  \* MERGEFORMAT </w:instrText>
      </w:r>
      <w:r w:rsidRPr="00950A64">
        <w:rPr>
          <w:rStyle w:val="cpReference"/>
        </w:rPr>
        <w:fldChar w:fldCharType="separate"/>
      </w:r>
      <w:r w:rsidR="0038485E" w:rsidRPr="0038485E">
        <w:rPr>
          <w:rStyle w:val="cpReference"/>
        </w:rPr>
        <w:t>Figuur 1</w:t>
      </w:r>
      <w:r w:rsidRPr="00950A64">
        <w:rPr>
          <w:rStyle w:val="cpReference"/>
        </w:rPr>
        <w:fldChar w:fldCharType="end"/>
      </w:r>
      <w:r>
        <w:t>).</w:t>
      </w:r>
    </w:p>
    <w:p w14:paraId="4B8E9F58" w14:textId="231BB7CF" w:rsidR="00950A64" w:rsidRDefault="00193F3F" w:rsidP="00193F3F">
      <w:pPr>
        <w:pStyle w:val="cpBullet"/>
      </w:pPr>
      <w:r>
        <w:t>Klik met de andere muisknop op het zip bestand.</w:t>
      </w:r>
    </w:p>
    <w:p w14:paraId="08D712C5" w14:textId="2CCA2A1B" w:rsidR="00193F3F" w:rsidRDefault="00193F3F" w:rsidP="00193F3F">
      <w:pPr>
        <w:pStyle w:val="cpBullet"/>
      </w:pPr>
      <w:r>
        <w:t>Kies “</w:t>
      </w:r>
      <w:proofErr w:type="spellStart"/>
      <w:r>
        <w:t>Properties</w:t>
      </w:r>
      <w:proofErr w:type="spellEnd"/>
      <w:r>
        <w:t xml:space="preserve"> / Eigenschappen”.</w:t>
      </w:r>
    </w:p>
    <w:p w14:paraId="33DB9ECA" w14:textId="0A9D4C78" w:rsidR="00193F3F" w:rsidRDefault="00193F3F" w:rsidP="00193F3F">
      <w:pPr>
        <w:pStyle w:val="cpBullet"/>
      </w:pPr>
      <w:r>
        <w:t xml:space="preserve">Je ziet de info zoals op </w:t>
      </w:r>
      <w:r w:rsidRPr="00950A64">
        <w:rPr>
          <w:rStyle w:val="cpReference"/>
        </w:rPr>
        <w:fldChar w:fldCharType="begin"/>
      </w:r>
      <w:r w:rsidRPr="00950A64">
        <w:rPr>
          <w:rStyle w:val="cpReference"/>
        </w:rPr>
        <w:instrText xml:space="preserve"> REF  WindowsExplorer  \* MERGEFORMAT </w:instrText>
      </w:r>
      <w:r w:rsidRPr="00950A64">
        <w:rPr>
          <w:rStyle w:val="cpReference"/>
        </w:rPr>
        <w:fldChar w:fldCharType="separate"/>
      </w:r>
      <w:r w:rsidR="0038485E" w:rsidRPr="0038485E">
        <w:rPr>
          <w:rStyle w:val="cpReference"/>
        </w:rPr>
        <w:t>Figuur 1</w:t>
      </w:r>
      <w:r w:rsidRPr="00950A64">
        <w:rPr>
          <w:rStyle w:val="cpReference"/>
        </w:rPr>
        <w:fldChar w:fldCharType="end"/>
      </w:r>
      <w:r>
        <w:t>.</w:t>
      </w:r>
    </w:p>
    <w:p w14:paraId="56D62DFB" w14:textId="26C19F39" w:rsidR="00193F3F" w:rsidRDefault="00193F3F" w:rsidP="00193F3F">
      <w:pPr>
        <w:pStyle w:val="Heading2"/>
      </w:pPr>
      <w:bookmarkStart w:id="5" w:name="_Toc162161368"/>
      <w:r>
        <w:t>Hef de blokkering op</w:t>
      </w:r>
      <w:bookmarkEnd w:id="5"/>
    </w:p>
    <w:p w14:paraId="1E1B1C72" w14:textId="5330A789" w:rsidR="00193F3F" w:rsidRDefault="00193F3F" w:rsidP="00193F3F">
      <w:pPr>
        <w:pStyle w:val="cpBullet"/>
      </w:pPr>
      <w:r>
        <w:t xml:space="preserve">Markeer het aankruisvakje “Blokkering opheffen / </w:t>
      </w:r>
      <w:proofErr w:type="spellStart"/>
      <w:r>
        <w:t>Unblock</w:t>
      </w:r>
      <w:proofErr w:type="spellEnd"/>
      <w:r>
        <w:t>”</w:t>
      </w:r>
    </w:p>
    <w:p w14:paraId="0C301DEB" w14:textId="63760A33" w:rsidR="00193F3F" w:rsidRDefault="00193F3F" w:rsidP="00193F3F">
      <w:pPr>
        <w:pStyle w:val="Heading2"/>
      </w:pPr>
      <w:bookmarkStart w:id="6" w:name="_Toc162161369"/>
      <w:r>
        <w:t>Unzip het bestand</w:t>
      </w:r>
      <w:bookmarkEnd w:id="6"/>
    </w:p>
    <w:p w14:paraId="2CF87040" w14:textId="6B2AD936" w:rsidR="00193F3F" w:rsidRDefault="00193F3F" w:rsidP="00193F3F">
      <w:pPr>
        <w:pStyle w:val="cpBullet"/>
      </w:pPr>
      <w:r>
        <w:t>Klik met de andere muisknop op het zip bestand.</w:t>
      </w:r>
    </w:p>
    <w:p w14:paraId="4191C09B" w14:textId="584F862D" w:rsidR="00193F3F" w:rsidRDefault="00193F3F" w:rsidP="00193F3F">
      <w:pPr>
        <w:pStyle w:val="cpBullet"/>
      </w:pPr>
      <w:r>
        <w:t>Kies “Alles uitpakken”.</w:t>
      </w:r>
    </w:p>
    <w:p w14:paraId="62E3914B" w14:textId="2579AE3D" w:rsidR="00193F3F" w:rsidRDefault="00193F3F" w:rsidP="00193F3F">
      <w:pPr>
        <w:pStyle w:val="cpBullet"/>
      </w:pPr>
      <w:r>
        <w:t>Er wordt je gevraagd waar.</w:t>
      </w:r>
    </w:p>
    <w:p w14:paraId="6AD55B23" w14:textId="44ABE943" w:rsidR="00193F3F" w:rsidRDefault="00F80DCC" w:rsidP="00193F3F">
      <w:pPr>
        <w:pStyle w:val="Heading2"/>
      </w:pPr>
      <w:bookmarkStart w:id="7" w:name="_Toc162161370"/>
      <w:r>
        <w:lastRenderedPageBreak/>
        <w:t>Start de solution</w:t>
      </w:r>
      <w:bookmarkEnd w:id="7"/>
    </w:p>
    <w:p w14:paraId="3EE69CD4" w14:textId="2767DD49" w:rsidR="00193F3F" w:rsidRDefault="00F80DCC" w:rsidP="00F80DCC">
      <w:pPr>
        <w:pStyle w:val="cpBullet"/>
      </w:pPr>
      <w:r>
        <w:t>Ga op zoek naar het bestand met de extensie “.</w:t>
      </w:r>
      <w:proofErr w:type="spellStart"/>
      <w:r>
        <w:t>sln</w:t>
      </w:r>
      <w:proofErr w:type="spellEnd"/>
      <w:r>
        <w:t>” (dat is de solution)</w:t>
      </w:r>
    </w:p>
    <w:p w14:paraId="7779FB41" w14:textId="24B95AE6" w:rsidR="00F80DCC" w:rsidRDefault="00F80DCC" w:rsidP="00F80DCC">
      <w:pPr>
        <w:pStyle w:val="cpBullet"/>
      </w:pPr>
      <w:r>
        <w:t>Start met de juiste versie van Visual Studio.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80DCC" w14:paraId="41115C16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F9516FC" w14:textId="77777777" w:rsidR="00F80DCC" w:rsidRDefault="00F80DCC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59F7326" w14:textId="77777777" w:rsidR="00F80DCC" w:rsidRDefault="00F80DCC">
            <w:pPr>
              <w:pStyle w:val="cpSmallTip"/>
            </w:pPr>
          </w:p>
        </w:tc>
      </w:tr>
      <w:tr w:rsidR="00F80DCC" w14:paraId="1DA33A60" w14:textId="77777777">
        <w:tc>
          <w:tcPr>
            <w:tcW w:w="1843" w:type="dxa"/>
            <w:tcBorders>
              <w:bottom w:val="nil"/>
            </w:tcBorders>
          </w:tcPr>
          <w:p w14:paraId="52068551" w14:textId="77777777" w:rsidR="00F80DCC" w:rsidRDefault="00F80DCC">
            <w:pPr>
              <w:pStyle w:val="cpTip"/>
            </w:pPr>
            <w:r>
              <w:object w:dxaOrig="1995" w:dyaOrig="1530" w14:anchorId="3A45B7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pt;height:59.2pt" o:ole="" fillcolor="window">
                  <v:imagedata r:id="rId10" o:title=""/>
                </v:shape>
                <o:OLEObject Type="Embed" ProgID="PBrush" ShapeID="_x0000_i1025" DrawAspect="Content" ObjectID="_1772774214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8327347" w14:textId="50E88687" w:rsidR="00F80DCC" w:rsidRDefault="00F80DCC">
            <w:pPr>
              <w:pStyle w:val="cpTip"/>
            </w:pPr>
            <w:r>
              <w:t>Het zou kunnen zijn dat je niet de oude .NET bestanden hebt, de voorbeelden zijn gemaakt tussen 2003 en nu (echt waar).</w:t>
            </w:r>
          </w:p>
          <w:p w14:paraId="0E3C40A7" w14:textId="00F014A6" w:rsidR="00F80DCC" w:rsidRDefault="00F80DCC">
            <w:pPr>
              <w:pStyle w:val="cpTip"/>
            </w:pPr>
            <w:r>
              <w:t>Maar ze zijn wel allemaal gecompileerd met versie 2019.</w:t>
            </w:r>
          </w:p>
          <w:p w14:paraId="74DDEEB2" w14:textId="62623124" w:rsidR="00F80DCC" w:rsidRDefault="00F80DCC" w:rsidP="00F80DCC">
            <w:pPr>
              <w:pStyle w:val="cpTip"/>
              <w:numPr>
                <w:ilvl w:val="0"/>
                <w:numId w:val="42"/>
              </w:numPr>
            </w:pPr>
            <w:r>
              <w:t>Ofwel installeer je de oude .NET versie (zie Visual Studio Installer).</w:t>
            </w:r>
          </w:p>
          <w:p w14:paraId="5F355FA6" w14:textId="21995777" w:rsidR="00F80DCC" w:rsidRDefault="00F80DCC" w:rsidP="00F80DCC">
            <w:pPr>
              <w:pStyle w:val="cpTip"/>
              <w:numPr>
                <w:ilvl w:val="0"/>
                <w:numId w:val="42"/>
              </w:numPr>
            </w:pPr>
            <w:r>
              <w:t>Ofwel verander je de eigenschappen (</w:t>
            </w:r>
            <w:proofErr w:type="spellStart"/>
            <w:r>
              <w:t>properties</w:t>
            </w:r>
            <w:proofErr w:type="spellEnd"/>
            <w:r>
              <w:t>) van het project in een .NET versie die je wel op je pc hebt staan.</w:t>
            </w:r>
          </w:p>
        </w:tc>
      </w:tr>
      <w:tr w:rsidR="00F80DCC" w14:paraId="1999BDD3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A032AE7" w14:textId="77777777" w:rsidR="00F80DCC" w:rsidRDefault="00F80DCC">
            <w:pPr>
              <w:pStyle w:val="cpSmallTip"/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69191F9" w14:textId="77777777" w:rsidR="00F80DCC" w:rsidRDefault="00F80DCC">
            <w:pPr>
              <w:pStyle w:val="cpSmallTip"/>
            </w:pPr>
          </w:p>
        </w:tc>
      </w:tr>
    </w:tbl>
    <w:p w14:paraId="531E38F1" w14:textId="0FE1C2C4" w:rsidR="00F80DCC" w:rsidRDefault="00F80DCC" w:rsidP="00F80DCC">
      <w:pPr>
        <w:pStyle w:val="Heading2"/>
      </w:pPr>
      <w:bookmarkStart w:id="8" w:name="_Toc162161371"/>
      <w:r>
        <w:t>Wat werkt er zeker niet?</w:t>
      </w:r>
      <w:bookmarkEnd w:id="8"/>
    </w:p>
    <w:p w14:paraId="1A68C2F4" w14:textId="14A94F87" w:rsidR="00F80DCC" w:rsidRDefault="00F80DCC" w:rsidP="00F80DCC">
      <w:pPr>
        <w:pStyle w:val="cpBullet"/>
      </w:pPr>
      <w:r>
        <w:t>Het heeft geen enkele zin het project te starten vanuit een geblokkeerd project. Je gaat niets kunnen doen.</w:t>
      </w:r>
    </w:p>
    <w:p w14:paraId="017F6A92" w14:textId="412721FD" w:rsidR="00F80DCC" w:rsidRDefault="00F80DCC" w:rsidP="00F80DCC">
      <w:pPr>
        <w:pStyle w:val="cpBullet"/>
      </w:pPr>
      <w:r>
        <w:t>Het heeft geen enkele zin om het project proberen te starten vanuit de zipfile. De zipfile kun je niet rechtstreeks wijzigen.</w:t>
      </w:r>
    </w:p>
    <w:sectPr w:rsidR="00F80DCC">
      <w:headerReference w:type="even" r:id="rId12"/>
      <w:headerReference w:type="default" r:id="rId13"/>
      <w:footerReference w:type="even" r:id="rId14"/>
      <w:footerReference w:type="default" r:id="rId15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3DC9" w14:textId="77777777" w:rsidR="00D82236" w:rsidRDefault="00D82236">
      <w:r>
        <w:separator/>
      </w:r>
    </w:p>
    <w:p w14:paraId="776B17D1" w14:textId="77777777" w:rsidR="00D82236" w:rsidRDefault="00D82236"/>
  </w:endnote>
  <w:endnote w:type="continuationSeparator" w:id="0">
    <w:p w14:paraId="073A2143" w14:textId="77777777" w:rsidR="00D82236" w:rsidRDefault="00D82236">
      <w:r>
        <w:continuationSeparator/>
      </w:r>
    </w:p>
    <w:p w14:paraId="5C1AC9BA" w14:textId="77777777" w:rsidR="00D82236" w:rsidRDefault="00D82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ABDB" w14:textId="77777777" w:rsidR="00AF0072" w:rsidRDefault="00AF0072"/>
  <w:p w14:paraId="2996DC3B" w14:textId="77777777" w:rsidR="00AF0072" w:rsidRDefault="00AF00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36F0" w14:textId="1AF37917" w:rsidR="00AF0072" w:rsidRDefault="000B396E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E79C275" wp14:editId="35445EBE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DAFC6" w14:textId="77777777" w:rsidR="00AF0072" w:rsidRDefault="00AF0072">
                          <w:pPr>
                            <w:pStyle w:val="cpNoteTitle"/>
                          </w:pPr>
                          <w:r>
                            <w:t>Notities</w:t>
                          </w:r>
                        </w:p>
                        <w:p w14:paraId="07AD1F37" w14:textId="77777777" w:rsidR="00AF0072" w:rsidRDefault="00AF0072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1793441E" w14:textId="77777777" w:rsidR="00AF0072" w:rsidRDefault="00AF0072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7A90327" w14:textId="77777777" w:rsidR="00AF0072" w:rsidRDefault="00AF0072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9EA90E2" w14:textId="77777777" w:rsidR="00AF0072" w:rsidRDefault="00AF0072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36C52444" w14:textId="77777777" w:rsidR="00AF0072" w:rsidRDefault="00AF0072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440D096A" w14:textId="77777777" w:rsidR="00AF0072" w:rsidRDefault="00AF0072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432EF0A3" w14:textId="77777777" w:rsidR="00AF0072" w:rsidRDefault="00AF0072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9C2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44DDAFC6" w14:textId="77777777" w:rsidR="00AF0072" w:rsidRDefault="00AF0072">
                    <w:pPr>
                      <w:pStyle w:val="cpNoteTitle"/>
                    </w:pPr>
                    <w:r>
                      <w:t>Notities</w:t>
                    </w:r>
                  </w:p>
                  <w:p w14:paraId="07AD1F37" w14:textId="77777777" w:rsidR="00AF0072" w:rsidRDefault="00AF0072">
                    <w:pPr>
                      <w:pStyle w:val="cpNote"/>
                    </w:pPr>
                    <w:r>
                      <w:tab/>
                    </w:r>
                  </w:p>
                  <w:p w14:paraId="1793441E" w14:textId="77777777" w:rsidR="00AF0072" w:rsidRDefault="00AF0072">
                    <w:pPr>
                      <w:pStyle w:val="cpNote"/>
                    </w:pPr>
                    <w:r>
                      <w:tab/>
                    </w:r>
                  </w:p>
                  <w:p w14:paraId="07A90327" w14:textId="77777777" w:rsidR="00AF0072" w:rsidRDefault="00AF0072">
                    <w:pPr>
                      <w:pStyle w:val="cpNote"/>
                    </w:pPr>
                    <w:r>
                      <w:tab/>
                    </w:r>
                  </w:p>
                  <w:p w14:paraId="79EA90E2" w14:textId="77777777" w:rsidR="00AF0072" w:rsidRDefault="00AF0072">
                    <w:pPr>
                      <w:pStyle w:val="cpNote"/>
                    </w:pPr>
                    <w:r>
                      <w:tab/>
                    </w:r>
                  </w:p>
                  <w:p w14:paraId="36C52444" w14:textId="77777777" w:rsidR="00AF0072" w:rsidRDefault="00AF0072">
                    <w:pPr>
                      <w:pStyle w:val="cpNote"/>
                    </w:pPr>
                    <w:r>
                      <w:tab/>
                    </w:r>
                  </w:p>
                  <w:p w14:paraId="440D096A" w14:textId="77777777" w:rsidR="00AF0072" w:rsidRDefault="00AF0072">
                    <w:pPr>
                      <w:pStyle w:val="cpNote"/>
                    </w:pPr>
                    <w:r>
                      <w:tab/>
                    </w:r>
                  </w:p>
                  <w:p w14:paraId="432EF0A3" w14:textId="77777777" w:rsidR="00AF0072" w:rsidRDefault="00AF0072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1025D1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anchorx="page" anchory="page"/>
          <w10:anchorlock/>
        </v:shape>
        <o:OLEObject Type="Embed" ProgID="Word.Picture.8" ShapeID="_x0000_s1026" DrawAspect="Content" ObjectID="_1772774215" r:id="rId2"/>
      </w:object>
    </w:r>
  </w:p>
  <w:p w14:paraId="1F436FDA" w14:textId="77777777" w:rsidR="00AF0072" w:rsidRDefault="00AF0072"/>
  <w:p w14:paraId="7926CFCA" w14:textId="4A8FFB01" w:rsidR="00AF0072" w:rsidRDefault="00AF0072">
    <w:pPr>
      <w:pStyle w:val="cpFooter"/>
    </w:pPr>
    <w:r>
      <w:tab/>
      <w:t xml:space="preserve">Documentatie </w:t>
    </w:r>
    <w:r w:rsidR="00BB1AE2">
      <w:t>C#</w:t>
    </w:r>
    <w:r w:rsidR="00333591">
      <w:t xml:space="preserve"> </w:t>
    </w:r>
    <w:r w:rsidR="00716B06">
      <w:t>.NET V</w:t>
    </w:r>
    <w:r>
      <w:t>oorbeelden</w:t>
    </w:r>
    <w:r w:rsidR="00950A64">
      <w:t xml:space="preserve"> unzippen</w:t>
    </w:r>
    <w:r>
      <w:t>.</w:t>
    </w:r>
    <w:r>
      <w:fldChar w:fldCharType="begin"/>
    </w:r>
    <w:r>
      <w:instrText xml:space="preserve"> PAGE \# "000" \* MERGEFORMAT </w:instrText>
    </w:r>
    <w:r>
      <w:fldChar w:fldCharType="separate"/>
    </w:r>
    <w:r w:rsidR="00F97678">
      <w:rPr>
        <w:noProof/>
      </w:rPr>
      <w:t>008</w:t>
    </w:r>
    <w:r>
      <w:fldChar w:fldCharType="end"/>
    </w:r>
    <w:r>
      <w:tab/>
      <w:t xml:space="preserve">Informatie </w:t>
    </w:r>
    <w:r w:rsidR="00BB1AE2">
      <w:t>C#</w:t>
    </w:r>
    <w:r w:rsidR="00716B06">
      <w:t>.NET V</w:t>
    </w:r>
    <w:r>
      <w:t>oorbeelden</w:t>
    </w:r>
    <w:r w:rsidR="00950A64">
      <w:t xml:space="preserve"> unzippen</w:t>
    </w:r>
    <w:r>
      <w:t>.</w:t>
    </w:r>
    <w:r>
      <w:fldChar w:fldCharType="begin"/>
    </w:r>
    <w:r>
      <w:instrText xml:space="preserve"> PAGE \# "000" \* MERGEFORMAT </w:instrText>
    </w:r>
    <w:r>
      <w:fldChar w:fldCharType="separate"/>
    </w:r>
    <w:r w:rsidR="00F97678">
      <w:rPr>
        <w:noProof/>
      </w:rPr>
      <w:t>008</w:t>
    </w:r>
    <w:r>
      <w:fldChar w:fldCharType="end"/>
    </w:r>
  </w:p>
  <w:p w14:paraId="60FE712A" w14:textId="77777777" w:rsidR="00AF0072" w:rsidRDefault="00AF00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2BDB" w14:textId="77777777" w:rsidR="00D82236" w:rsidRDefault="00D82236">
      <w:r>
        <w:separator/>
      </w:r>
    </w:p>
    <w:p w14:paraId="0BCB4083" w14:textId="77777777" w:rsidR="00D82236" w:rsidRDefault="00D82236"/>
  </w:footnote>
  <w:footnote w:type="continuationSeparator" w:id="0">
    <w:p w14:paraId="522AAB64" w14:textId="77777777" w:rsidR="00D82236" w:rsidRDefault="00D82236">
      <w:r>
        <w:continuationSeparator/>
      </w:r>
    </w:p>
    <w:p w14:paraId="49FE04D4" w14:textId="77777777" w:rsidR="00D82236" w:rsidRDefault="00D82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AF42" w14:textId="77777777" w:rsidR="00AF0072" w:rsidRDefault="00AF0072"/>
  <w:p w14:paraId="2DC6377E" w14:textId="77777777" w:rsidR="00AF0072" w:rsidRDefault="00AF00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7EED" w14:textId="77777777" w:rsidR="00AF0072" w:rsidRDefault="00AF0072">
    <w:pPr>
      <w:pStyle w:val="cpHeader"/>
    </w:pPr>
    <w:proofErr w:type="spellStart"/>
    <w:r>
      <w:t>Documentatie</w:t>
    </w:r>
    <w:proofErr w:type="spellEnd"/>
    <w:r>
      <w:t xml:space="preserve"> &amp; </w:t>
    </w:r>
    <w:proofErr w:type="spellStart"/>
    <w:r>
      <w:t>Informatie</w:t>
    </w:r>
    <w:proofErr w:type="spellEnd"/>
  </w:p>
  <w:p w14:paraId="37B13326" w14:textId="77777777" w:rsidR="00AF0072" w:rsidRDefault="00AF00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3A639F"/>
    <w:multiLevelType w:val="hybridMultilevel"/>
    <w:tmpl w:val="0E54003E"/>
    <w:lvl w:ilvl="0" w:tplc="162880FE">
      <w:start w:val="1"/>
      <w:numFmt w:val="bullet"/>
      <w:pStyle w:val="cpOptionVBA"/>
      <w:lvlText w:val="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E6DC7"/>
    <w:multiLevelType w:val="singleLevel"/>
    <w:tmpl w:val="7D58FA16"/>
    <w:lvl w:ilvl="0">
      <w:start w:val="1"/>
      <w:numFmt w:val="decimal"/>
      <w:pStyle w:val="cpStep"/>
      <w:lvlText w:val="%1."/>
      <w:lvlJc w:val="right"/>
      <w:pPr>
        <w:tabs>
          <w:tab w:val="num" w:pos="907"/>
        </w:tabs>
        <w:ind w:left="907" w:hanging="56"/>
      </w:pPr>
    </w:lvl>
  </w:abstractNum>
  <w:abstractNum w:abstractNumId="3" w15:restartNumberingAfterBreak="0">
    <w:nsid w:val="05DC7273"/>
    <w:multiLevelType w:val="hybridMultilevel"/>
    <w:tmpl w:val="1F127BBC"/>
    <w:lvl w:ilvl="0" w:tplc="57DC0C0E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5D51"/>
    <w:multiLevelType w:val="hybridMultilevel"/>
    <w:tmpl w:val="87A06C98"/>
    <w:lvl w:ilvl="0" w:tplc="2F7022AA">
      <w:start w:val="1"/>
      <w:numFmt w:val="bullet"/>
      <w:pStyle w:val="cpOption"/>
      <w:lvlText w:val="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7758"/>
    <w:multiLevelType w:val="multilevel"/>
    <w:tmpl w:val="761473EE"/>
    <w:lvl w:ilvl="0">
      <w:start w:val="1"/>
      <w:numFmt w:val="bullet"/>
      <w:lvlText w:val="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855F1"/>
    <w:multiLevelType w:val="multilevel"/>
    <w:tmpl w:val="761473EE"/>
    <w:lvl w:ilvl="0">
      <w:start w:val="1"/>
      <w:numFmt w:val="bullet"/>
      <w:lvlText w:val="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17AA6"/>
    <w:multiLevelType w:val="hybridMultilevel"/>
    <w:tmpl w:val="043CC3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80AC7"/>
    <w:multiLevelType w:val="hybridMultilevel"/>
    <w:tmpl w:val="1680925C"/>
    <w:lvl w:ilvl="0" w:tplc="0D605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D57ED2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DD4"/>
    <w:multiLevelType w:val="hybridMultilevel"/>
    <w:tmpl w:val="FE905CC6"/>
    <w:lvl w:ilvl="0" w:tplc="966886B2">
      <w:start w:val="1"/>
      <w:numFmt w:val="bullet"/>
      <w:pStyle w:val="cpOptionNotFinished"/>
      <w:lvlText w:val="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0058D"/>
    <w:multiLevelType w:val="hybridMultilevel"/>
    <w:tmpl w:val="DA34A5B2"/>
    <w:lvl w:ilvl="0" w:tplc="2B0491F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BC0B0B"/>
    <w:multiLevelType w:val="hybridMultilevel"/>
    <w:tmpl w:val="CB7CD7FC"/>
    <w:lvl w:ilvl="0" w:tplc="7C487A48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D0514"/>
    <w:multiLevelType w:val="singleLevel"/>
    <w:tmpl w:val="BD98FD66"/>
    <w:lvl w:ilvl="0">
      <w:numFmt w:val="bullet"/>
      <w:lvlText w:val=""/>
      <w:lvlJc w:val="left"/>
      <w:pPr>
        <w:tabs>
          <w:tab w:val="num" w:pos="757"/>
        </w:tabs>
        <w:ind w:left="680" w:hanging="283"/>
      </w:pPr>
      <w:rPr>
        <w:rFonts w:ascii="Marlett" w:hAnsi="Marlett" w:hint="default"/>
        <w:sz w:val="20"/>
      </w:rPr>
    </w:lvl>
  </w:abstractNum>
  <w:abstractNum w:abstractNumId="16" w15:restartNumberingAfterBreak="0">
    <w:nsid w:val="5A302AE2"/>
    <w:multiLevelType w:val="singleLevel"/>
    <w:tmpl w:val="573C0CB8"/>
    <w:lvl w:ilvl="0">
      <w:start w:val="1"/>
      <w:numFmt w:val="none"/>
      <w:pStyle w:val="cpChoice"/>
      <w:lvlText w:val="of"/>
      <w:lvlJc w:val="right"/>
      <w:pPr>
        <w:tabs>
          <w:tab w:val="num" w:pos="1247"/>
        </w:tabs>
        <w:ind w:left="1247" w:hanging="113"/>
      </w:pPr>
      <w:rPr>
        <w:rFonts w:ascii="Times New Roman" w:hAnsi="Times New Roman" w:hint="default"/>
        <w:b/>
        <w:i/>
        <w:sz w:val="20"/>
      </w:rPr>
    </w:lvl>
  </w:abstractNum>
  <w:abstractNum w:abstractNumId="17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05614"/>
    <w:multiLevelType w:val="multilevel"/>
    <w:tmpl w:val="0EE02B20"/>
    <w:lvl w:ilvl="0">
      <w:start w:val="1"/>
      <w:numFmt w:val="bullet"/>
      <w:lvlText w:val="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F4FE3"/>
    <w:multiLevelType w:val="multilevel"/>
    <w:tmpl w:val="761473EE"/>
    <w:lvl w:ilvl="0">
      <w:start w:val="1"/>
      <w:numFmt w:val="bullet"/>
      <w:lvlText w:val="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170758">
    <w:abstractNumId w:val="0"/>
  </w:num>
  <w:num w:numId="2" w16cid:durableId="1260409253">
    <w:abstractNumId w:val="2"/>
  </w:num>
  <w:num w:numId="3" w16cid:durableId="270406016">
    <w:abstractNumId w:val="16"/>
  </w:num>
  <w:num w:numId="4" w16cid:durableId="1729526707">
    <w:abstractNumId w:val="15"/>
  </w:num>
  <w:num w:numId="5" w16cid:durableId="563293269">
    <w:abstractNumId w:val="16"/>
  </w:num>
  <w:num w:numId="6" w16cid:durableId="347486295">
    <w:abstractNumId w:val="15"/>
  </w:num>
  <w:num w:numId="7" w16cid:durableId="945119715">
    <w:abstractNumId w:val="2"/>
  </w:num>
  <w:num w:numId="8" w16cid:durableId="3367038">
    <w:abstractNumId w:val="16"/>
  </w:num>
  <w:num w:numId="9" w16cid:durableId="1066075046">
    <w:abstractNumId w:val="15"/>
  </w:num>
  <w:num w:numId="10" w16cid:durableId="1962686946">
    <w:abstractNumId w:val="2"/>
  </w:num>
  <w:num w:numId="11" w16cid:durableId="928853950">
    <w:abstractNumId w:val="16"/>
  </w:num>
  <w:num w:numId="12" w16cid:durableId="1003506128">
    <w:abstractNumId w:val="16"/>
  </w:num>
  <w:num w:numId="13" w16cid:durableId="1755778450">
    <w:abstractNumId w:val="15"/>
  </w:num>
  <w:num w:numId="14" w16cid:durableId="479078671">
    <w:abstractNumId w:val="2"/>
  </w:num>
  <w:num w:numId="15" w16cid:durableId="163251190">
    <w:abstractNumId w:val="15"/>
  </w:num>
  <w:num w:numId="16" w16cid:durableId="1525023923">
    <w:abstractNumId w:val="4"/>
  </w:num>
  <w:num w:numId="17" w16cid:durableId="1768306461">
    <w:abstractNumId w:val="15"/>
  </w:num>
  <w:num w:numId="18" w16cid:durableId="985089391">
    <w:abstractNumId w:val="16"/>
  </w:num>
  <w:num w:numId="19" w16cid:durableId="274756309">
    <w:abstractNumId w:val="16"/>
  </w:num>
  <w:num w:numId="20" w16cid:durableId="1002272604">
    <w:abstractNumId w:val="2"/>
  </w:num>
  <w:num w:numId="21" w16cid:durableId="461536845">
    <w:abstractNumId w:val="2"/>
  </w:num>
  <w:num w:numId="22" w16cid:durableId="490756749">
    <w:abstractNumId w:val="16"/>
  </w:num>
  <w:num w:numId="23" w16cid:durableId="1784302786">
    <w:abstractNumId w:val="4"/>
  </w:num>
  <w:num w:numId="24" w16cid:durableId="1832481743">
    <w:abstractNumId w:val="4"/>
  </w:num>
  <w:num w:numId="25" w16cid:durableId="1898469589">
    <w:abstractNumId w:val="15"/>
  </w:num>
  <w:num w:numId="26" w16cid:durableId="1675259252">
    <w:abstractNumId w:val="15"/>
  </w:num>
  <w:num w:numId="27" w16cid:durableId="1332099494">
    <w:abstractNumId w:val="15"/>
  </w:num>
  <w:num w:numId="28" w16cid:durableId="1823153254">
    <w:abstractNumId w:val="14"/>
  </w:num>
  <w:num w:numId="29" w16cid:durableId="223613330">
    <w:abstractNumId w:val="9"/>
  </w:num>
  <w:num w:numId="30" w16cid:durableId="2055428103">
    <w:abstractNumId w:val="13"/>
  </w:num>
  <w:num w:numId="31" w16cid:durableId="1933931543">
    <w:abstractNumId w:val="1"/>
  </w:num>
  <w:num w:numId="32" w16cid:durableId="1498567837">
    <w:abstractNumId w:val="18"/>
  </w:num>
  <w:num w:numId="33" w16cid:durableId="933169065">
    <w:abstractNumId w:val="11"/>
  </w:num>
  <w:num w:numId="34" w16cid:durableId="2050105886">
    <w:abstractNumId w:val="6"/>
  </w:num>
  <w:num w:numId="35" w16cid:durableId="1817450745">
    <w:abstractNumId w:val="7"/>
  </w:num>
  <w:num w:numId="36" w16cid:durableId="1635914892">
    <w:abstractNumId w:val="5"/>
  </w:num>
  <w:num w:numId="37" w16cid:durableId="38097295">
    <w:abstractNumId w:val="19"/>
  </w:num>
  <w:num w:numId="38" w16cid:durableId="702096414">
    <w:abstractNumId w:val="3"/>
  </w:num>
  <w:num w:numId="39" w16cid:durableId="2129467186">
    <w:abstractNumId w:val="17"/>
  </w:num>
  <w:num w:numId="40" w16cid:durableId="314068269">
    <w:abstractNumId w:val="12"/>
  </w:num>
  <w:num w:numId="41" w16cid:durableId="1899900149">
    <w:abstractNumId w:val="10"/>
  </w:num>
  <w:num w:numId="42" w16cid:durableId="2110005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TrueTypeFonts/>
  <w:saveSubsetFonts/>
  <w:bordersDoNotSurroundHeader/>
  <w:bordersDoNotSurroundFooter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78"/>
    <w:rsid w:val="00010CED"/>
    <w:rsid w:val="000B396E"/>
    <w:rsid w:val="001510FD"/>
    <w:rsid w:val="00193F3F"/>
    <w:rsid w:val="001F27D3"/>
    <w:rsid w:val="00283325"/>
    <w:rsid w:val="00333591"/>
    <w:rsid w:val="0038485E"/>
    <w:rsid w:val="004341D5"/>
    <w:rsid w:val="004917DA"/>
    <w:rsid w:val="005402EB"/>
    <w:rsid w:val="00543DD0"/>
    <w:rsid w:val="0059254B"/>
    <w:rsid w:val="006D7042"/>
    <w:rsid w:val="00716B06"/>
    <w:rsid w:val="008A610B"/>
    <w:rsid w:val="00923B82"/>
    <w:rsid w:val="00950A64"/>
    <w:rsid w:val="009F755B"/>
    <w:rsid w:val="00A63E09"/>
    <w:rsid w:val="00AF0072"/>
    <w:rsid w:val="00B004D4"/>
    <w:rsid w:val="00BB1AE2"/>
    <w:rsid w:val="00C60D6E"/>
    <w:rsid w:val="00CB3869"/>
    <w:rsid w:val="00D6230D"/>
    <w:rsid w:val="00D82236"/>
    <w:rsid w:val="00E00FC1"/>
    <w:rsid w:val="00E01288"/>
    <w:rsid w:val="00E404D6"/>
    <w:rsid w:val="00ED1573"/>
    <w:rsid w:val="00F351A7"/>
    <w:rsid w:val="00F80DCC"/>
    <w:rsid w:val="00F9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6FBEA"/>
  <w15:chartTrackingRefBased/>
  <w15:docId w15:val="{4D359226-95A9-451D-A9C2-9B77CCB8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85E"/>
    <w:rPr>
      <w:sz w:val="24"/>
      <w:szCs w:val="24"/>
      <w:lang w:eastAsia="nl-NL"/>
    </w:rPr>
  </w:style>
  <w:style w:type="paragraph" w:styleId="Heading1">
    <w:name w:val="heading 1"/>
    <w:basedOn w:val="Normal"/>
    <w:next w:val="Heading2"/>
    <w:autoRedefine/>
    <w:qFormat/>
    <w:rsid w:val="0038485E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autoRedefine/>
    <w:qFormat/>
    <w:rsid w:val="0038485E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eastAsia="en-US"/>
    </w:rPr>
  </w:style>
  <w:style w:type="paragraph" w:styleId="Heading3">
    <w:name w:val="heading 3"/>
    <w:basedOn w:val="Normal"/>
    <w:next w:val="cpParagraph"/>
    <w:autoRedefine/>
    <w:qFormat/>
    <w:rsid w:val="0038485E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38485E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  <w:rsid w:val="0038485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485E"/>
  </w:style>
  <w:style w:type="paragraph" w:customStyle="1" w:styleId="cpParagraph">
    <w:name w:val="cpParagraph"/>
    <w:basedOn w:val="Normal"/>
    <w:autoRedefine/>
    <w:rsid w:val="0038485E"/>
    <w:pPr>
      <w:spacing w:after="120"/>
      <w:jc w:val="both"/>
    </w:pPr>
    <w:rPr>
      <w:szCs w:val="20"/>
      <w:lang w:eastAsia="en-US"/>
    </w:rPr>
  </w:style>
  <w:style w:type="paragraph" w:customStyle="1" w:styleId="cpFooter">
    <w:name w:val="cpFooter"/>
    <w:basedOn w:val="Normal"/>
    <w:autoRedefine/>
    <w:rsid w:val="0038485E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autoRedefine/>
    <w:rsid w:val="0038485E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38485E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autoRedefine/>
    <w:pPr>
      <w:ind w:left="567"/>
    </w:pPr>
    <w:rPr>
      <w:rFonts w:ascii="Arial Narrow" w:hAnsi="Arial Narrow"/>
      <w:sz w:val="20"/>
      <w:lang w:val="en-GB"/>
    </w:rPr>
  </w:style>
  <w:style w:type="paragraph" w:customStyle="1" w:styleId="cpBullet">
    <w:name w:val="cpBullet"/>
    <w:basedOn w:val="Normal"/>
    <w:autoRedefine/>
    <w:rsid w:val="0038485E"/>
    <w:pPr>
      <w:numPr>
        <w:numId w:val="16"/>
      </w:numPr>
    </w:pPr>
  </w:style>
  <w:style w:type="character" w:customStyle="1" w:styleId="cpCapital">
    <w:name w:val="cpCapital"/>
    <w:rsid w:val="0038485E"/>
    <w:rPr>
      <w:smallCaps/>
      <w:noProof w:val="0"/>
      <w:lang w:val="nl-BE"/>
    </w:rPr>
  </w:style>
  <w:style w:type="paragraph" w:customStyle="1" w:styleId="cpStep">
    <w:name w:val="cpStep"/>
    <w:basedOn w:val="Normal"/>
    <w:autoRedefine/>
    <w:rsid w:val="0038485E"/>
    <w:pPr>
      <w:numPr>
        <w:numId w:val="2"/>
      </w:numPr>
      <w:jc w:val="both"/>
    </w:pPr>
  </w:style>
  <w:style w:type="paragraph" w:customStyle="1" w:styleId="cpChoice">
    <w:name w:val="cpChoice"/>
    <w:basedOn w:val="cpStep"/>
    <w:autoRedefine/>
    <w:rsid w:val="0038485E"/>
    <w:pPr>
      <w:numPr>
        <w:numId w:val="3"/>
      </w:numPr>
      <w:jc w:val="left"/>
    </w:pPr>
  </w:style>
  <w:style w:type="paragraph" w:customStyle="1" w:styleId="cpNote">
    <w:name w:val="cpNote"/>
    <w:basedOn w:val="Normal"/>
    <w:autoRedefine/>
    <w:rsid w:val="0038485E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autoRedefine/>
    <w:rsid w:val="0038485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autoRedefine/>
    <w:rsid w:val="0038485E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autoRedefine/>
    <w:rsid w:val="0038485E"/>
    <w:pPr>
      <w:numPr>
        <w:numId w:val="28"/>
      </w:numPr>
    </w:pPr>
    <w:rPr>
      <w:lang w:val="en-GB"/>
    </w:rPr>
  </w:style>
  <w:style w:type="character" w:customStyle="1" w:styleId="cpReference">
    <w:name w:val="cpReference"/>
    <w:rsid w:val="0038485E"/>
    <w:rPr>
      <w:i/>
      <w:smallCaps/>
      <w:sz w:val="20"/>
    </w:rPr>
  </w:style>
  <w:style w:type="paragraph" w:customStyle="1" w:styleId="cpExplain">
    <w:name w:val="cpExplain"/>
    <w:basedOn w:val="Normal"/>
    <w:autoRedefine/>
    <w:rsid w:val="0038485E"/>
    <w:pPr>
      <w:ind w:left="567"/>
      <w:jc w:val="both"/>
    </w:pPr>
    <w:rPr>
      <w:lang w:val="nl-NL"/>
    </w:rPr>
  </w:style>
  <w:style w:type="paragraph" w:customStyle="1" w:styleId="cpMethod">
    <w:name w:val="cpMethod"/>
    <w:basedOn w:val="Normal"/>
    <w:next w:val="Normal"/>
    <w:autoRedefine/>
    <w:rsid w:val="0038485E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38485E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rsid w:val="0038485E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rsid w:val="0038485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rsid w:val="0038485E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8485E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8485E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8485E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8485E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8485E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8485E"/>
    <w:pPr>
      <w:ind w:left="1600"/>
    </w:pPr>
    <w:rPr>
      <w:sz w:val="18"/>
    </w:rPr>
  </w:style>
  <w:style w:type="paragraph" w:customStyle="1" w:styleId="cpTip">
    <w:name w:val="cpTip"/>
    <w:basedOn w:val="Normal"/>
    <w:autoRedefine/>
    <w:rsid w:val="0038485E"/>
    <w:pPr>
      <w:keepNext/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autoRedefine/>
    <w:rsid w:val="0038485E"/>
    <w:pPr>
      <w:spacing w:before="0" w:after="0"/>
    </w:pPr>
    <w:rPr>
      <w:sz w:val="1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cpLowered">
    <w:name w:val="cpLowered"/>
    <w:basedOn w:val="DefaultParagraphFont"/>
    <w:rPr>
      <w:position w:val="-10"/>
    </w:rPr>
  </w:style>
  <w:style w:type="paragraph" w:customStyle="1" w:styleId="cpBulletTable">
    <w:name w:val="cpBulletTable"/>
    <w:basedOn w:val="cpBullet"/>
    <w:autoRedefine/>
    <w:rsid w:val="0038485E"/>
    <w:pPr>
      <w:numPr>
        <w:numId w:val="0"/>
      </w:numPr>
      <w:tabs>
        <w:tab w:val="left" w:leader="dot" w:pos="2835"/>
      </w:tabs>
    </w:pPr>
  </w:style>
  <w:style w:type="paragraph" w:customStyle="1" w:styleId="cpCode">
    <w:name w:val="cpCode"/>
    <w:basedOn w:val="Normal"/>
    <w:autoRedefine/>
    <w:rsid w:val="0038485E"/>
    <w:pPr>
      <w:tabs>
        <w:tab w:val="left" w:pos="1134"/>
        <w:tab w:val="left" w:pos="1701"/>
        <w:tab w:val="left" w:pos="2268"/>
      </w:tabs>
      <w:ind w:left="567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autoRedefine/>
    <w:rsid w:val="0038485E"/>
    <w:pPr>
      <w:numPr>
        <w:numId w:val="0"/>
      </w:numPr>
      <w:tabs>
        <w:tab w:val="left" w:leader="dot" w:pos="2268"/>
      </w:tabs>
      <w:ind w:left="2268" w:hanging="1842"/>
    </w:pPr>
    <w:rPr>
      <w:lang w:val="nl-BE"/>
    </w:rPr>
  </w:style>
  <w:style w:type="character" w:styleId="Hyperlink">
    <w:name w:val="Hyperlink"/>
    <w:rsid w:val="0038485E"/>
    <w:rPr>
      <w:color w:val="0000FF"/>
      <w:u w:val="single"/>
    </w:rPr>
  </w:style>
  <w:style w:type="paragraph" w:customStyle="1" w:styleId="cpCaption">
    <w:name w:val="cpCaption"/>
    <w:basedOn w:val="Normal"/>
    <w:autoRedefine/>
    <w:rsid w:val="0038485E"/>
    <w:pPr>
      <w:ind w:left="709" w:hanging="709"/>
    </w:pPr>
    <w:rPr>
      <w:sz w:val="18"/>
      <w:szCs w:val="18"/>
      <w:lang w:val="nl-N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cpOptionNotFinished">
    <w:name w:val="cpOptionNotFinished"/>
    <w:basedOn w:val="cpOption"/>
    <w:autoRedefine/>
    <w:rsid w:val="0038485E"/>
    <w:pPr>
      <w:numPr>
        <w:numId w:val="33"/>
      </w:numPr>
    </w:pPr>
    <w:rPr>
      <w:color w:val="FF0000"/>
    </w:rPr>
  </w:style>
  <w:style w:type="paragraph" w:customStyle="1" w:styleId="cpOptionVBANotFinished">
    <w:name w:val="cpOptionVBANotFinished"/>
    <w:basedOn w:val="cpOptionNotFinished"/>
    <w:autoRedefine/>
    <w:rsid w:val="0038485E"/>
  </w:style>
  <w:style w:type="paragraph" w:customStyle="1" w:styleId="cpOption">
    <w:name w:val="cpOption"/>
    <w:basedOn w:val="Normal"/>
    <w:autoRedefine/>
    <w:rsid w:val="0038485E"/>
    <w:pPr>
      <w:numPr>
        <w:numId w:val="36"/>
      </w:numPr>
      <w:spacing w:after="20"/>
      <w:jc w:val="both"/>
    </w:pPr>
    <w:rPr>
      <w:sz w:val="18"/>
      <w:szCs w:val="20"/>
      <w:lang w:val="en-GB" w:eastAsia="en-US"/>
    </w:rPr>
  </w:style>
  <w:style w:type="paragraph" w:customStyle="1" w:styleId="cpOptionVBA">
    <w:name w:val="cpOptionVBA"/>
    <w:basedOn w:val="cpOption"/>
    <w:autoRedefine/>
    <w:rsid w:val="0038485E"/>
    <w:pPr>
      <w:numPr>
        <w:numId w:val="31"/>
      </w:numPr>
    </w:pPr>
    <w:rPr>
      <w:color w:val="0000FF"/>
    </w:rPr>
  </w:style>
  <w:style w:type="paragraph" w:customStyle="1" w:styleId="cpTipSummation">
    <w:name w:val="cpTipSummation"/>
    <w:basedOn w:val="cpTip"/>
    <w:autoRedefine/>
    <w:rsid w:val="0038485E"/>
    <w:pPr>
      <w:keepNext w:val="0"/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Knowledg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3" ma:contentTypeDescription="Create a new document." ma:contentTypeScope="" ma:versionID="ffb0cba8324842b318dbbb34cf505a87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7aa7f3e6800eabe3ce4721c4b60724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16307-1AD8-4B83-8961-8C5F87A2B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11f95-8fb3-4b07-b7f4-6932e2632168"/>
    <ds:schemaRef ds:uri="1076b3a4-9720-4a52-9daa-38be67d3b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50B6B-B08E-4E0E-8CBD-88A506E07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cpKnowledge.dotm</Template>
  <TotalTime>69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C# Examples</vt:lpstr>
    </vt:vector>
  </TitlesOfParts>
  <Company>Copy Paste</Company>
  <LinksUpToDate>false</LinksUpToDate>
  <CharactersWithSpaces>2320</CharactersWithSpaces>
  <SharedDoc>false</SharedDoc>
  <HLinks>
    <vt:vector size="102" baseType="variant">
      <vt:variant>
        <vt:i4>8257660</vt:i4>
      </vt:variant>
      <vt:variant>
        <vt:i4>105</vt:i4>
      </vt:variant>
      <vt:variant>
        <vt:i4>0</vt:i4>
      </vt:variant>
      <vt:variant>
        <vt:i4>5</vt:i4>
      </vt:variant>
      <vt:variant>
        <vt:lpwstr>Copy Paste Standards and Naming Conventions.doc</vt:lpwstr>
      </vt:variant>
      <vt:variant>
        <vt:lpwstr/>
      </vt:variant>
      <vt:variant>
        <vt:i4>8257660</vt:i4>
      </vt:variant>
      <vt:variant>
        <vt:i4>102</vt:i4>
      </vt:variant>
      <vt:variant>
        <vt:i4>0</vt:i4>
      </vt:variant>
      <vt:variant>
        <vt:i4>5</vt:i4>
      </vt:variant>
      <vt:variant>
        <vt:lpwstr>Copy Paste Standards and Naming Conventions.doc</vt:lpwstr>
      </vt:variant>
      <vt:variant>
        <vt:lpwstr/>
      </vt:variant>
      <vt:variant>
        <vt:i4>8257660</vt:i4>
      </vt:variant>
      <vt:variant>
        <vt:i4>87</vt:i4>
      </vt:variant>
      <vt:variant>
        <vt:i4>0</vt:i4>
      </vt:variant>
      <vt:variant>
        <vt:i4>5</vt:i4>
      </vt:variant>
      <vt:variant>
        <vt:lpwstr>Copy Paste Standards and Naming Conventions.doc</vt:lpwstr>
      </vt:variant>
      <vt:variant>
        <vt:lpwstr/>
      </vt:variant>
      <vt:variant>
        <vt:i4>1507391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_Toc156182061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_Toc156182060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_Toc156182059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_Toc156182058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_Toc156182057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_Toc156182056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_Toc156182055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_Toc156182054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_Toc156182053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_Toc156182052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_Toc156182051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_Toc156182050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_Toc156182049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_Toc156182048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C# Examples</dc:title>
  <dc:subject>C# Examples</dc:subject>
  <dc:creator>Vincent Van De Walle</dc:creator>
  <cp:keywords>Examples C#</cp:keywords>
  <dc:description>How to structure the code and to put comment in the code</dc:description>
  <cp:lastModifiedBy>Vincent Van De Walle</cp:lastModifiedBy>
  <cp:revision>31</cp:revision>
  <cp:lastPrinted>2024-03-24T07:30:00Z</cp:lastPrinted>
  <dcterms:created xsi:type="dcterms:W3CDTF">2021-01-23T16:59:00Z</dcterms:created>
  <dcterms:modified xsi:type="dcterms:W3CDTF">2024-03-24T07:30:00Z</dcterms:modified>
  <cp:category>C# Examples</cp:category>
</cp:coreProperties>
</file>