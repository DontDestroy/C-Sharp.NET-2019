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7EC3" w14:textId="1959E4E4" w:rsidR="00F27200" w:rsidRPr="00095E35" w:rsidRDefault="00466617" w:rsidP="00466617">
      <w:pPr>
        <w:pStyle w:val="Heading1"/>
        <w:rPr>
          <w:lang w:val="en-GB"/>
        </w:rPr>
      </w:pPr>
      <w:r w:rsidRPr="00095E35">
        <w:rPr>
          <w:lang w:val="en-GB"/>
        </w:rPr>
        <w:t xml:space="preserve">Exercises about </w:t>
      </w:r>
      <w:r w:rsidR="00187627" w:rsidRPr="00095E35">
        <w:rPr>
          <w:lang w:val="en-GB"/>
        </w:rPr>
        <w:t>Windows Forms and WPF</w:t>
      </w:r>
    </w:p>
    <w:p w14:paraId="1C97E5AB" w14:textId="473E8B57" w:rsidR="00466617" w:rsidRPr="00095E35" w:rsidRDefault="00466617" w:rsidP="006E724E">
      <w:pPr>
        <w:pStyle w:val="cpParagraph"/>
      </w:pPr>
      <w:r w:rsidRPr="00095E35">
        <w:t>Solve them in Visual Studio</w:t>
      </w:r>
      <w:r w:rsidR="00346EEB" w:rsidRPr="00095E35">
        <w:t>.</w:t>
      </w:r>
    </w:p>
    <w:p w14:paraId="48696858" w14:textId="2BC11BE7" w:rsidR="005A0F8E" w:rsidRPr="00095E35" w:rsidRDefault="005A0F8E" w:rsidP="005A0F8E">
      <w:pPr>
        <w:pStyle w:val="Heading2"/>
      </w:pPr>
      <w:r w:rsidRPr="00095E35">
        <w:t>Exercise 16.0</w:t>
      </w:r>
      <w:r w:rsidR="00054821" w:rsidRPr="00095E35">
        <w:t>1</w:t>
      </w:r>
    </w:p>
    <w:p w14:paraId="0ED4CC91" w14:textId="2F017B09" w:rsidR="005A0F8E" w:rsidRPr="00095E35" w:rsidRDefault="005A0F8E" w:rsidP="005A0F8E">
      <w:pPr>
        <w:pStyle w:val="cpBullet"/>
        <w:rPr>
          <w:lang w:val="en-GB"/>
        </w:rPr>
      </w:pPr>
      <w:r w:rsidRPr="00095E35">
        <w:rPr>
          <w:lang w:val="en-GB"/>
        </w:rPr>
        <w:t>Create a Windows Forms or a WPF application.</w:t>
      </w:r>
    </w:p>
    <w:p w14:paraId="66D9C5A2" w14:textId="4B7FCEFD" w:rsidR="005A0F8E" w:rsidRPr="00095E35" w:rsidRDefault="005A0F8E" w:rsidP="005A0F8E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1349269" w14:textId="5CDE3205" w:rsidR="005A0F8E" w:rsidRPr="00095E35" w:rsidRDefault="005A0F8E" w:rsidP="005A0F8E">
      <w:pPr>
        <w:pStyle w:val="cpParagraph"/>
        <w:numPr>
          <w:ilvl w:val="0"/>
          <w:numId w:val="0"/>
        </w:numPr>
        <w:ind w:left="360"/>
      </w:pPr>
      <w:r w:rsidRPr="00095E35">
        <w:t xml:space="preserve">There are a lot of examples where a form is used. </w:t>
      </w:r>
      <w:r w:rsidR="0081124C" w:rsidRPr="00095E35">
        <w:t>Most</w:t>
      </w:r>
      <w:r w:rsidRPr="00095E35">
        <w:t xml:space="preserve"> examples do have a Windows Forms version and a WPF version.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0F8E" w:rsidRPr="00607896" w14:paraId="4964198E" w14:textId="77777777" w:rsidTr="0081124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55F7CE6" w14:textId="77777777" w:rsidR="005A0F8E" w:rsidRPr="00095E35" w:rsidRDefault="005A0F8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B474D10" w14:textId="77777777" w:rsidR="005A0F8E" w:rsidRPr="00095E35" w:rsidRDefault="005A0F8E">
            <w:pPr>
              <w:pStyle w:val="cpSmallTip"/>
              <w:rPr>
                <w:lang w:val="en-GB"/>
              </w:rPr>
            </w:pPr>
          </w:p>
        </w:tc>
      </w:tr>
      <w:tr w:rsidR="005A0F8E" w:rsidRPr="00607896" w14:paraId="3E53CAB7" w14:textId="77777777" w:rsidTr="0081124C">
        <w:tc>
          <w:tcPr>
            <w:tcW w:w="1843" w:type="dxa"/>
            <w:tcBorders>
              <w:bottom w:val="nil"/>
            </w:tcBorders>
          </w:tcPr>
          <w:p w14:paraId="20354603" w14:textId="77777777" w:rsidR="005A0F8E" w:rsidRPr="00095E35" w:rsidRDefault="005A0F8E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790379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9.35pt" o:ole="" fillcolor="window">
                  <v:imagedata r:id="rId10" o:title=""/>
                </v:shape>
                <o:OLEObject Type="Embed" ProgID="PBrush" ShapeID="_x0000_i1025" DrawAspect="Content" ObjectID="_1784999327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E3D86D5" w14:textId="77777777" w:rsidR="005A0F8E" w:rsidRPr="00095E35" w:rsidRDefault="005A0F8E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Recreate the examples from scratch.</w:t>
            </w:r>
          </w:p>
          <w:p w14:paraId="26F5C27D" w14:textId="0714A522" w:rsidR="001E7383" w:rsidRPr="00095E35" w:rsidRDefault="001E7383" w:rsidP="001E7383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This can be very time con</w:t>
            </w:r>
            <w:r w:rsidR="002D77C8" w:rsidRPr="00095E35">
              <w:rPr>
                <w:lang w:val="en-GB"/>
              </w:rPr>
              <w:t>sum</w:t>
            </w:r>
            <w:r w:rsidRPr="00095E35">
              <w:rPr>
                <w:lang w:val="en-GB"/>
              </w:rPr>
              <w:t xml:space="preserve">ing, so do </w:t>
            </w:r>
            <w:r w:rsidR="00095E35" w:rsidRPr="00095E35">
              <w:rPr>
                <w:lang w:val="en-GB"/>
              </w:rPr>
              <w:t>these exercises</w:t>
            </w:r>
            <w:r w:rsidRPr="00095E35">
              <w:rPr>
                <w:lang w:val="en-GB"/>
              </w:rPr>
              <w:t xml:space="preserve"> for the functionalities that you want to exercise.</w:t>
            </w:r>
          </w:p>
          <w:p w14:paraId="47E86130" w14:textId="77777777" w:rsidR="005A0F8E" w:rsidRPr="00095E35" w:rsidRDefault="005A0F8E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The layout hasn’t to be pixel perfect, but the naming of the controls / elements and the functionality must be correct.</w:t>
            </w:r>
          </w:p>
          <w:p w14:paraId="36CBAA5F" w14:textId="1DCA2568" w:rsidR="005A0F8E" w:rsidRPr="00095E35" w:rsidRDefault="005A0F8E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 xml:space="preserve">Don’t do exercises where you don’t learn </w:t>
            </w:r>
            <w:r w:rsidR="002D77C8" w:rsidRPr="00095E35">
              <w:rPr>
                <w:lang w:val="en-GB"/>
              </w:rPr>
              <w:t>anything</w:t>
            </w:r>
            <w:r w:rsidR="001E7383" w:rsidRPr="00095E35">
              <w:rPr>
                <w:lang w:val="en-GB"/>
              </w:rPr>
              <w:t xml:space="preserve">, except </w:t>
            </w:r>
            <w:r w:rsidR="002D77C8" w:rsidRPr="00095E35">
              <w:rPr>
                <w:lang w:val="en-GB"/>
              </w:rPr>
              <w:t xml:space="preserve">if </w:t>
            </w:r>
            <w:r w:rsidR="001E7383" w:rsidRPr="00095E35">
              <w:rPr>
                <w:lang w:val="en-GB"/>
              </w:rPr>
              <w:t xml:space="preserve">you want to get routine in </w:t>
            </w:r>
            <w:r w:rsidR="002D77C8" w:rsidRPr="00095E35">
              <w:rPr>
                <w:lang w:val="en-GB"/>
              </w:rPr>
              <w:t xml:space="preserve">how to </w:t>
            </w:r>
            <w:r w:rsidR="001E7383" w:rsidRPr="00095E35">
              <w:rPr>
                <w:lang w:val="en-GB"/>
              </w:rPr>
              <w:t>do things.</w:t>
            </w:r>
          </w:p>
        </w:tc>
      </w:tr>
      <w:tr w:rsidR="005A0F8E" w:rsidRPr="00607896" w14:paraId="40C3C074" w14:textId="77777777" w:rsidTr="0081124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F949DE8" w14:textId="77777777" w:rsidR="005A0F8E" w:rsidRPr="00095E35" w:rsidRDefault="005A0F8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37A956F" w14:textId="77777777" w:rsidR="005A0F8E" w:rsidRPr="00095E35" w:rsidRDefault="005A0F8E">
            <w:pPr>
              <w:pStyle w:val="cpSmallTip"/>
              <w:rPr>
                <w:lang w:val="en-GB"/>
              </w:rPr>
            </w:pPr>
          </w:p>
        </w:tc>
      </w:tr>
    </w:tbl>
    <w:p w14:paraId="0F73CF0D" w14:textId="745EB8D5" w:rsidR="0081124C" w:rsidRPr="00095E35" w:rsidRDefault="0081124C" w:rsidP="0081124C">
      <w:pPr>
        <w:pStyle w:val="Heading3"/>
        <w:rPr>
          <w:lang w:val="en-GB"/>
        </w:rPr>
      </w:pPr>
      <w:r w:rsidRPr="00095E35">
        <w:rPr>
          <w:lang w:val="en-GB"/>
        </w:rPr>
        <w:t>The list is very long</w:t>
      </w:r>
    </w:p>
    <w:p w14:paraId="414B9573" w14:textId="548130F2" w:rsidR="005A0F8E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00001-d SimpleProject.zip.</w:t>
      </w:r>
    </w:p>
    <w:p w14:paraId="7063A368" w14:textId="21805D1F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00002-a FirstForm.zip.</w:t>
      </w:r>
    </w:p>
    <w:p w14:paraId="4178E4E5" w14:textId="26659135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00002-b FirstSolution.zip.</w:t>
      </w:r>
    </w:p>
    <w:p w14:paraId="262242E4" w14:textId="1BB268A7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00002-c Program.zip.</w:t>
      </w:r>
    </w:p>
    <w:p w14:paraId="7E89BA5E" w14:textId="7C110B17" w:rsidR="0081124C" w:rsidRPr="00095E35" w:rsidRDefault="00095E35" w:rsidP="0081124C">
      <w:pPr>
        <w:pStyle w:val="cpBullet"/>
        <w:rPr>
          <w:lang w:val="en-GB"/>
        </w:rPr>
      </w:pPr>
      <w:r w:rsidRPr="00095E35">
        <w:rPr>
          <w:lang w:val="en-GB"/>
        </w:rPr>
        <w:t>00006e</w:t>
      </w:r>
      <w:r w:rsidR="0081124C" w:rsidRPr="00095E35">
        <w:rPr>
          <w:lang w:val="en-GB"/>
        </w:rPr>
        <w:t xml:space="preserve"> ConstantTester.zip.</w:t>
      </w:r>
    </w:p>
    <w:p w14:paraId="23AA7F72" w14:textId="750D0D04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00010-r Factorial.zip.</w:t>
      </w:r>
    </w:p>
    <w:p w14:paraId="7AADE0E9" w14:textId="77777777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00010-s Overload.zip.</w:t>
      </w:r>
    </w:p>
    <w:p w14:paraId="245FE270" w14:textId="50F7B50D" w:rsidR="0081124C" w:rsidRPr="00095E35" w:rsidRDefault="0081124C" w:rsidP="0081124C">
      <w:pPr>
        <w:pStyle w:val="cpBullet"/>
        <w:rPr>
          <w:lang w:val="en-GB"/>
        </w:rPr>
      </w:pPr>
      <w:r w:rsidRPr="00095E35">
        <w:rPr>
          <w:lang w:val="en-GB"/>
        </w:rPr>
        <w:t>…</w:t>
      </w:r>
    </w:p>
    <w:p w14:paraId="38E6C719" w14:textId="77777777" w:rsidR="00A40C33" w:rsidRPr="00095E35" w:rsidRDefault="0081124C" w:rsidP="00A26719">
      <w:pPr>
        <w:pStyle w:val="cpBullet"/>
        <w:rPr>
          <w:lang w:val="en-GB"/>
        </w:rPr>
      </w:pPr>
      <w:r w:rsidRPr="00095E35">
        <w:rPr>
          <w:lang w:val="en-GB"/>
        </w:rPr>
        <w:t>Everything in 00060 (only WPF) (some are very advanced)</w:t>
      </w:r>
    </w:p>
    <w:p w14:paraId="0703270F" w14:textId="5FD992EF" w:rsidR="005A0F8E" w:rsidRPr="00095E35" w:rsidRDefault="005A0F8E" w:rsidP="00A26719">
      <w:pPr>
        <w:pStyle w:val="cpBullet"/>
        <w:rPr>
          <w:lang w:val="en-GB"/>
        </w:rPr>
      </w:pPr>
      <w:r w:rsidRPr="00095E35">
        <w:rPr>
          <w:lang w:val="en-GB"/>
        </w:rPr>
        <w:br w:type="page"/>
      </w:r>
    </w:p>
    <w:p w14:paraId="3F9C66CD" w14:textId="2F1E1E16" w:rsidR="00466617" w:rsidRPr="00095E35" w:rsidRDefault="00466617" w:rsidP="00466617">
      <w:pPr>
        <w:pStyle w:val="Heading2"/>
      </w:pPr>
      <w:r w:rsidRPr="00095E35">
        <w:lastRenderedPageBreak/>
        <w:t xml:space="preserve">Exercise </w:t>
      </w:r>
      <w:r w:rsidR="008E272F" w:rsidRPr="00095E35">
        <w:t>1</w:t>
      </w:r>
      <w:r w:rsidR="00187627" w:rsidRPr="00095E35">
        <w:t>6</w:t>
      </w:r>
      <w:r w:rsidRPr="00095E35">
        <w:t>.0</w:t>
      </w:r>
      <w:r w:rsidR="005A0F8E" w:rsidRPr="00095E35">
        <w:t>2</w:t>
      </w:r>
    </w:p>
    <w:p w14:paraId="150A5CA8" w14:textId="1385B7DC" w:rsidR="008E272F" w:rsidRPr="00095E35" w:rsidRDefault="00187627" w:rsidP="00466617">
      <w:pPr>
        <w:pStyle w:val="cpBullet"/>
        <w:rPr>
          <w:lang w:val="en-GB"/>
        </w:rPr>
      </w:pPr>
      <w:r w:rsidRPr="00095E35">
        <w:rPr>
          <w:lang w:val="en-GB"/>
        </w:rPr>
        <w:t>Create a Windows Forms or a WPF application</w:t>
      </w:r>
      <w:r w:rsidR="008E272F" w:rsidRPr="00095E35">
        <w:rPr>
          <w:lang w:val="en-GB"/>
        </w:rPr>
        <w:t>.</w:t>
      </w:r>
    </w:p>
    <w:p w14:paraId="0BEB3F6D" w14:textId="2C2C011C" w:rsidR="00187627" w:rsidRPr="00095E35" w:rsidRDefault="00187627" w:rsidP="00466617">
      <w:pPr>
        <w:pStyle w:val="cpBullet"/>
        <w:rPr>
          <w:lang w:val="en-GB"/>
        </w:rPr>
      </w:pPr>
      <w:r w:rsidRPr="00095E35">
        <w:rPr>
          <w:lang w:val="en-GB"/>
        </w:rPr>
        <w:t>Create a form with 4 components.</w:t>
      </w:r>
    </w:p>
    <w:p w14:paraId="1C6B8944" w14:textId="2F33663D" w:rsidR="00187627" w:rsidRPr="00095E35" w:rsidRDefault="00187627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Every component must have a good name.</w:t>
      </w:r>
    </w:p>
    <w:p w14:paraId="1A9DEA16" w14:textId="03B215A8" w:rsidR="00D429E3" w:rsidRPr="00095E35" w:rsidRDefault="00D429E3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1 textbox (To type text in).</w:t>
      </w:r>
    </w:p>
    <w:p w14:paraId="61E60E8C" w14:textId="77E0BCA6" w:rsidR="00187627" w:rsidRPr="00095E35" w:rsidRDefault="00187627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2 buttons</w:t>
      </w:r>
      <w:r w:rsidR="00D429E3" w:rsidRPr="00095E35">
        <w:rPr>
          <w:lang w:val="en-GB"/>
        </w:rPr>
        <w:t xml:space="preserve"> (To click on).</w:t>
      </w:r>
    </w:p>
    <w:p w14:paraId="34185223" w14:textId="79B353E9" w:rsidR="00187627" w:rsidRPr="00095E35" w:rsidRDefault="00187627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1 label</w:t>
      </w:r>
      <w:r w:rsidR="00D429E3" w:rsidRPr="00095E35">
        <w:rPr>
          <w:lang w:val="en-GB"/>
        </w:rPr>
        <w:t xml:space="preserve"> (To show the result).</w:t>
      </w:r>
    </w:p>
    <w:p w14:paraId="1188DB3A" w14:textId="7574F034" w:rsidR="00187627" w:rsidRPr="00095E35" w:rsidRDefault="00187627" w:rsidP="00187627">
      <w:pPr>
        <w:pStyle w:val="cpBullet"/>
        <w:rPr>
          <w:lang w:val="en-GB"/>
        </w:rPr>
      </w:pPr>
      <w:r w:rsidRPr="00095E35">
        <w:rPr>
          <w:lang w:val="en-GB"/>
        </w:rPr>
        <w:t>In the textbox you can type text, multiple lines even with hard returns (enters) in it.</w:t>
      </w:r>
    </w:p>
    <w:p w14:paraId="222FF148" w14:textId="33C6C603" w:rsidR="00187627" w:rsidRPr="00095E35" w:rsidRDefault="00187627" w:rsidP="00187627">
      <w:pPr>
        <w:pStyle w:val="cpBullet"/>
        <w:rPr>
          <w:lang w:val="en-GB"/>
        </w:rPr>
      </w:pPr>
      <w:r w:rsidRPr="00095E35">
        <w:rPr>
          <w:lang w:val="en-GB"/>
        </w:rPr>
        <w:t>One button, takes that typed text and saves it to a file (somewhere on your hard disk)</w:t>
      </w:r>
    </w:p>
    <w:p w14:paraId="6BA73754" w14:textId="6E6F02F6" w:rsidR="0052627A" w:rsidRPr="00095E35" w:rsidRDefault="0052627A" w:rsidP="00187627">
      <w:pPr>
        <w:pStyle w:val="cpBullet"/>
        <w:rPr>
          <w:lang w:val="en-GB"/>
        </w:rPr>
      </w:pPr>
      <w:r w:rsidRPr="00095E35">
        <w:rPr>
          <w:lang w:val="en-GB"/>
        </w:rPr>
        <w:t>The other button, reads the content of that saved file and shows it on the label.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87627" w:rsidRPr="00607896" w14:paraId="6C5F9846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53FC447" w14:textId="77777777" w:rsidR="00187627" w:rsidRPr="00095E35" w:rsidRDefault="0018762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A59A6C4" w14:textId="77777777" w:rsidR="00187627" w:rsidRPr="00095E35" w:rsidRDefault="00187627">
            <w:pPr>
              <w:pStyle w:val="cpSmallTip"/>
              <w:rPr>
                <w:lang w:val="en-GB"/>
              </w:rPr>
            </w:pPr>
          </w:p>
        </w:tc>
      </w:tr>
      <w:tr w:rsidR="00187627" w:rsidRPr="00607896" w14:paraId="5E2C8573" w14:textId="77777777">
        <w:tc>
          <w:tcPr>
            <w:tcW w:w="1843" w:type="dxa"/>
            <w:tcBorders>
              <w:bottom w:val="nil"/>
            </w:tcBorders>
          </w:tcPr>
          <w:p w14:paraId="2A61A4ED" w14:textId="77777777" w:rsidR="00187627" w:rsidRPr="00095E35" w:rsidRDefault="00187627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51A72B95">
                <v:shape id="_x0000_i1026" type="#_x0000_t75" style="width:77.2pt;height:59.35pt" o:ole="" fillcolor="window">
                  <v:imagedata r:id="rId10" o:title=""/>
                </v:shape>
                <o:OLEObject Type="Embed" ProgID="PBrush" ShapeID="_x0000_i1026" DrawAspect="Content" ObjectID="_1784999328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8875BB4" w14:textId="77777777" w:rsidR="00187627" w:rsidRPr="00095E35" w:rsidRDefault="00187627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You are responsible for clean code, if you have code and for the classes, if you have classes.</w:t>
            </w:r>
          </w:p>
          <w:p w14:paraId="34690EA0" w14:textId="389C679C" w:rsidR="00187627" w:rsidRPr="00095E35" w:rsidRDefault="00187627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 xml:space="preserve">The general rule is, that every change can be done </w:t>
            </w:r>
            <w:r w:rsidR="002D77C8" w:rsidRPr="00095E35">
              <w:rPr>
                <w:lang w:val="en-GB"/>
              </w:rPr>
              <w:t>at</w:t>
            </w:r>
            <w:r w:rsidRPr="00095E35">
              <w:rPr>
                <w:lang w:val="en-GB"/>
              </w:rPr>
              <w:t xml:space="preserve"> one place.</w:t>
            </w:r>
          </w:p>
          <w:p w14:paraId="11563E1B" w14:textId="6D12C665" w:rsidR="0052627A" w:rsidRPr="00095E35" w:rsidRDefault="0052627A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Make sure that your application is monkey proof. I will try to break your application.</w:t>
            </w:r>
          </w:p>
          <w:p w14:paraId="6069470D" w14:textId="77777777" w:rsidR="0052627A" w:rsidRPr="00095E35" w:rsidRDefault="0052627A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For example:</w:t>
            </w:r>
          </w:p>
          <w:p w14:paraId="7F00D65C" w14:textId="30B47387" w:rsidR="0052627A" w:rsidRPr="00095E35" w:rsidRDefault="0052627A" w:rsidP="003467AE">
            <w:pPr>
              <w:pStyle w:val="cpTip"/>
              <w:numPr>
                <w:ilvl w:val="0"/>
                <w:numId w:val="9"/>
              </w:numPr>
              <w:rPr>
                <w:lang w:val="en-GB"/>
              </w:rPr>
            </w:pPr>
            <w:r w:rsidRPr="00095E35">
              <w:rPr>
                <w:lang w:val="en-GB"/>
              </w:rPr>
              <w:t>I will hit the button that reads the text, even if the file is not there.</w:t>
            </w:r>
          </w:p>
        </w:tc>
      </w:tr>
      <w:tr w:rsidR="00187627" w:rsidRPr="00607896" w14:paraId="3CC89FC7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087AB2" w14:textId="77777777" w:rsidR="00187627" w:rsidRPr="00095E35" w:rsidRDefault="0018762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957EA68" w14:textId="77777777" w:rsidR="00187627" w:rsidRPr="00095E35" w:rsidRDefault="00187627">
            <w:pPr>
              <w:pStyle w:val="cpSmallTip"/>
              <w:rPr>
                <w:lang w:val="en-GB"/>
              </w:rPr>
            </w:pPr>
          </w:p>
        </w:tc>
      </w:tr>
    </w:tbl>
    <w:p w14:paraId="10FD1842" w14:textId="19601D88" w:rsidR="005527AF" w:rsidRPr="00095E35" w:rsidRDefault="005527AF" w:rsidP="005527AF">
      <w:pPr>
        <w:pStyle w:val="Heading3"/>
        <w:rPr>
          <w:lang w:val="en-GB"/>
        </w:rPr>
      </w:pPr>
      <w:r w:rsidRPr="00095E35">
        <w:rPr>
          <w:lang w:val="en-GB"/>
        </w:rPr>
        <w:t>Variant 1</w:t>
      </w:r>
    </w:p>
    <w:p w14:paraId="15E2FDDE" w14:textId="4031EA31" w:rsidR="005A0F8E" w:rsidRPr="00095E35" w:rsidRDefault="00187627" w:rsidP="00935CB5">
      <w:pPr>
        <w:pStyle w:val="cpParagraph"/>
      </w:pPr>
      <w:r w:rsidRPr="00095E35">
        <w:t>Add a textbox, where you can enter the full path</w:t>
      </w:r>
      <w:r w:rsidR="0052627A" w:rsidRPr="00095E35">
        <w:t xml:space="preserve"> of the text</w:t>
      </w:r>
      <w:r w:rsidR="00F83AB1" w:rsidRPr="00095E35">
        <w:t xml:space="preserve"> </w:t>
      </w:r>
      <w:r w:rsidR="0052627A" w:rsidRPr="00095E35">
        <w:t>file.</w:t>
      </w:r>
    </w:p>
    <w:p w14:paraId="4143B7DD" w14:textId="1EFE1E74" w:rsidR="00F83AB1" w:rsidRPr="00095E35" w:rsidRDefault="00F83AB1" w:rsidP="005A0F8E">
      <w:pPr>
        <w:rPr>
          <w:lang w:val="en-GB"/>
        </w:rPr>
      </w:pPr>
      <w:r w:rsidRPr="00095E35">
        <w:rPr>
          <w:lang w:val="en-GB"/>
        </w:rPr>
        <w:br w:type="page"/>
      </w:r>
    </w:p>
    <w:p w14:paraId="35299291" w14:textId="71D261DE" w:rsidR="00F83AB1" w:rsidRPr="00095E35" w:rsidRDefault="00F83AB1" w:rsidP="00F83AB1">
      <w:pPr>
        <w:pStyle w:val="Heading2"/>
      </w:pPr>
      <w:r w:rsidRPr="00095E35">
        <w:lastRenderedPageBreak/>
        <w:t>Exercise 16.0</w:t>
      </w:r>
      <w:r w:rsidR="005A0F8E" w:rsidRPr="00095E35">
        <w:t>3</w:t>
      </w:r>
    </w:p>
    <w:p w14:paraId="56AE5BAC" w14:textId="3D707DD7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The starting point is 00060-g WindowTracker.zip.</w:t>
      </w:r>
    </w:p>
    <w:p w14:paraId="1F988297" w14:textId="4E7FCB49" w:rsidR="00D54498" w:rsidRPr="00095E35" w:rsidRDefault="00D54498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A window with 2 buttons.</w:t>
      </w:r>
    </w:p>
    <w:p w14:paraId="17A69653" w14:textId="716E4801" w:rsidR="00D54498" w:rsidRPr="00095E35" w:rsidRDefault="00D54498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Clicking on one button, creates a new window.</w:t>
      </w:r>
    </w:p>
    <w:p w14:paraId="2ECD44D4" w14:textId="6A550135" w:rsidR="00D54498" w:rsidRPr="00095E35" w:rsidRDefault="00D54498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Clicking the other button, changes the content of all started windows.</w:t>
      </w:r>
    </w:p>
    <w:p w14:paraId="385A2883" w14:textId="77777777" w:rsidR="00D54498" w:rsidRPr="00095E35" w:rsidRDefault="00D54498" w:rsidP="00D54498">
      <w:pPr>
        <w:pStyle w:val="Heading3"/>
        <w:rPr>
          <w:lang w:val="en-GB"/>
        </w:rPr>
      </w:pPr>
      <w:r w:rsidRPr="00095E35">
        <w:rPr>
          <w:lang w:val="en-GB"/>
        </w:rPr>
        <w:t>Variant 1</w:t>
      </w:r>
    </w:p>
    <w:p w14:paraId="1420F03B" w14:textId="27CD25DF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Change a WPF application.</w:t>
      </w:r>
    </w:p>
    <w:p w14:paraId="0432B4CE" w14:textId="575770C6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The title (caption) of created windows must contain a timestamp when the window was created.</w:t>
      </w:r>
    </w:p>
    <w:p w14:paraId="2A6AB02C" w14:textId="00E1A792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In the content of the created window, you also show how many times, the time has been refreshed on that window.</w:t>
      </w:r>
    </w:p>
    <w:p w14:paraId="6BE6480E" w14:textId="5ADBC039" w:rsidR="00D54498" w:rsidRPr="00095E35" w:rsidRDefault="00D54498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Attention point: This can be different for the windows.</w:t>
      </w:r>
    </w:p>
    <w:p w14:paraId="0D0A676A" w14:textId="282AA5ED" w:rsidR="00D54498" w:rsidRPr="00095E35" w:rsidRDefault="00D54498" w:rsidP="00D54498">
      <w:pPr>
        <w:pStyle w:val="Heading4"/>
        <w:rPr>
          <w:lang w:val="en-GB"/>
        </w:rPr>
      </w:pPr>
      <w:r w:rsidRPr="00095E35">
        <w:rPr>
          <w:lang w:val="en-GB"/>
        </w:rPr>
        <w:t>This is what I will do to test</w:t>
      </w:r>
    </w:p>
    <w:p w14:paraId="072C481F" w14:textId="74F5FBC0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 start the application.</w:t>
      </w:r>
    </w:p>
    <w:p w14:paraId="1BC7E572" w14:textId="738A520E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 create several windows.</w:t>
      </w:r>
    </w:p>
    <w:p w14:paraId="1C7AD222" w14:textId="4AB3AC0F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 refresh the time.</w:t>
      </w:r>
    </w:p>
    <w:p w14:paraId="69DCA339" w14:textId="42769877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 create several windows.</w:t>
      </w:r>
    </w:p>
    <w:p w14:paraId="0A737693" w14:textId="6927B0DC" w:rsidR="00D54498" w:rsidRPr="00095E35" w:rsidRDefault="00D54498" w:rsidP="00D54498">
      <w:pPr>
        <w:pStyle w:val="cpBullet"/>
        <w:rPr>
          <w:lang w:val="en-GB"/>
        </w:rPr>
      </w:pPr>
      <w:r w:rsidRPr="00095E35">
        <w:rPr>
          <w:lang w:val="en-GB"/>
        </w:rPr>
        <w:t>I will stop some windows.</w:t>
      </w:r>
    </w:p>
    <w:p w14:paraId="32B8C8CE" w14:textId="749D60D5" w:rsidR="00E33CEB" w:rsidRPr="00095E35" w:rsidRDefault="00E33CEB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 xml:space="preserve">Will this work without </w:t>
      </w:r>
      <w:r w:rsidR="00FE55CB" w:rsidRPr="00095E35">
        <w:rPr>
          <w:lang w:val="en-GB"/>
        </w:rPr>
        <w:t>finding a solution for variant 2?</w:t>
      </w:r>
    </w:p>
    <w:p w14:paraId="5498D0AD" w14:textId="0E4D09C8" w:rsidR="000829D6" w:rsidRPr="00095E35" w:rsidRDefault="000829D6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Why will it (not) work?</w:t>
      </w:r>
    </w:p>
    <w:p w14:paraId="54159129" w14:textId="35CEA719" w:rsidR="00D54498" w:rsidRPr="00095E35" w:rsidRDefault="00E33CEB" w:rsidP="00D54498">
      <w:pPr>
        <w:pStyle w:val="cpBullet"/>
        <w:rPr>
          <w:lang w:val="en-GB"/>
        </w:rPr>
      </w:pPr>
      <w:r w:rsidRPr="00095E35">
        <w:rPr>
          <w:lang w:val="en-GB"/>
        </w:rPr>
        <w:t>I refresh the time.</w:t>
      </w:r>
    </w:p>
    <w:p w14:paraId="4F36F335" w14:textId="64C146C0" w:rsidR="006734C0" w:rsidRPr="00095E35" w:rsidRDefault="006734C0" w:rsidP="006734C0">
      <w:pPr>
        <w:pStyle w:val="Heading3"/>
        <w:rPr>
          <w:lang w:val="en-GB"/>
        </w:rPr>
      </w:pPr>
      <w:r w:rsidRPr="00095E35">
        <w:rPr>
          <w:lang w:val="en-GB"/>
        </w:rPr>
        <w:t>Variant 2</w:t>
      </w:r>
    </w:p>
    <w:p w14:paraId="0A1D2A00" w14:textId="400C1741" w:rsidR="006734C0" w:rsidRPr="00095E35" w:rsidRDefault="006734C0" w:rsidP="006734C0">
      <w:pPr>
        <w:pStyle w:val="cpBullet"/>
        <w:rPr>
          <w:lang w:val="en-GB"/>
        </w:rPr>
      </w:pPr>
      <w:r w:rsidRPr="00095E35">
        <w:rPr>
          <w:lang w:val="en-GB"/>
        </w:rPr>
        <w:t>When you close a created window, it must be removed from the list of started windows.</w:t>
      </w:r>
    </w:p>
    <w:p w14:paraId="39CB0EA2" w14:textId="77777777" w:rsidR="00821B45" w:rsidRPr="00095E35" w:rsidRDefault="006D4FB5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Tip: Working with a list is not the best option here</w:t>
      </w:r>
    </w:p>
    <w:p w14:paraId="2AE4E903" w14:textId="7D51801C" w:rsidR="00A40C33" w:rsidRPr="00095E35" w:rsidRDefault="00821B45" w:rsidP="003467AE">
      <w:pPr>
        <w:pStyle w:val="cpBullet"/>
        <w:numPr>
          <w:ilvl w:val="2"/>
          <w:numId w:val="3"/>
        </w:numPr>
        <w:rPr>
          <w:lang w:val="en-GB"/>
        </w:rPr>
      </w:pPr>
      <w:r w:rsidRPr="00095E35">
        <w:rPr>
          <w:lang w:val="en-GB"/>
        </w:rPr>
        <w:t>T</w:t>
      </w:r>
      <w:r w:rsidR="000829D6" w:rsidRPr="00095E35">
        <w:rPr>
          <w:lang w:val="en-GB"/>
        </w:rPr>
        <w:t>here are structures / data types that are better suited for this kind of functionality.</w:t>
      </w:r>
    </w:p>
    <w:p w14:paraId="4B638463" w14:textId="3C62CC81" w:rsidR="00A40C33" w:rsidRPr="00095E35" w:rsidRDefault="00A40C33" w:rsidP="00A40C33">
      <w:pPr>
        <w:pStyle w:val="Heading2"/>
      </w:pPr>
      <w:r w:rsidRPr="00095E35">
        <w:lastRenderedPageBreak/>
        <w:t>Exercise 16.0</w:t>
      </w:r>
      <w:r w:rsidR="00907113" w:rsidRPr="00095E35">
        <w:t>4</w:t>
      </w:r>
    </w:p>
    <w:p w14:paraId="43DAB736" w14:textId="6809693B" w:rsidR="00A40C33" w:rsidRPr="00095E35" w:rsidRDefault="00A40C33" w:rsidP="00A40C33">
      <w:pPr>
        <w:pStyle w:val="cpBullet"/>
        <w:rPr>
          <w:lang w:val="en-GB"/>
        </w:rPr>
      </w:pPr>
      <w:r w:rsidRPr="00095E35">
        <w:rPr>
          <w:lang w:val="en-GB"/>
        </w:rPr>
        <w:t>The starting point is 00060-</w:t>
      </w:r>
      <w:r w:rsidR="00AF78B6" w:rsidRPr="00095E35">
        <w:rPr>
          <w:lang w:val="en-GB"/>
        </w:rPr>
        <w:t>k Multithreading</w:t>
      </w:r>
      <w:r w:rsidRPr="00095E35">
        <w:rPr>
          <w:lang w:val="en-GB"/>
        </w:rPr>
        <w:t>.zip.</w:t>
      </w:r>
    </w:p>
    <w:p w14:paraId="38B36603" w14:textId="7F3F45ED" w:rsidR="00A40C33" w:rsidRPr="00095E35" w:rsidRDefault="00A40C33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An application that has 2 threads and you can cancel the action of the thread with a Cancel button.</w:t>
      </w:r>
    </w:p>
    <w:p w14:paraId="396A8557" w14:textId="34E3706F" w:rsidR="00A40C33" w:rsidRPr="00095E35" w:rsidRDefault="00A40C33" w:rsidP="00A40C33">
      <w:pPr>
        <w:pStyle w:val="cpBullet"/>
        <w:rPr>
          <w:lang w:val="en-GB"/>
        </w:rPr>
      </w:pPr>
      <w:r w:rsidRPr="00095E35">
        <w:rPr>
          <w:lang w:val="en-GB"/>
        </w:rPr>
        <w:t>Create a new example, but only with the minimum amount of code you need to have a working example.</w:t>
      </w:r>
    </w:p>
    <w:p w14:paraId="3EC4983A" w14:textId="5C99D7D0" w:rsidR="00A40C33" w:rsidRPr="00095E35" w:rsidRDefault="00A40C33" w:rsidP="00A40C33">
      <w:pPr>
        <w:pStyle w:val="cpBullet"/>
        <w:rPr>
          <w:lang w:val="en-GB"/>
        </w:rPr>
      </w:pPr>
      <w:r w:rsidRPr="00095E35">
        <w:rPr>
          <w:lang w:val="en-GB"/>
        </w:rPr>
        <w:t>In your future programmin</w:t>
      </w:r>
      <w:r w:rsidR="00AF78B6" w:rsidRPr="00095E35">
        <w:rPr>
          <w:lang w:val="en-GB"/>
        </w:rPr>
        <w:t>g</w:t>
      </w:r>
      <w:r w:rsidRPr="00095E35">
        <w:rPr>
          <w:lang w:val="en-GB"/>
        </w:rPr>
        <w:t>, you will encounter this pattern a lot.</w:t>
      </w:r>
    </w:p>
    <w:p w14:paraId="77BD21C0" w14:textId="1633CD69" w:rsidR="00A40C33" w:rsidRPr="00095E35" w:rsidRDefault="00A40C33" w:rsidP="00A40C33">
      <w:pPr>
        <w:pStyle w:val="cpBullet"/>
        <w:rPr>
          <w:lang w:val="en-GB"/>
        </w:rPr>
      </w:pPr>
      <w:r w:rsidRPr="00095E35">
        <w:rPr>
          <w:lang w:val="en-GB"/>
        </w:rPr>
        <w:t>The goal is to have a minimum starting point to build the other projects on. A kind of template.</w:t>
      </w:r>
    </w:p>
    <w:p w14:paraId="0110C562" w14:textId="77777777" w:rsidR="00A40C33" w:rsidRPr="00095E35" w:rsidRDefault="00A40C33" w:rsidP="00A40C33">
      <w:pPr>
        <w:pStyle w:val="Heading3"/>
        <w:rPr>
          <w:lang w:val="en-GB"/>
        </w:rPr>
      </w:pPr>
      <w:r w:rsidRPr="00095E35">
        <w:rPr>
          <w:lang w:val="en-GB"/>
        </w:rPr>
        <w:t>Variant 1</w:t>
      </w:r>
    </w:p>
    <w:p w14:paraId="4307287D" w14:textId="0A9611E3" w:rsidR="00A40C33" w:rsidRPr="00095E35" w:rsidRDefault="003467AE" w:rsidP="00A40C33">
      <w:pPr>
        <w:pStyle w:val="cpBullet"/>
        <w:rPr>
          <w:lang w:val="en-GB"/>
        </w:rPr>
      </w:pPr>
      <w:r w:rsidRPr="00095E35">
        <w:rPr>
          <w:lang w:val="en-GB"/>
        </w:rPr>
        <w:t>The work can be a counter, till 500.000.000.</w:t>
      </w:r>
    </w:p>
    <w:p w14:paraId="66BA6167" w14:textId="145D2E90" w:rsidR="003467AE" w:rsidRPr="00095E35" w:rsidRDefault="003467AE" w:rsidP="00A40C33">
      <w:pPr>
        <w:pStyle w:val="cpBullet"/>
        <w:rPr>
          <w:lang w:val="en-GB"/>
        </w:rPr>
      </w:pPr>
      <w:r w:rsidRPr="00095E35">
        <w:rPr>
          <w:lang w:val="en-GB"/>
        </w:rPr>
        <w:t>The moment you click “Cancel” the value of the counter can be displayed on the form.</w:t>
      </w:r>
    </w:p>
    <w:p w14:paraId="4516A0B6" w14:textId="4C16DB71" w:rsidR="003467AE" w:rsidRPr="00095E35" w:rsidRDefault="003467AE" w:rsidP="00A40C33">
      <w:pPr>
        <w:pStyle w:val="cpBullet"/>
        <w:rPr>
          <w:lang w:val="en-GB"/>
        </w:rPr>
      </w:pPr>
      <w:r w:rsidRPr="00095E35">
        <w:rPr>
          <w:lang w:val="en-GB"/>
        </w:rPr>
        <w:t>The progress bar can be progressing very slowly, every time you count passes 5.000.000, a percent is added to the progress bar.</w:t>
      </w:r>
    </w:p>
    <w:p w14:paraId="23ED642E" w14:textId="7235B87B" w:rsidR="00AF78B6" w:rsidRPr="00095E35" w:rsidRDefault="00AF78B6" w:rsidP="00AF78B6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This result resembles a lot to 00060-i BackgroundWorker, but has a progress bar.</w:t>
      </w:r>
    </w:p>
    <w:p w14:paraId="11F32F70" w14:textId="6191A124" w:rsidR="00C35FFF" w:rsidRPr="00095E35" w:rsidRDefault="00C35FFF" w:rsidP="00AF78B6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This example uses the WorkerReportsProgress property</w:t>
      </w:r>
      <w:r w:rsidR="00103A13" w:rsidRPr="00095E35">
        <w:rPr>
          <w:lang w:val="en-GB"/>
        </w:rPr>
        <w:t xml:space="preserve">, while the Dispatcher is used in 00060-i </w:t>
      </w:r>
      <w:r w:rsidR="00103A13" w:rsidRPr="00095E35">
        <w:rPr>
          <w:bCs/>
          <w:lang w:val="en-GB"/>
        </w:rPr>
        <w:t>BackgroundWorker.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03A13" w:rsidRPr="00607896" w14:paraId="021FC161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1E37DF6" w14:textId="77777777" w:rsidR="00103A13" w:rsidRPr="00095E35" w:rsidRDefault="00103A1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F6433B0" w14:textId="77777777" w:rsidR="00103A13" w:rsidRPr="00095E35" w:rsidRDefault="00103A13">
            <w:pPr>
              <w:pStyle w:val="cpSmallTip"/>
              <w:rPr>
                <w:lang w:val="en-GB"/>
              </w:rPr>
            </w:pPr>
          </w:p>
        </w:tc>
      </w:tr>
      <w:tr w:rsidR="00103A13" w:rsidRPr="00095E35" w14:paraId="01CF101E" w14:textId="77777777">
        <w:tc>
          <w:tcPr>
            <w:tcW w:w="1843" w:type="dxa"/>
            <w:tcBorders>
              <w:bottom w:val="nil"/>
            </w:tcBorders>
          </w:tcPr>
          <w:p w14:paraId="174A62EF" w14:textId="77777777" w:rsidR="00103A13" w:rsidRPr="00095E35" w:rsidRDefault="00103A13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62CD1D22">
                <v:shape id="_x0000_i1027" type="#_x0000_t75" style="width:77.2pt;height:59.35pt" o:ole="" fillcolor="window">
                  <v:imagedata r:id="rId10" o:title=""/>
                </v:shape>
                <o:OLEObject Type="Embed" ProgID="PBrush" ShapeID="_x0000_i1027" DrawAspect="Content" ObjectID="_1784999329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88874CC" w14:textId="77777777" w:rsidR="00103A13" w:rsidRPr="00095E35" w:rsidRDefault="00103A13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Study the different way of working.</w:t>
            </w:r>
          </w:p>
          <w:p w14:paraId="799E18A9" w14:textId="429FDC55" w:rsidR="00103A13" w:rsidRPr="00095E35" w:rsidRDefault="00103A13" w:rsidP="00103A13">
            <w:pPr>
              <w:pStyle w:val="cpTip"/>
              <w:numPr>
                <w:ilvl w:val="0"/>
                <w:numId w:val="9"/>
              </w:numPr>
              <w:rPr>
                <w:lang w:val="en-GB"/>
              </w:rPr>
            </w:pPr>
            <w:r w:rsidRPr="00095E35">
              <w:rPr>
                <w:lang w:val="en-GB"/>
              </w:rPr>
              <w:t>Using the Dispatcher.</w:t>
            </w:r>
          </w:p>
          <w:p w14:paraId="1BC22340" w14:textId="2ADFD864" w:rsidR="00103A13" w:rsidRPr="00095E35" w:rsidRDefault="00103A13" w:rsidP="00103A13">
            <w:pPr>
              <w:pStyle w:val="cpTip"/>
              <w:numPr>
                <w:ilvl w:val="0"/>
                <w:numId w:val="9"/>
              </w:numPr>
              <w:rPr>
                <w:lang w:val="en-GB"/>
              </w:rPr>
            </w:pPr>
            <w:r w:rsidRPr="00095E35">
              <w:rPr>
                <w:lang w:val="en-GB"/>
              </w:rPr>
              <w:t>Using the WorkerReportsProgress Property.</w:t>
            </w:r>
          </w:p>
        </w:tc>
      </w:tr>
      <w:tr w:rsidR="00103A13" w:rsidRPr="00095E35" w14:paraId="361BD22B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FA9F568" w14:textId="77777777" w:rsidR="00103A13" w:rsidRPr="00095E35" w:rsidRDefault="00103A1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638A4EC" w14:textId="77777777" w:rsidR="00103A13" w:rsidRPr="00095E35" w:rsidRDefault="00103A13">
            <w:pPr>
              <w:pStyle w:val="cpSmallTip"/>
              <w:rPr>
                <w:lang w:val="en-GB"/>
              </w:rPr>
            </w:pPr>
          </w:p>
        </w:tc>
      </w:tr>
    </w:tbl>
    <w:p w14:paraId="751814BA" w14:textId="28EE8E12" w:rsidR="00103A13" w:rsidRPr="00095E35" w:rsidRDefault="00103A13" w:rsidP="00103A13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12F947D" w14:textId="77777777" w:rsidR="00C35FFF" w:rsidRPr="00095E35" w:rsidRDefault="00C35FFF" w:rsidP="00C35FFF">
      <w:pPr>
        <w:pStyle w:val="cpBullet"/>
        <w:rPr>
          <w:lang w:val="en-GB"/>
        </w:rPr>
      </w:pPr>
      <w:r w:rsidRPr="00095E35">
        <w:rPr>
          <w:lang w:val="en-GB"/>
        </w:rPr>
        <w:br w:type="page"/>
      </w:r>
    </w:p>
    <w:p w14:paraId="53F78803" w14:textId="0BCAE13D" w:rsidR="003467AE" w:rsidRPr="00095E35" w:rsidRDefault="003467AE" w:rsidP="003467AE">
      <w:pPr>
        <w:pStyle w:val="Heading3"/>
        <w:rPr>
          <w:lang w:val="en-GB"/>
        </w:rPr>
      </w:pPr>
      <w:r w:rsidRPr="00095E35">
        <w:rPr>
          <w:lang w:val="en-GB"/>
        </w:rPr>
        <w:lastRenderedPageBreak/>
        <w:t>Variant 2</w:t>
      </w:r>
    </w:p>
    <w:p w14:paraId="0AC094B7" w14:textId="2835629C" w:rsidR="003467AE" w:rsidRPr="00095E35" w:rsidRDefault="003467AE" w:rsidP="003467AE">
      <w:pPr>
        <w:pStyle w:val="cpBullet"/>
        <w:rPr>
          <w:lang w:val="en-GB"/>
        </w:rPr>
      </w:pPr>
      <w:r w:rsidRPr="00095E35">
        <w:rPr>
          <w:lang w:val="en-GB"/>
        </w:rPr>
        <w:t>Experiment with this pattern.</w:t>
      </w:r>
    </w:p>
    <w:p w14:paraId="2314D590" w14:textId="5FD11AC6" w:rsidR="003467AE" w:rsidRPr="00095E35" w:rsidRDefault="003467AE" w:rsidP="003467AE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By trying to add a second BackgroundWorker</w:t>
      </w:r>
      <w:r w:rsidR="00AF78B6" w:rsidRPr="00095E35">
        <w:rPr>
          <w:lang w:val="en-GB"/>
        </w:rPr>
        <w:t xml:space="preserve"> element.</w:t>
      </w:r>
    </w:p>
    <w:p w14:paraId="43C41B23" w14:textId="1220E1BD" w:rsidR="003467AE" w:rsidRPr="00095E35" w:rsidRDefault="003467AE" w:rsidP="003467AE">
      <w:pPr>
        <w:pStyle w:val="cpBullet"/>
        <w:rPr>
          <w:lang w:val="en-GB"/>
        </w:rPr>
      </w:pPr>
      <w:r w:rsidRPr="00095E35">
        <w:rPr>
          <w:lang w:val="en-GB"/>
        </w:rPr>
        <w:t>Check which task is finished first.</w:t>
      </w:r>
    </w:p>
    <w:p w14:paraId="33F5E040" w14:textId="0A2F58EA" w:rsidR="003467AE" w:rsidRPr="00095E35" w:rsidRDefault="003467AE" w:rsidP="003467AE">
      <w:pPr>
        <w:pStyle w:val="cpBullet"/>
        <w:rPr>
          <w:lang w:val="en-GB"/>
        </w:rPr>
      </w:pPr>
      <w:r w:rsidRPr="00095E35">
        <w:rPr>
          <w:lang w:val="en-GB"/>
        </w:rPr>
        <w:t>And so on …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61548" w:rsidRPr="00095E35" w14:paraId="7AFCFB9B" w14:textId="77777777" w:rsidTr="00307BD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7F4D144" w14:textId="77777777" w:rsidR="00C61548" w:rsidRPr="00095E35" w:rsidRDefault="00C61548" w:rsidP="00307BD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60CFAC4" w14:textId="77777777" w:rsidR="00C61548" w:rsidRPr="00095E35" w:rsidRDefault="00C61548" w:rsidP="00307BDB">
            <w:pPr>
              <w:pStyle w:val="cpSmallTip"/>
              <w:rPr>
                <w:lang w:val="en-GB"/>
              </w:rPr>
            </w:pPr>
          </w:p>
        </w:tc>
      </w:tr>
      <w:tr w:rsidR="00C61548" w:rsidRPr="00607896" w14:paraId="6467810B" w14:textId="77777777" w:rsidTr="00307BDB">
        <w:tc>
          <w:tcPr>
            <w:tcW w:w="1843" w:type="dxa"/>
            <w:tcBorders>
              <w:bottom w:val="nil"/>
            </w:tcBorders>
          </w:tcPr>
          <w:p w14:paraId="564D514F" w14:textId="77777777" w:rsidR="00C61548" w:rsidRPr="00095E35" w:rsidRDefault="00C61548" w:rsidP="00307BD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2B73ECB7">
                <v:shape id="_x0000_i1028" type="#_x0000_t75" style="width:77.2pt;height:59.35pt" o:ole="" fillcolor="window">
                  <v:imagedata r:id="rId10" o:title=""/>
                </v:shape>
                <o:OLEObject Type="Embed" ProgID="PBrush" ShapeID="_x0000_i1028" DrawAspect="Content" ObjectID="_1784999330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28A0AC0" w14:textId="77777777" w:rsidR="00C61548" w:rsidRPr="00095E35" w:rsidRDefault="00C61548" w:rsidP="00307BD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This is a basic pattern used in games.</w:t>
            </w:r>
          </w:p>
          <w:p w14:paraId="32541B80" w14:textId="1404544A" w:rsidR="00C61548" w:rsidRPr="00095E35" w:rsidRDefault="00C61548" w:rsidP="00307BD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You are a game character (Object) and you are shot (Event)</w:t>
            </w:r>
          </w:p>
          <w:p w14:paraId="060CC4D1" w14:textId="77777777" w:rsidR="00C61548" w:rsidRPr="00095E35" w:rsidRDefault="00C61548" w:rsidP="00C61548">
            <w:pPr>
              <w:pStyle w:val="cpTip"/>
              <w:numPr>
                <w:ilvl w:val="0"/>
                <w:numId w:val="9"/>
              </w:numPr>
              <w:rPr>
                <w:lang w:val="en-GB"/>
              </w:rPr>
            </w:pPr>
            <w:r w:rsidRPr="00095E35">
              <w:rPr>
                <w:lang w:val="en-GB"/>
              </w:rPr>
              <w:t>You are bleeding (in the background)</w:t>
            </w:r>
          </w:p>
          <w:p w14:paraId="4D075801" w14:textId="77777777" w:rsidR="00C61548" w:rsidRPr="00095E35" w:rsidRDefault="00C61548" w:rsidP="00C61548">
            <w:pPr>
              <w:pStyle w:val="cpTip"/>
              <w:numPr>
                <w:ilvl w:val="0"/>
                <w:numId w:val="9"/>
              </w:numPr>
              <w:rPr>
                <w:lang w:val="en-GB"/>
              </w:rPr>
            </w:pPr>
            <w:r w:rsidRPr="00095E35">
              <w:rPr>
                <w:lang w:val="en-GB"/>
              </w:rPr>
              <w:t>You are trying to heal yourself (in the background)</w:t>
            </w:r>
          </w:p>
          <w:p w14:paraId="6F352208" w14:textId="228CCF40" w:rsidR="00C61548" w:rsidRPr="00095E35" w:rsidRDefault="00C61548" w:rsidP="00C61548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What happens first</w:t>
            </w:r>
            <w:r w:rsidR="008E7668" w:rsidRPr="00095E35">
              <w:rPr>
                <w:lang w:val="en-GB"/>
              </w:rPr>
              <w:t>? Y</w:t>
            </w:r>
            <w:r w:rsidRPr="00095E35">
              <w:rPr>
                <w:lang w:val="en-GB"/>
              </w:rPr>
              <w:t>ou are bleeding to death or you are healed.</w:t>
            </w:r>
          </w:p>
        </w:tc>
      </w:tr>
      <w:tr w:rsidR="00C61548" w:rsidRPr="00607896" w14:paraId="1A13406F" w14:textId="77777777" w:rsidTr="00307BD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1CE71D0" w14:textId="77777777" w:rsidR="00C61548" w:rsidRPr="00095E35" w:rsidRDefault="00C61548" w:rsidP="00307BD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7F12B35" w14:textId="77777777" w:rsidR="00C61548" w:rsidRPr="00095E35" w:rsidRDefault="00C61548" w:rsidP="00307BDB">
            <w:pPr>
              <w:pStyle w:val="cpSmallTip"/>
              <w:rPr>
                <w:lang w:val="en-GB"/>
              </w:rPr>
            </w:pPr>
          </w:p>
        </w:tc>
      </w:tr>
    </w:tbl>
    <w:p w14:paraId="0342FCF1" w14:textId="4193E1BC" w:rsidR="00117B72" w:rsidRPr="00095E35" w:rsidRDefault="00117B72" w:rsidP="00117B72">
      <w:pPr>
        <w:pStyle w:val="Heading3"/>
        <w:rPr>
          <w:lang w:val="en-GB"/>
        </w:rPr>
      </w:pPr>
      <w:r w:rsidRPr="00095E35">
        <w:rPr>
          <w:lang w:val="en-GB"/>
        </w:rPr>
        <w:t>Variant 3</w:t>
      </w:r>
    </w:p>
    <w:p w14:paraId="3BEE5516" w14:textId="045205BC" w:rsidR="00D75F59" w:rsidRPr="00095E35" w:rsidRDefault="00117B72" w:rsidP="00117B72">
      <w:pPr>
        <w:pStyle w:val="cpBullet"/>
        <w:rPr>
          <w:lang w:val="en-GB"/>
        </w:rPr>
      </w:pPr>
      <w:r w:rsidRPr="00095E35">
        <w:rPr>
          <w:lang w:val="en-GB"/>
        </w:rPr>
        <w:t>Rewrite 00060-i BackgroundWorker, but use the property WorkerReportsProgress instead of the Dispatcher.</w:t>
      </w:r>
    </w:p>
    <w:p w14:paraId="26EF98E7" w14:textId="77777777" w:rsidR="00D75F59" w:rsidRPr="00095E35" w:rsidRDefault="00D75F59">
      <w:pPr>
        <w:rPr>
          <w:lang w:val="en-GB"/>
        </w:rPr>
      </w:pPr>
      <w:r w:rsidRPr="00095E35">
        <w:rPr>
          <w:lang w:val="en-GB"/>
        </w:rPr>
        <w:br w:type="page"/>
      </w:r>
    </w:p>
    <w:p w14:paraId="50C994EF" w14:textId="674B8157" w:rsidR="00D75F59" w:rsidRPr="00095E35" w:rsidRDefault="00D75F59" w:rsidP="00D75F59">
      <w:pPr>
        <w:pStyle w:val="Heading2"/>
      </w:pPr>
      <w:r w:rsidRPr="00095E35">
        <w:lastRenderedPageBreak/>
        <w:t>Exercise 16.05</w:t>
      </w:r>
    </w:p>
    <w:p w14:paraId="32101B61" w14:textId="04586414" w:rsidR="0012037C" w:rsidRPr="00095E35" w:rsidRDefault="007A230F" w:rsidP="0012037C">
      <w:pPr>
        <w:pStyle w:val="cpParagraph"/>
        <w:numPr>
          <w:ilvl w:val="0"/>
          <w:numId w:val="0"/>
        </w:numPr>
        <w:ind w:left="360"/>
      </w:pPr>
      <w:r w:rsidRPr="00095E35">
        <w:rPr>
          <w:noProof/>
        </w:rPr>
        <w:drawing>
          <wp:anchor distT="0" distB="0" distL="114300" distR="114300" simplePos="0" relativeHeight="251658240" behindDoc="0" locked="0" layoutInCell="1" allowOverlap="1" wp14:anchorId="3FA9EFBD" wp14:editId="1F747647">
            <wp:simplePos x="0" y="0"/>
            <wp:positionH relativeFrom="column">
              <wp:posOffset>3769360</wp:posOffset>
            </wp:positionH>
            <wp:positionV relativeFrom="paragraph">
              <wp:posOffset>22225</wp:posOffset>
            </wp:positionV>
            <wp:extent cx="970280" cy="1165225"/>
            <wp:effectExtent l="19050" t="19050" r="20320" b="15875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16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37C" w:rsidRPr="00095E35">
        <w:t>We create the basic functionality of an easy calculator.</w:t>
      </w:r>
    </w:p>
    <w:p w14:paraId="6CB4DF81" w14:textId="1E3E1197" w:rsidR="0012037C" w:rsidRPr="00095E35" w:rsidRDefault="0012037C" w:rsidP="0012037C">
      <w:pPr>
        <w:pStyle w:val="cpParagraph"/>
        <w:numPr>
          <w:ilvl w:val="0"/>
          <w:numId w:val="0"/>
        </w:numPr>
        <w:ind w:left="360"/>
      </w:pPr>
      <w:r w:rsidRPr="00095E35">
        <w:t xml:space="preserve">How it looks is not important, </w:t>
      </w:r>
      <w:r w:rsidR="007A230F" w:rsidRPr="00095E35">
        <w:t>make that you can calculate with it, according to the asked specifications</w:t>
      </w:r>
      <w:r w:rsidRPr="00095E35">
        <w:t>.</w:t>
      </w:r>
    </w:p>
    <w:p w14:paraId="424593CF" w14:textId="3059E950" w:rsidR="0012037C" w:rsidRPr="00095E35" w:rsidRDefault="0012037C" w:rsidP="0012037C">
      <w:pPr>
        <w:pStyle w:val="cpParagraph"/>
        <w:numPr>
          <w:ilvl w:val="0"/>
          <w:numId w:val="0"/>
        </w:numPr>
        <w:ind w:left="360"/>
      </w:pPr>
    </w:p>
    <w:p w14:paraId="5CF5732D" w14:textId="3FD4EBFB" w:rsidR="0012037C" w:rsidRPr="00095E35" w:rsidRDefault="0012037C" w:rsidP="0012037C">
      <w:pPr>
        <w:pStyle w:val="Heading3"/>
        <w:rPr>
          <w:lang w:val="en-GB"/>
        </w:rPr>
      </w:pPr>
      <w:bookmarkStart w:id="0" w:name="_Hlk113019468"/>
      <w:r w:rsidRPr="00095E35">
        <w:rPr>
          <w:lang w:val="en-GB"/>
        </w:rPr>
        <w:t>Basic functionality</w:t>
      </w:r>
      <w:r w:rsidR="007A230F" w:rsidRPr="00095E35">
        <w:rPr>
          <w:lang w:val="en-GB"/>
        </w:rPr>
        <w:t xml:space="preserve"> (simplified)</w:t>
      </w:r>
    </w:p>
    <w:bookmarkEnd w:id="0"/>
    <w:p w14:paraId="17A3F68E" w14:textId="638C1300" w:rsidR="00117B72" w:rsidRPr="00095E35" w:rsidRDefault="0012037C" w:rsidP="00117B72">
      <w:pPr>
        <w:pStyle w:val="cpBullet"/>
        <w:rPr>
          <w:lang w:val="en-GB"/>
        </w:rPr>
      </w:pPr>
      <w:r w:rsidRPr="00095E35">
        <w:rPr>
          <w:lang w:val="en-GB"/>
        </w:rPr>
        <w:t xml:space="preserve">You </w:t>
      </w:r>
      <w:r w:rsidR="00326186" w:rsidRPr="00095E35">
        <w:rPr>
          <w:lang w:val="en-GB"/>
        </w:rPr>
        <w:t>click on</w:t>
      </w:r>
      <w:r w:rsidRPr="00095E35">
        <w:rPr>
          <w:lang w:val="en-GB"/>
        </w:rPr>
        <w:t xml:space="preserve"> numbers </w:t>
      </w:r>
      <w:r w:rsidR="00326186" w:rsidRPr="00095E35">
        <w:rPr>
          <w:lang w:val="en-GB"/>
        </w:rPr>
        <w:t xml:space="preserve">to type a number </w:t>
      </w:r>
      <w:r w:rsidRPr="00095E35">
        <w:rPr>
          <w:lang w:val="en-GB"/>
        </w:rPr>
        <w:t>(decimals are possible).</w:t>
      </w:r>
    </w:p>
    <w:p w14:paraId="4E75781E" w14:textId="56F9F959" w:rsidR="0012037C" w:rsidRPr="00095E35" w:rsidRDefault="0012037C" w:rsidP="00117B72">
      <w:pPr>
        <w:pStyle w:val="cpBullet"/>
        <w:rPr>
          <w:lang w:val="en-GB"/>
        </w:rPr>
      </w:pPr>
      <w:r w:rsidRPr="00095E35">
        <w:rPr>
          <w:lang w:val="en-GB"/>
        </w:rPr>
        <w:t xml:space="preserve">Then you </w:t>
      </w:r>
      <w:r w:rsidR="00326186" w:rsidRPr="00095E35">
        <w:rPr>
          <w:lang w:val="en-GB"/>
        </w:rPr>
        <w:t xml:space="preserve">click </w:t>
      </w:r>
      <w:r w:rsidRPr="00095E35">
        <w:rPr>
          <w:lang w:val="en-GB"/>
        </w:rPr>
        <w:t>“division”, “multiplication”, “minus”</w:t>
      </w:r>
      <w:r w:rsidR="007A230F" w:rsidRPr="00095E35">
        <w:rPr>
          <w:lang w:val="en-GB"/>
        </w:rPr>
        <w:t xml:space="preserve"> or</w:t>
      </w:r>
      <w:r w:rsidRPr="00095E35">
        <w:rPr>
          <w:lang w:val="en-GB"/>
        </w:rPr>
        <w:t xml:space="preserve"> “add”.</w:t>
      </w:r>
    </w:p>
    <w:p w14:paraId="28864F7C" w14:textId="21A48A10" w:rsidR="0012037C" w:rsidRPr="00095E35" w:rsidRDefault="00326186" w:rsidP="00117B72">
      <w:pPr>
        <w:pStyle w:val="cpBullet"/>
        <w:rPr>
          <w:lang w:val="en-GB"/>
        </w:rPr>
      </w:pPr>
      <w:r w:rsidRPr="00095E35">
        <w:rPr>
          <w:lang w:val="en-GB"/>
        </w:rPr>
        <w:t xml:space="preserve">You click on numbers </w:t>
      </w:r>
      <w:r w:rsidR="00095E35" w:rsidRPr="00095E35">
        <w:rPr>
          <w:lang w:val="en-GB"/>
        </w:rPr>
        <w:t xml:space="preserve">to type another </w:t>
      </w:r>
      <w:r w:rsidR="0012037C" w:rsidRPr="00095E35">
        <w:rPr>
          <w:lang w:val="en-GB"/>
        </w:rPr>
        <w:t>number (decimals are possible).</w:t>
      </w:r>
    </w:p>
    <w:p w14:paraId="433CC1F0" w14:textId="52FEA483" w:rsidR="0012037C" w:rsidRPr="00095E35" w:rsidRDefault="0012037C" w:rsidP="00117B72">
      <w:pPr>
        <w:pStyle w:val="cpBullet"/>
        <w:rPr>
          <w:lang w:val="en-GB"/>
        </w:rPr>
      </w:pPr>
      <w:r w:rsidRPr="00095E35">
        <w:rPr>
          <w:lang w:val="en-GB"/>
        </w:rPr>
        <w:t>Then you hit “=”.</w:t>
      </w:r>
    </w:p>
    <w:p w14:paraId="0DFA1E45" w14:textId="4FDD0370" w:rsidR="0012037C" w:rsidRPr="00095E35" w:rsidRDefault="0012037C" w:rsidP="00117B72">
      <w:pPr>
        <w:pStyle w:val="cpBullet"/>
        <w:rPr>
          <w:lang w:val="en-GB"/>
        </w:rPr>
      </w:pPr>
      <w:r w:rsidRPr="00095E35">
        <w:rPr>
          <w:lang w:val="en-GB"/>
        </w:rPr>
        <w:t>You see the result.</w:t>
      </w:r>
    </w:p>
    <w:p w14:paraId="48CDA3B7" w14:textId="68AE4777" w:rsidR="0012037C" w:rsidRPr="00095E35" w:rsidRDefault="0012037C" w:rsidP="0030475C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 xml:space="preserve">This result disappears the moment you start </w:t>
      </w:r>
      <w:r w:rsidR="00326186" w:rsidRPr="00095E35">
        <w:rPr>
          <w:lang w:val="en-GB"/>
        </w:rPr>
        <w:t>clicking on a</w:t>
      </w:r>
      <w:r w:rsidR="007A230F" w:rsidRPr="00095E35">
        <w:rPr>
          <w:lang w:val="en-GB"/>
        </w:rPr>
        <w:t xml:space="preserve">nother </w:t>
      </w:r>
      <w:r w:rsidR="00326186" w:rsidRPr="00095E35">
        <w:rPr>
          <w:lang w:val="en-GB"/>
        </w:rPr>
        <w:t>button</w:t>
      </w:r>
      <w:r w:rsidRPr="00095E35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2037C" w:rsidRPr="00607896" w14:paraId="2C93A2EF" w14:textId="77777777" w:rsidTr="0032618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1BBF21F" w14:textId="77777777" w:rsidR="0012037C" w:rsidRPr="00095E35" w:rsidRDefault="0012037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2442D89" w14:textId="77777777" w:rsidR="0012037C" w:rsidRPr="00095E35" w:rsidRDefault="0012037C">
            <w:pPr>
              <w:pStyle w:val="cpSmallTip"/>
              <w:rPr>
                <w:lang w:val="en-GB"/>
              </w:rPr>
            </w:pPr>
          </w:p>
        </w:tc>
      </w:tr>
      <w:tr w:rsidR="0012037C" w:rsidRPr="00095E35" w14:paraId="69ABBD01" w14:textId="77777777" w:rsidTr="00326186">
        <w:tc>
          <w:tcPr>
            <w:tcW w:w="1843" w:type="dxa"/>
            <w:tcBorders>
              <w:bottom w:val="nil"/>
            </w:tcBorders>
          </w:tcPr>
          <w:p w14:paraId="36DE8437" w14:textId="77777777" w:rsidR="0012037C" w:rsidRPr="00095E35" w:rsidRDefault="0012037C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626CC484">
                <v:shape id="_x0000_i1029" type="#_x0000_t75" style="width:77.2pt;height:59.35pt" o:ole="" fillcolor="window">
                  <v:imagedata r:id="rId10" o:title=""/>
                </v:shape>
                <o:OLEObject Type="Embed" ProgID="PBrush" ShapeID="_x0000_i1029" DrawAspect="Content" ObjectID="_1784999331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7C340FF" w14:textId="77777777" w:rsidR="0012037C" w:rsidRPr="00095E35" w:rsidRDefault="00326186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All buttons should trigger the same event.</w:t>
            </w:r>
          </w:p>
          <w:p w14:paraId="5A8C1263" w14:textId="77777777" w:rsidR="00326186" w:rsidRPr="00095E35" w:rsidRDefault="00326186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Meaning. There is only one method that is starting point for all clicks. Submethods are possible, but only one method is handling the click of the buttons.</w:t>
            </w:r>
          </w:p>
          <w:p w14:paraId="11830035" w14:textId="1400E3C0" w:rsidR="007A230F" w:rsidRPr="00095E35" w:rsidRDefault="007A230F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Think: Bubbling up.</w:t>
            </w:r>
          </w:p>
        </w:tc>
      </w:tr>
      <w:tr w:rsidR="0012037C" w:rsidRPr="00095E35" w14:paraId="35F00D06" w14:textId="77777777" w:rsidTr="0032618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C7EC1B3" w14:textId="77777777" w:rsidR="0012037C" w:rsidRPr="00095E35" w:rsidRDefault="0012037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5D9F746" w14:textId="77777777" w:rsidR="0012037C" w:rsidRPr="00095E35" w:rsidRDefault="0012037C">
            <w:pPr>
              <w:pStyle w:val="cpSmallTip"/>
              <w:rPr>
                <w:lang w:val="en-GB"/>
              </w:rPr>
            </w:pPr>
          </w:p>
        </w:tc>
      </w:tr>
    </w:tbl>
    <w:p w14:paraId="43714B21" w14:textId="0D37E7DD" w:rsidR="00326186" w:rsidRPr="00095E35" w:rsidRDefault="00326186" w:rsidP="00326186">
      <w:pPr>
        <w:pStyle w:val="Heading3"/>
        <w:rPr>
          <w:lang w:val="en-GB"/>
        </w:rPr>
      </w:pPr>
      <w:r w:rsidRPr="00095E35">
        <w:rPr>
          <w:lang w:val="en-GB"/>
        </w:rPr>
        <w:t>Variant 1</w:t>
      </w:r>
    </w:p>
    <w:p w14:paraId="70EEC9B4" w14:textId="448C3922" w:rsidR="00326186" w:rsidRPr="00095E35" w:rsidRDefault="00326186" w:rsidP="00326186">
      <w:pPr>
        <w:pStyle w:val="cpBullet"/>
        <w:rPr>
          <w:lang w:val="en-GB"/>
        </w:rPr>
      </w:pPr>
      <w:r w:rsidRPr="00095E35">
        <w:rPr>
          <w:lang w:val="en-GB"/>
        </w:rPr>
        <w:t>When the calculator has its basic functionality, you invent other functionality.</w:t>
      </w:r>
    </w:p>
    <w:p w14:paraId="5278968E" w14:textId="093C61F6" w:rsidR="0087463C" w:rsidRPr="00095E35" w:rsidRDefault="0087463C" w:rsidP="00326186">
      <w:pPr>
        <w:pStyle w:val="cpBullet"/>
        <w:rPr>
          <w:lang w:val="en-GB"/>
        </w:rPr>
      </w:pPr>
      <w:r w:rsidRPr="00095E35">
        <w:rPr>
          <w:lang w:val="en-GB"/>
        </w:rPr>
        <w:t xml:space="preserve">This can be a very </w:t>
      </w:r>
      <w:r w:rsidR="00095E35" w:rsidRPr="00095E35">
        <w:rPr>
          <w:lang w:val="en-GB"/>
        </w:rPr>
        <w:t>lengthy</w:t>
      </w:r>
      <w:r w:rsidRPr="00095E35">
        <w:rPr>
          <w:lang w:val="en-GB"/>
        </w:rPr>
        <w:t xml:space="preserve"> style exercise.</w:t>
      </w:r>
    </w:p>
    <w:p w14:paraId="18A46763" w14:textId="5E86FFCA" w:rsidR="00326186" w:rsidRPr="00095E35" w:rsidRDefault="00326186" w:rsidP="00326186">
      <w:pPr>
        <w:pStyle w:val="cpBullet"/>
        <w:rPr>
          <w:lang w:val="en-GB"/>
        </w:rPr>
      </w:pPr>
      <w:r w:rsidRPr="00095E35">
        <w:rPr>
          <w:lang w:val="en-GB"/>
        </w:rPr>
        <w:t>Mention what your goal is</w:t>
      </w:r>
      <w:r w:rsidR="007A230F" w:rsidRPr="00095E35">
        <w:rPr>
          <w:lang w:val="en-GB"/>
        </w:rPr>
        <w:t xml:space="preserve"> in the comment of your code</w:t>
      </w:r>
      <w:r w:rsidRPr="00095E35">
        <w:rPr>
          <w:lang w:val="en-GB"/>
        </w:rPr>
        <w:t>, then execute.</w:t>
      </w:r>
    </w:p>
    <w:p w14:paraId="2B7C37C2" w14:textId="77777777" w:rsidR="00326186" w:rsidRPr="00095E35" w:rsidRDefault="00326186">
      <w:pPr>
        <w:rPr>
          <w:lang w:val="en-GB"/>
        </w:rPr>
      </w:pPr>
      <w:r w:rsidRPr="00095E35">
        <w:rPr>
          <w:lang w:val="en-GB"/>
        </w:rPr>
        <w:br w:type="page"/>
      </w:r>
    </w:p>
    <w:p w14:paraId="11282683" w14:textId="625D6665" w:rsidR="00326186" w:rsidRPr="00095E35" w:rsidRDefault="00326186" w:rsidP="00326186">
      <w:pPr>
        <w:pStyle w:val="Heading2"/>
      </w:pPr>
      <w:r w:rsidRPr="00095E35">
        <w:lastRenderedPageBreak/>
        <w:t>Exercise 16.06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55B8B" w:rsidRPr="00095E35" w14:paraId="46D330C9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A74842B" w14:textId="77777777" w:rsidR="00F55B8B" w:rsidRPr="00095E35" w:rsidRDefault="00F55B8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2FF4A52" w14:textId="77777777" w:rsidR="00F55B8B" w:rsidRPr="00095E35" w:rsidRDefault="00F55B8B">
            <w:pPr>
              <w:pStyle w:val="cpSmallTip"/>
              <w:rPr>
                <w:lang w:val="en-GB"/>
              </w:rPr>
            </w:pPr>
          </w:p>
        </w:tc>
      </w:tr>
      <w:tr w:rsidR="00F55B8B" w:rsidRPr="00607896" w14:paraId="1E5FFE6E" w14:textId="77777777">
        <w:tc>
          <w:tcPr>
            <w:tcW w:w="1843" w:type="dxa"/>
            <w:tcBorders>
              <w:bottom w:val="nil"/>
            </w:tcBorders>
          </w:tcPr>
          <w:p w14:paraId="2F0378BF" w14:textId="77777777" w:rsidR="00F55B8B" w:rsidRPr="00095E35" w:rsidRDefault="00F55B8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2FB19381">
                <v:shape id="_x0000_i1030" type="#_x0000_t75" style="width:77.2pt;height:59.35pt" o:ole="" fillcolor="window">
                  <v:imagedata r:id="rId10" o:title=""/>
                </v:shape>
                <o:OLEObject Type="Embed" ProgID="PBrush" ShapeID="_x0000_i1030" DrawAspect="Content" ObjectID="_1784999332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CD833C7" w14:textId="77777777" w:rsidR="00F55B8B" w:rsidRPr="00095E35" w:rsidRDefault="00F55B8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This exercise will take time. So manage your time, do the stuff where you learn something.</w:t>
            </w:r>
          </w:p>
          <w:p w14:paraId="333BF62E" w14:textId="7BD50520" w:rsidR="00BB7263" w:rsidRPr="00095E35" w:rsidRDefault="00BB7263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First on paper, comment what you want to do first, before you start implementing.</w:t>
            </w:r>
          </w:p>
        </w:tc>
      </w:tr>
      <w:tr w:rsidR="00F55B8B" w:rsidRPr="00607896" w14:paraId="7ABD00D7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3B092E2" w14:textId="77777777" w:rsidR="00F55B8B" w:rsidRPr="00095E35" w:rsidRDefault="00F55B8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7FFC88A" w14:textId="1E991CF5" w:rsidR="00F55B8B" w:rsidRPr="00095E35" w:rsidRDefault="00F55B8B">
            <w:pPr>
              <w:pStyle w:val="cpSmallTip"/>
              <w:rPr>
                <w:lang w:val="en-GB"/>
              </w:rPr>
            </w:pPr>
          </w:p>
        </w:tc>
      </w:tr>
    </w:tbl>
    <w:p w14:paraId="10C47FCC" w14:textId="6D682D3D" w:rsidR="00832282" w:rsidRPr="00095E35" w:rsidRDefault="00F55B8B" w:rsidP="00832282">
      <w:pPr>
        <w:pStyle w:val="cpParagraph"/>
        <w:numPr>
          <w:ilvl w:val="0"/>
          <w:numId w:val="0"/>
        </w:numPr>
        <w:ind w:left="360"/>
      </w:pPr>
      <w:r w:rsidRPr="00095E35">
        <w:rPr>
          <w:noProof/>
        </w:rPr>
        <w:drawing>
          <wp:anchor distT="0" distB="0" distL="114300" distR="114300" simplePos="0" relativeHeight="251659264" behindDoc="0" locked="0" layoutInCell="1" allowOverlap="1" wp14:anchorId="03A31684" wp14:editId="1EC8A5DA">
            <wp:simplePos x="0" y="0"/>
            <wp:positionH relativeFrom="column">
              <wp:posOffset>2961640</wp:posOffset>
            </wp:positionH>
            <wp:positionV relativeFrom="paragraph">
              <wp:posOffset>163830</wp:posOffset>
            </wp:positionV>
            <wp:extent cx="1945640" cy="1520190"/>
            <wp:effectExtent l="19050" t="19050" r="1651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52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282" w:rsidRPr="00095E35">
        <w:t>Create the game: “Fo</w:t>
      </w:r>
      <w:r w:rsidR="00F354BE" w:rsidRPr="00095E35">
        <w:t>u</w:t>
      </w:r>
      <w:r w:rsidR="00832282" w:rsidRPr="00095E35">
        <w:t>r in a row”.</w:t>
      </w:r>
    </w:p>
    <w:p w14:paraId="5D676F41" w14:textId="436C676D" w:rsidR="00832282" w:rsidRPr="00095E35" w:rsidRDefault="008B08F9" w:rsidP="008B08F9">
      <w:pPr>
        <w:pStyle w:val="cpBullet"/>
        <w:rPr>
          <w:lang w:val="en-GB"/>
        </w:rPr>
      </w:pPr>
      <w:r w:rsidRPr="00095E35">
        <w:rPr>
          <w:lang w:val="en-GB"/>
        </w:rPr>
        <w:t>There is a grid 7 wide and 6 high.</w:t>
      </w:r>
    </w:p>
    <w:p w14:paraId="190ABCFC" w14:textId="00993AA9" w:rsidR="008B08F9" w:rsidRPr="00095E35" w:rsidRDefault="008B08F9" w:rsidP="008B08F9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Find out for yourself what are the best controls do handles this.</w:t>
      </w:r>
    </w:p>
    <w:p w14:paraId="06F852D4" w14:textId="22ACFAD0" w:rsidR="008B08F9" w:rsidRPr="00095E35" w:rsidRDefault="00095E35" w:rsidP="008B08F9">
      <w:pPr>
        <w:pStyle w:val="cpBullet"/>
        <w:rPr>
          <w:lang w:val="en-GB"/>
        </w:rPr>
      </w:pPr>
      <w:r w:rsidRPr="00095E35">
        <w:rPr>
          <w:lang w:val="en-GB"/>
        </w:rPr>
        <w:t>There</w:t>
      </w:r>
      <w:r w:rsidR="008B08F9" w:rsidRPr="00095E35">
        <w:rPr>
          <w:lang w:val="en-GB"/>
        </w:rPr>
        <w:t xml:space="preserve"> are 2 colours.</w:t>
      </w:r>
    </w:p>
    <w:p w14:paraId="61D88909" w14:textId="22D9244D" w:rsidR="008B08F9" w:rsidRPr="00095E35" w:rsidRDefault="008B08F9" w:rsidP="008B08F9">
      <w:pPr>
        <w:pStyle w:val="cpBullet"/>
        <w:rPr>
          <w:lang w:val="en-GB"/>
        </w:rPr>
      </w:pPr>
      <w:r w:rsidRPr="00095E35">
        <w:rPr>
          <w:lang w:val="en-GB"/>
        </w:rPr>
        <w:t>Randomly a colour begins.</w:t>
      </w:r>
    </w:p>
    <w:p w14:paraId="15ECD18C" w14:textId="5F45B66B" w:rsidR="008B08F9" w:rsidRPr="00095E35" w:rsidRDefault="008B08F9" w:rsidP="008B08F9">
      <w:pPr>
        <w:pStyle w:val="cpBullet"/>
        <w:rPr>
          <w:lang w:val="en-GB"/>
        </w:rPr>
      </w:pPr>
      <w:r w:rsidRPr="00095E35">
        <w:rPr>
          <w:lang w:val="en-GB"/>
        </w:rPr>
        <w:t>When you click on a column, that colour falls down till the lowest empty position.</w:t>
      </w:r>
    </w:p>
    <w:p w14:paraId="10A345EC" w14:textId="4628CF45" w:rsidR="008B08F9" w:rsidRPr="00095E35" w:rsidRDefault="008B08F9" w:rsidP="008B08F9">
      <w:pPr>
        <w:pStyle w:val="cpBullet"/>
        <w:rPr>
          <w:lang w:val="en-GB"/>
        </w:rPr>
      </w:pPr>
      <w:r w:rsidRPr="00095E35">
        <w:rPr>
          <w:lang w:val="en-GB"/>
        </w:rPr>
        <w:t>Then you switch colours.</w:t>
      </w:r>
    </w:p>
    <w:p w14:paraId="54C5E289" w14:textId="0A0364FD" w:rsidR="008B08F9" w:rsidRPr="00095E35" w:rsidRDefault="008B08F9" w:rsidP="008B08F9">
      <w:pPr>
        <w:pStyle w:val="cpBullet"/>
        <w:rPr>
          <w:lang w:val="en-GB"/>
        </w:rPr>
      </w:pPr>
      <w:r w:rsidRPr="00095E35">
        <w:rPr>
          <w:lang w:val="en-GB"/>
        </w:rPr>
        <w:t>The game is finished when there are 4 stones of the same colour in the same row, column or diagonal.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B08F9" w:rsidRPr="00607896" w14:paraId="6A65CC63" w14:textId="77777777" w:rsidTr="006408D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29CEC23" w14:textId="77777777" w:rsidR="008B08F9" w:rsidRPr="00095E35" w:rsidRDefault="008B08F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91BCBC9" w14:textId="77777777" w:rsidR="008B08F9" w:rsidRPr="00095E35" w:rsidRDefault="008B08F9">
            <w:pPr>
              <w:pStyle w:val="cpSmallTip"/>
              <w:rPr>
                <w:lang w:val="en-GB"/>
              </w:rPr>
            </w:pPr>
          </w:p>
        </w:tc>
      </w:tr>
      <w:tr w:rsidR="008B08F9" w:rsidRPr="00607896" w14:paraId="43CF8A75" w14:textId="77777777" w:rsidTr="006408D5">
        <w:tc>
          <w:tcPr>
            <w:tcW w:w="1843" w:type="dxa"/>
            <w:tcBorders>
              <w:bottom w:val="nil"/>
            </w:tcBorders>
          </w:tcPr>
          <w:p w14:paraId="5E5EE128" w14:textId="77777777" w:rsidR="008B08F9" w:rsidRPr="00095E35" w:rsidRDefault="008B08F9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2C299745">
                <v:shape id="_x0000_i1031" type="#_x0000_t75" style="width:77.2pt;height:59.35pt" o:ole="" fillcolor="window">
                  <v:imagedata r:id="rId10" o:title=""/>
                </v:shape>
                <o:OLEObject Type="Embed" ProgID="PBrush" ShapeID="_x0000_i1031" DrawAspect="Content" ObjectID="_1784999333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0217F1B" w14:textId="17C4A947" w:rsidR="008B08F9" w:rsidRPr="00095E35" w:rsidRDefault="008B08F9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Solutions can be found on the internet</w:t>
            </w:r>
            <w:r w:rsidR="00D41047" w:rsidRPr="00095E35">
              <w:rPr>
                <w:lang w:val="en-GB"/>
              </w:rPr>
              <w:t>, but they are more complicated than asked in this exercise.</w:t>
            </w:r>
          </w:p>
          <w:p w14:paraId="03AA908E" w14:textId="509C6EFA" w:rsidR="00220525" w:rsidRPr="00095E35" w:rsidRDefault="00220525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For example: https://github.com/rinaok/4_in_a_row</w:t>
            </w:r>
            <w:r w:rsidR="00F354BE" w:rsidRPr="00095E35">
              <w:rPr>
                <w:lang w:val="en-GB"/>
              </w:rPr>
              <w:t>.</w:t>
            </w:r>
          </w:p>
          <w:p w14:paraId="25645A8A" w14:textId="37C7A48B" w:rsidR="008B08F9" w:rsidRPr="00095E35" w:rsidRDefault="00220525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 xml:space="preserve">Make sure you understand what happens in the code, when you Copy Paste code. Downloading this code, has already a problem at the start </w:t>
            </w:r>
            <w:r w:rsidRPr="00095E3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095E35">
              <w:rPr>
                <w:lang w:val="en-GB"/>
              </w:rPr>
              <w:t>.</w:t>
            </w:r>
          </w:p>
          <w:p w14:paraId="78F0AAA6" w14:textId="56C5A333" w:rsidR="00F55B8B" w:rsidRPr="00095E35" w:rsidRDefault="00220525" w:rsidP="00220525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 xml:space="preserve">Try to find </w:t>
            </w:r>
            <w:r w:rsidR="00D41047" w:rsidRPr="00095E35">
              <w:rPr>
                <w:lang w:val="en-GB"/>
              </w:rPr>
              <w:t xml:space="preserve">a </w:t>
            </w:r>
            <w:r w:rsidRPr="00095E35">
              <w:rPr>
                <w:lang w:val="en-GB"/>
              </w:rPr>
              <w:t xml:space="preserve">solution </w:t>
            </w:r>
            <w:r w:rsidR="00D41047" w:rsidRPr="00095E35">
              <w:rPr>
                <w:lang w:val="en-GB"/>
              </w:rPr>
              <w:t xml:space="preserve">and implementation </w:t>
            </w:r>
            <w:r w:rsidRPr="00095E35">
              <w:rPr>
                <w:lang w:val="en-GB"/>
              </w:rPr>
              <w:t>by yourself</w:t>
            </w:r>
            <w:r w:rsidR="00D41047" w:rsidRPr="00095E35">
              <w:rPr>
                <w:lang w:val="en-GB"/>
              </w:rPr>
              <w:t>, but looking at examples will help you on the thinking process.</w:t>
            </w:r>
          </w:p>
        </w:tc>
      </w:tr>
      <w:tr w:rsidR="008B08F9" w:rsidRPr="00607896" w14:paraId="23333AD6" w14:textId="77777777" w:rsidTr="006408D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FF7091" w14:textId="77777777" w:rsidR="008B08F9" w:rsidRPr="00095E35" w:rsidRDefault="008B08F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18E17C8" w14:textId="77777777" w:rsidR="008B08F9" w:rsidRPr="00095E35" w:rsidRDefault="008B08F9">
            <w:pPr>
              <w:pStyle w:val="cpSmallTip"/>
              <w:rPr>
                <w:lang w:val="en-GB"/>
              </w:rPr>
            </w:pPr>
          </w:p>
        </w:tc>
      </w:tr>
    </w:tbl>
    <w:p w14:paraId="6C35AF64" w14:textId="4543C3C5" w:rsidR="006408D5" w:rsidRPr="00095E35" w:rsidRDefault="006408D5" w:rsidP="006408D5">
      <w:pPr>
        <w:pStyle w:val="Heading2"/>
      </w:pPr>
      <w:r w:rsidRPr="00095E35">
        <w:lastRenderedPageBreak/>
        <w:t>Exercise 16.07</w:t>
      </w:r>
    </w:p>
    <w:p w14:paraId="7AE84168" w14:textId="74549F17" w:rsidR="006408D5" w:rsidRPr="00095E35" w:rsidRDefault="006408D5" w:rsidP="006408D5">
      <w:pPr>
        <w:pStyle w:val="cpParagraph"/>
        <w:numPr>
          <w:ilvl w:val="0"/>
          <w:numId w:val="0"/>
        </w:numPr>
        <w:ind w:left="360"/>
      </w:pPr>
      <w:r w:rsidRPr="00095E35">
        <w:rPr>
          <w:noProof/>
        </w:rPr>
        <w:drawing>
          <wp:anchor distT="0" distB="0" distL="114300" distR="114300" simplePos="0" relativeHeight="251661312" behindDoc="0" locked="0" layoutInCell="1" allowOverlap="1" wp14:anchorId="57E975AF" wp14:editId="3254A50C">
            <wp:simplePos x="0" y="0"/>
            <wp:positionH relativeFrom="column">
              <wp:posOffset>2961640</wp:posOffset>
            </wp:positionH>
            <wp:positionV relativeFrom="paragraph">
              <wp:posOffset>163830</wp:posOffset>
            </wp:positionV>
            <wp:extent cx="1945640" cy="1520190"/>
            <wp:effectExtent l="19050" t="19050" r="16510" b="228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52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5E35">
        <w:t>Building further on: “Fo</w:t>
      </w:r>
      <w:r w:rsidR="00F354BE" w:rsidRPr="00095E35">
        <w:t>u</w:t>
      </w:r>
      <w:r w:rsidRPr="00095E35">
        <w:t>r in a row”.</w:t>
      </w:r>
    </w:p>
    <w:p w14:paraId="7334EAE2" w14:textId="77259400" w:rsidR="006408D5" w:rsidRPr="00095E35" w:rsidRDefault="006408D5" w:rsidP="006408D5">
      <w:pPr>
        <w:pStyle w:val="cpBullet"/>
        <w:rPr>
          <w:lang w:val="en-GB"/>
        </w:rPr>
      </w:pPr>
      <w:r w:rsidRPr="00095E35">
        <w:rPr>
          <w:lang w:val="en-GB"/>
        </w:rPr>
        <w:t>The previous exercise must not be finished to tackle this problem.</w:t>
      </w:r>
    </w:p>
    <w:p w14:paraId="177B7527" w14:textId="5C87CE66" w:rsidR="006408D5" w:rsidRPr="00095E35" w:rsidRDefault="006408D5" w:rsidP="006408D5">
      <w:pPr>
        <w:pStyle w:val="cpBullet"/>
        <w:rPr>
          <w:lang w:val="en-GB"/>
        </w:rPr>
      </w:pPr>
      <w:r w:rsidRPr="00095E35">
        <w:rPr>
          <w:lang w:val="en-GB"/>
        </w:rPr>
        <w:t>Create a custom command in your application that can be triggered in 3 ways</w:t>
      </w:r>
    </w:p>
    <w:p w14:paraId="61060D7F" w14:textId="06948903" w:rsidR="006408D5" w:rsidRPr="00095E35" w:rsidRDefault="006408D5" w:rsidP="006408D5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Reset the game with a menu.</w:t>
      </w:r>
    </w:p>
    <w:p w14:paraId="1AD53B9F" w14:textId="1B9F3408" w:rsidR="006408D5" w:rsidRPr="00095E35" w:rsidRDefault="006408D5" w:rsidP="006408D5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Reset the game with a button.</w:t>
      </w:r>
    </w:p>
    <w:p w14:paraId="6B084F61" w14:textId="2E4E6D5C" w:rsidR="006408D5" w:rsidRPr="00095E35" w:rsidRDefault="006408D5" w:rsidP="006408D5">
      <w:pPr>
        <w:pStyle w:val="cpBullet"/>
        <w:numPr>
          <w:ilvl w:val="1"/>
          <w:numId w:val="3"/>
        </w:numPr>
        <w:rPr>
          <w:lang w:val="en-GB"/>
        </w:rPr>
      </w:pPr>
      <w:r w:rsidRPr="00095E35">
        <w:rPr>
          <w:lang w:val="en-GB"/>
        </w:rPr>
        <w:t>Reset the game with a key combination.</w:t>
      </w:r>
    </w:p>
    <w:p w14:paraId="11C6355F" w14:textId="417F7A0A" w:rsidR="006408D5" w:rsidRPr="00095E35" w:rsidRDefault="006408D5" w:rsidP="006408D5">
      <w:pPr>
        <w:pStyle w:val="Heading3"/>
        <w:rPr>
          <w:lang w:val="en-GB"/>
        </w:rPr>
      </w:pPr>
      <w:r w:rsidRPr="00095E35">
        <w:rPr>
          <w:lang w:val="en-GB"/>
        </w:rPr>
        <w:t>What is resetting the game?</w:t>
      </w:r>
    </w:p>
    <w:p w14:paraId="44C53932" w14:textId="2B6BFED7" w:rsidR="006408D5" w:rsidRPr="00095E35" w:rsidRDefault="006408D5" w:rsidP="006408D5">
      <w:pPr>
        <w:pStyle w:val="cpBullet"/>
        <w:rPr>
          <w:lang w:val="en-GB"/>
        </w:rPr>
      </w:pPr>
      <w:r w:rsidRPr="00095E35">
        <w:rPr>
          <w:lang w:val="en-GB"/>
        </w:rPr>
        <w:t>The game is reset to its starting position.</w:t>
      </w:r>
    </w:p>
    <w:p w14:paraId="3429682B" w14:textId="7802E0A0" w:rsidR="006408D5" w:rsidRPr="00095E35" w:rsidRDefault="006408D5" w:rsidP="006408D5">
      <w:pPr>
        <w:pStyle w:val="cpBullet"/>
        <w:rPr>
          <w:lang w:val="en-GB"/>
        </w:rPr>
      </w:pPr>
      <w:r w:rsidRPr="00095E35">
        <w:rPr>
          <w:lang w:val="en-GB"/>
        </w:rPr>
        <w:t>Empty board.</w:t>
      </w:r>
    </w:p>
    <w:p w14:paraId="21705862" w14:textId="278011E9" w:rsidR="006408D5" w:rsidRPr="00095E35" w:rsidRDefault="006408D5" w:rsidP="006408D5">
      <w:pPr>
        <w:pStyle w:val="cpBullet"/>
        <w:rPr>
          <w:lang w:val="en-GB"/>
        </w:rPr>
      </w:pPr>
      <w:r w:rsidRPr="00095E35">
        <w:rPr>
          <w:lang w:val="en-GB"/>
        </w:rPr>
        <w:t>A chosen default starting colour.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765EB" w:rsidRPr="00607896" w14:paraId="5B401B91" w14:textId="77777777" w:rsidTr="009765E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F21F8F8" w14:textId="77777777" w:rsidR="009765EB" w:rsidRPr="00095E35" w:rsidRDefault="009765E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5593B2D" w14:textId="77777777" w:rsidR="009765EB" w:rsidRPr="00095E35" w:rsidRDefault="009765EB">
            <w:pPr>
              <w:pStyle w:val="cpSmallTip"/>
              <w:rPr>
                <w:lang w:val="en-GB"/>
              </w:rPr>
            </w:pPr>
          </w:p>
        </w:tc>
      </w:tr>
      <w:tr w:rsidR="009765EB" w:rsidRPr="00607896" w14:paraId="51B016B0" w14:textId="77777777" w:rsidTr="009765EB">
        <w:tc>
          <w:tcPr>
            <w:tcW w:w="1843" w:type="dxa"/>
            <w:tcBorders>
              <w:bottom w:val="nil"/>
            </w:tcBorders>
          </w:tcPr>
          <w:p w14:paraId="456E6AEF" w14:textId="77777777" w:rsidR="009765EB" w:rsidRPr="00095E35" w:rsidRDefault="009765E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5344529B">
                <v:shape id="_x0000_i1032" type="#_x0000_t75" style="width:77.35pt;height:59.35pt" o:ole="" fillcolor="window">
                  <v:imagedata r:id="rId10" o:title=""/>
                </v:shape>
                <o:OLEObject Type="Embed" ProgID="PBrush" ShapeID="_x0000_i1032" DrawAspect="Content" ObjectID="_1784999334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A5DC12D" w14:textId="1C5A435D" w:rsidR="009765EB" w:rsidRPr="00095E35" w:rsidRDefault="009765E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All ingredients (tools) to do this can be found in example</w:t>
            </w:r>
            <w:r w:rsidR="00F354BE" w:rsidRPr="00095E35">
              <w:rPr>
                <w:lang w:val="en-GB"/>
              </w:rPr>
              <w:t>.</w:t>
            </w:r>
          </w:p>
          <w:p w14:paraId="7A4BABE6" w14:textId="77777777" w:rsidR="009765EB" w:rsidRPr="00095E35" w:rsidRDefault="009765E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>00060-n ApplicationAndCustomCommands.zip</w:t>
            </w:r>
          </w:p>
          <w:p w14:paraId="380923D3" w14:textId="17558E56" w:rsidR="009765EB" w:rsidRPr="00095E35" w:rsidRDefault="009765EB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t xml:space="preserve">The only thing that is different is the action </w:t>
            </w:r>
            <w:r w:rsidR="00095E35">
              <w:rPr>
                <w:lang w:val="en-GB"/>
              </w:rPr>
              <w:t>bound</w:t>
            </w:r>
            <w:r w:rsidRPr="00095E35">
              <w:rPr>
                <w:lang w:val="en-GB"/>
              </w:rPr>
              <w:t xml:space="preserve"> to the menu, button and key combination.</w:t>
            </w:r>
          </w:p>
        </w:tc>
      </w:tr>
      <w:tr w:rsidR="009765EB" w:rsidRPr="00607896" w14:paraId="5CE6E618" w14:textId="77777777" w:rsidTr="009765E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B635140" w14:textId="77777777" w:rsidR="009765EB" w:rsidRPr="00095E35" w:rsidRDefault="009765E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C30F2FE" w14:textId="77777777" w:rsidR="009765EB" w:rsidRPr="00095E35" w:rsidRDefault="009765EB">
            <w:pPr>
              <w:pStyle w:val="cpSmallTip"/>
              <w:rPr>
                <w:lang w:val="en-GB"/>
              </w:rPr>
            </w:pPr>
          </w:p>
        </w:tc>
      </w:tr>
    </w:tbl>
    <w:p w14:paraId="333D6FC3" w14:textId="63DC905C" w:rsidR="009765EB" w:rsidRPr="00095E35" w:rsidRDefault="009765EB" w:rsidP="009765E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F9B0924" w14:textId="77777777" w:rsidR="009765EB" w:rsidRPr="00095E35" w:rsidRDefault="009765EB">
      <w:pPr>
        <w:rPr>
          <w:lang w:val="en-GB"/>
        </w:rPr>
      </w:pPr>
      <w:r w:rsidRPr="00095E35">
        <w:rPr>
          <w:lang w:val="en-GB"/>
        </w:rPr>
        <w:br w:type="page"/>
      </w:r>
    </w:p>
    <w:p w14:paraId="26B1309A" w14:textId="481FD364" w:rsidR="00F123FD" w:rsidRPr="00095E35" w:rsidRDefault="00F123FD" w:rsidP="00F123FD">
      <w:pPr>
        <w:pStyle w:val="Heading2"/>
      </w:pPr>
      <w:r w:rsidRPr="00095E35">
        <w:lastRenderedPageBreak/>
        <w:t>Exercise 16.08</w:t>
      </w:r>
    </w:p>
    <w:p w14:paraId="76A259E3" w14:textId="41AD2F2E" w:rsidR="00F123FD" w:rsidRPr="00095E35" w:rsidRDefault="00F123FD" w:rsidP="00F123FD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>Starting point is 00062-g WPFImage.zip.</w:t>
      </w:r>
    </w:p>
    <w:p w14:paraId="2BF7C63D" w14:textId="29A3D13B" w:rsidR="00F123FD" w:rsidRPr="00095E35" w:rsidRDefault="00F123FD" w:rsidP="00F123FD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>In this WPF screen, you have 3 images, every image contains another picture, and by clicking it, the visibility</w:t>
      </w:r>
      <w:r w:rsidR="000B042A" w:rsidRPr="00095E35">
        <w:rPr>
          <w:noProof/>
        </w:rPr>
        <w:t xml:space="preserve"> of the images </w:t>
      </w:r>
      <w:r w:rsidRPr="00095E35">
        <w:rPr>
          <w:noProof/>
        </w:rPr>
        <w:t>is changed.</w:t>
      </w:r>
    </w:p>
    <w:p w14:paraId="273A7318" w14:textId="08B41B9F" w:rsidR="00F123FD" w:rsidRPr="00095E35" w:rsidRDefault="00F123FD" w:rsidP="00F123FD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>So clicking on a picture, makes another picture visible.</w:t>
      </w:r>
    </w:p>
    <w:p w14:paraId="50E4BCAF" w14:textId="0B675EB9" w:rsidR="00F123FD" w:rsidRPr="00095E35" w:rsidRDefault="00F123FD" w:rsidP="00F123FD">
      <w:pPr>
        <w:pStyle w:val="Heading3"/>
        <w:rPr>
          <w:lang w:val="en-GB"/>
        </w:rPr>
      </w:pPr>
      <w:r w:rsidRPr="00095E35">
        <w:rPr>
          <w:lang w:val="en-GB"/>
        </w:rPr>
        <w:t>Your task: Making a variant</w:t>
      </w:r>
    </w:p>
    <w:p w14:paraId="00944947" w14:textId="5367B4AF" w:rsidR="00F123FD" w:rsidRPr="00095E35" w:rsidRDefault="00F123FD" w:rsidP="00F123FD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>Let there be only one picture, but clicking it changes the source of the picture.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123FD" w:rsidRPr="00607896" w14:paraId="1A6993E6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214A63C" w14:textId="77777777" w:rsidR="00F123FD" w:rsidRPr="00095E35" w:rsidRDefault="00F123F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D3A2350" w14:textId="77777777" w:rsidR="00F123FD" w:rsidRPr="00095E35" w:rsidRDefault="00F123FD">
            <w:pPr>
              <w:pStyle w:val="cpSmallTip"/>
              <w:rPr>
                <w:lang w:val="en-GB"/>
              </w:rPr>
            </w:pPr>
          </w:p>
        </w:tc>
      </w:tr>
      <w:tr w:rsidR="00F123FD" w:rsidRPr="00607896" w14:paraId="22578956" w14:textId="77777777">
        <w:tc>
          <w:tcPr>
            <w:tcW w:w="1843" w:type="dxa"/>
            <w:tcBorders>
              <w:bottom w:val="nil"/>
            </w:tcBorders>
          </w:tcPr>
          <w:p w14:paraId="5F5B9E3E" w14:textId="77777777" w:rsidR="00F123FD" w:rsidRPr="00095E35" w:rsidRDefault="00F123FD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60763679">
                <v:shape id="_x0000_i1033" type="#_x0000_t75" style="width:77.35pt;height:59.35pt" o:ole="" fillcolor="window">
                  <v:imagedata r:id="rId10" o:title=""/>
                </v:shape>
                <o:OLEObject Type="Embed" ProgID="PBrush" ShapeID="_x0000_i1033" DrawAspect="Content" ObjectID="_1784999335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B64A399" w14:textId="39E04F7C" w:rsidR="00F123FD" w:rsidRPr="00095E35" w:rsidRDefault="00F123FD">
            <w:pPr>
              <w:pStyle w:val="cpTip"/>
              <w:rPr>
                <w:noProof/>
                <w:lang w:val="en-GB"/>
              </w:rPr>
            </w:pPr>
            <w:r w:rsidRPr="00095E35">
              <w:rPr>
                <w:noProof/>
                <w:lang w:val="en-GB"/>
              </w:rPr>
              <w:t xml:space="preserve">Every </w:t>
            </w:r>
            <w:r w:rsidR="000B042A" w:rsidRPr="00095E35">
              <w:rPr>
                <w:noProof/>
                <w:lang w:val="en-GB"/>
              </w:rPr>
              <w:t>re</w:t>
            </w:r>
            <w:r w:rsidRPr="00095E35">
              <w:rPr>
                <w:noProof/>
                <w:lang w:val="en-GB"/>
              </w:rPr>
              <w:t>source needed can be found in the resources directory.</w:t>
            </w:r>
          </w:p>
          <w:p w14:paraId="3F53DAAF" w14:textId="77777777" w:rsidR="00F123FD" w:rsidRPr="00095E35" w:rsidRDefault="00F123FD">
            <w:pPr>
              <w:pStyle w:val="cpTip"/>
              <w:rPr>
                <w:noProof/>
                <w:lang w:val="en-GB"/>
              </w:rPr>
            </w:pPr>
            <w:r w:rsidRPr="00095E35">
              <w:rPr>
                <w:noProof/>
                <w:lang w:val="en-GB"/>
              </w:rPr>
              <w:t>There is also in the Properties directory a class where you have properties defined towards the 3 resources.</w:t>
            </w:r>
          </w:p>
          <w:p w14:paraId="14F6E317" w14:textId="77777777" w:rsidR="00F123FD" w:rsidRPr="00095E35" w:rsidRDefault="00F123FD">
            <w:pPr>
              <w:pStyle w:val="cpTip"/>
              <w:rPr>
                <w:noProof/>
                <w:lang w:val="en-GB"/>
              </w:rPr>
            </w:pPr>
            <w:r w:rsidRPr="00095E35">
              <w:rPr>
                <w:noProof/>
                <w:lang w:val="en-GB"/>
              </w:rPr>
              <w:t>Try to find a working solution</w:t>
            </w:r>
            <w:r w:rsidR="00326161" w:rsidRPr="00095E35">
              <w:rPr>
                <w:noProof/>
                <w:lang w:val="en-GB"/>
              </w:rPr>
              <w:t xml:space="preserve"> on internet and implement it in this exercise.</w:t>
            </w:r>
          </w:p>
          <w:p w14:paraId="58D2997F" w14:textId="15ED1020" w:rsidR="00326161" w:rsidRPr="00095E35" w:rsidRDefault="00326161">
            <w:pPr>
              <w:pStyle w:val="cpTip"/>
              <w:rPr>
                <w:lang w:val="en-GB"/>
              </w:rPr>
            </w:pPr>
            <w:r w:rsidRPr="00095E35">
              <w:rPr>
                <w:noProof/>
                <w:lang w:val="en-GB"/>
              </w:rPr>
              <w:t>Test your stuff, before you send it to me.</w:t>
            </w:r>
          </w:p>
        </w:tc>
      </w:tr>
      <w:tr w:rsidR="00F123FD" w:rsidRPr="00607896" w14:paraId="46ECA029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33C66CF" w14:textId="77777777" w:rsidR="00F123FD" w:rsidRPr="00095E35" w:rsidRDefault="00F123F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F40E061" w14:textId="77777777" w:rsidR="00F123FD" w:rsidRPr="00095E35" w:rsidRDefault="00F123FD">
            <w:pPr>
              <w:pStyle w:val="cpSmallTip"/>
              <w:rPr>
                <w:lang w:val="en-GB"/>
              </w:rPr>
            </w:pPr>
          </w:p>
        </w:tc>
      </w:tr>
    </w:tbl>
    <w:p w14:paraId="280014C5" w14:textId="10CC7889" w:rsidR="007837B6" w:rsidRDefault="007837B6" w:rsidP="00F123FD">
      <w:pPr>
        <w:pStyle w:val="cpParagraph"/>
        <w:numPr>
          <w:ilvl w:val="0"/>
          <w:numId w:val="0"/>
        </w:numPr>
        <w:rPr>
          <w:noProof/>
        </w:rPr>
      </w:pPr>
    </w:p>
    <w:p w14:paraId="0F38E814" w14:textId="77777777" w:rsidR="007837B6" w:rsidRDefault="007837B6">
      <w:pPr>
        <w:rPr>
          <w:noProof/>
          <w:szCs w:val="20"/>
          <w:lang w:val="en-GB" w:eastAsia="en-US"/>
        </w:rPr>
      </w:pPr>
      <w:r w:rsidRPr="007837B6">
        <w:rPr>
          <w:noProof/>
          <w:lang w:val="en-GB"/>
        </w:rPr>
        <w:br w:type="page"/>
      </w:r>
    </w:p>
    <w:p w14:paraId="54DFE9F1" w14:textId="658A15F5" w:rsidR="007837B6" w:rsidRPr="00095E35" w:rsidRDefault="007837B6" w:rsidP="007837B6">
      <w:pPr>
        <w:pStyle w:val="Heading2"/>
      </w:pPr>
      <w:r w:rsidRPr="00095E35">
        <w:lastRenderedPageBreak/>
        <w:t>Exercise 16.0</w:t>
      </w:r>
      <w:r>
        <w:t>9</w:t>
      </w:r>
    </w:p>
    <w:p w14:paraId="2D1EAC33" w14:textId="0C633C8C" w:rsidR="007837B6" w:rsidRPr="00095E35" w:rsidRDefault="007837B6" w:rsidP="007837B6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>Starting point is 00062-</w:t>
      </w:r>
      <w:r>
        <w:rPr>
          <w:noProof/>
        </w:rPr>
        <w:t>i</w:t>
      </w:r>
      <w:r w:rsidRPr="00095E35">
        <w:rPr>
          <w:noProof/>
        </w:rPr>
        <w:t xml:space="preserve"> WPF</w:t>
      </w:r>
      <w:r>
        <w:rPr>
          <w:noProof/>
        </w:rPr>
        <w:t>Slider</w:t>
      </w:r>
      <w:r w:rsidRPr="00095E35">
        <w:rPr>
          <w:noProof/>
        </w:rPr>
        <w:t>.zip.</w:t>
      </w:r>
    </w:p>
    <w:p w14:paraId="0CC0FEB7" w14:textId="2962D5BF" w:rsidR="007837B6" w:rsidRDefault="007837B6" w:rsidP="007837B6">
      <w:pPr>
        <w:pStyle w:val="cpParagraph"/>
        <w:numPr>
          <w:ilvl w:val="0"/>
          <w:numId w:val="0"/>
        </w:numPr>
        <w:ind w:left="360"/>
        <w:rPr>
          <w:noProof/>
        </w:rPr>
      </w:pPr>
      <w:r w:rsidRPr="00095E35">
        <w:rPr>
          <w:noProof/>
        </w:rPr>
        <w:t xml:space="preserve">In this WPF screen, you have </w:t>
      </w:r>
      <w:r>
        <w:rPr>
          <w:noProof/>
        </w:rPr>
        <w:t>4</w:t>
      </w:r>
      <w:r w:rsidRPr="00095E35">
        <w:rPr>
          <w:noProof/>
        </w:rPr>
        <w:t xml:space="preserve"> </w:t>
      </w:r>
      <w:r>
        <w:rPr>
          <w:noProof/>
        </w:rPr>
        <w:t>sliders</w:t>
      </w:r>
      <w:r w:rsidRPr="00095E35">
        <w:rPr>
          <w:noProof/>
        </w:rPr>
        <w:t>.</w:t>
      </w:r>
      <w:r>
        <w:rPr>
          <w:noProof/>
        </w:rPr>
        <w:t xml:space="preserve"> With the 4 sliders, you can change the colour of a rectangle.</w:t>
      </w:r>
    </w:p>
    <w:p w14:paraId="70468456" w14:textId="77777777" w:rsidR="007837B6" w:rsidRPr="00095E35" w:rsidRDefault="007837B6" w:rsidP="007837B6">
      <w:pPr>
        <w:pStyle w:val="Heading3"/>
        <w:rPr>
          <w:lang w:val="en-GB"/>
        </w:rPr>
      </w:pPr>
      <w:r w:rsidRPr="00095E35">
        <w:rPr>
          <w:lang w:val="en-GB"/>
        </w:rPr>
        <w:t>Your task: Making a variant</w:t>
      </w:r>
    </w:p>
    <w:p w14:paraId="5C4FBB32" w14:textId="365C564C" w:rsidR="007837B6" w:rsidRPr="00095E35" w:rsidRDefault="007837B6" w:rsidP="007837B6">
      <w:pPr>
        <w:pStyle w:val="cpParagraph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Use for the 4 sliders, the same event.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837B6" w:rsidRPr="00607896" w14:paraId="702E3850" w14:textId="77777777" w:rsidTr="00FB419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9CD52FD" w14:textId="77777777" w:rsidR="007837B6" w:rsidRPr="00095E35" w:rsidRDefault="007837B6" w:rsidP="00FB419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4F5AE58" w14:textId="77777777" w:rsidR="007837B6" w:rsidRPr="00095E35" w:rsidRDefault="007837B6" w:rsidP="00FB419D">
            <w:pPr>
              <w:pStyle w:val="cpSmallTip"/>
              <w:rPr>
                <w:lang w:val="en-GB"/>
              </w:rPr>
            </w:pPr>
          </w:p>
        </w:tc>
      </w:tr>
      <w:tr w:rsidR="007837B6" w:rsidRPr="00607896" w14:paraId="47E112C1" w14:textId="77777777" w:rsidTr="00FB419D">
        <w:tc>
          <w:tcPr>
            <w:tcW w:w="1843" w:type="dxa"/>
            <w:tcBorders>
              <w:bottom w:val="nil"/>
            </w:tcBorders>
          </w:tcPr>
          <w:p w14:paraId="383346CE" w14:textId="77777777" w:rsidR="007837B6" w:rsidRPr="00095E35" w:rsidRDefault="007837B6" w:rsidP="00FB419D">
            <w:pPr>
              <w:pStyle w:val="cpTip"/>
              <w:rPr>
                <w:lang w:val="en-GB"/>
              </w:rPr>
            </w:pPr>
            <w:r w:rsidRPr="00095E35">
              <w:rPr>
                <w:lang w:val="en-GB"/>
              </w:rPr>
              <w:object w:dxaOrig="1995" w:dyaOrig="1530" w14:anchorId="152C059C">
                <v:shape id="_x0000_i1034" type="#_x0000_t75" style="width:77.35pt;height:59.35pt" o:ole="" fillcolor="window">
                  <v:imagedata r:id="rId10" o:title=""/>
                </v:shape>
                <o:OLEObject Type="Embed" ProgID="PBrush" ShapeID="_x0000_i1034" DrawAspect="Content" ObjectID="_1784999336" r:id="rId2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0DB6293" w14:textId="20EB8131" w:rsidR="007837B6" w:rsidRDefault="007837B6" w:rsidP="00FB419D">
            <w:pPr>
              <w:pStyle w:val="cpTip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At the moment every slider has a different event.</w:t>
            </w:r>
          </w:p>
          <w:p w14:paraId="6BD48F6E" w14:textId="688146AB" w:rsidR="007837B6" w:rsidRPr="00095E35" w:rsidRDefault="007837B6" w:rsidP="00FB419D">
            <w:pPr>
              <w:pStyle w:val="cpTip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There are several different solutions to implement this</w:t>
            </w:r>
            <w:r w:rsidR="00607896">
              <w:rPr>
                <w:noProof/>
                <w:lang w:val="en-GB"/>
              </w:rPr>
              <w:t>.</w:t>
            </w:r>
          </w:p>
          <w:p w14:paraId="5B618967" w14:textId="77777777" w:rsidR="007837B6" w:rsidRPr="00095E35" w:rsidRDefault="007837B6" w:rsidP="00FB419D">
            <w:pPr>
              <w:pStyle w:val="cpTip"/>
              <w:rPr>
                <w:lang w:val="en-GB"/>
              </w:rPr>
            </w:pPr>
            <w:r w:rsidRPr="00095E35">
              <w:rPr>
                <w:noProof/>
                <w:lang w:val="en-GB"/>
              </w:rPr>
              <w:t>Test your stuff, before you send it to me.</w:t>
            </w:r>
          </w:p>
        </w:tc>
      </w:tr>
      <w:tr w:rsidR="007837B6" w:rsidRPr="00607896" w14:paraId="2EFEDF0E" w14:textId="77777777" w:rsidTr="00FB419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09943E4" w14:textId="77777777" w:rsidR="007837B6" w:rsidRPr="00095E35" w:rsidRDefault="007837B6" w:rsidP="00FB419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2CE4A23" w14:textId="77777777" w:rsidR="007837B6" w:rsidRPr="00095E35" w:rsidRDefault="007837B6" w:rsidP="00FB419D">
            <w:pPr>
              <w:pStyle w:val="cpSmallTip"/>
              <w:rPr>
                <w:lang w:val="en-GB"/>
              </w:rPr>
            </w:pPr>
          </w:p>
        </w:tc>
      </w:tr>
    </w:tbl>
    <w:p w14:paraId="02BFFAB9" w14:textId="77777777" w:rsidR="007837B6" w:rsidRPr="00095E35" w:rsidRDefault="007837B6" w:rsidP="007837B6">
      <w:pPr>
        <w:pStyle w:val="cpParagraph"/>
        <w:numPr>
          <w:ilvl w:val="0"/>
          <w:numId w:val="0"/>
        </w:numPr>
        <w:rPr>
          <w:noProof/>
        </w:rPr>
      </w:pPr>
    </w:p>
    <w:p w14:paraId="7E2FF4BA" w14:textId="77777777" w:rsidR="00F123FD" w:rsidRPr="00095E35" w:rsidRDefault="00F123FD" w:rsidP="00F123FD">
      <w:pPr>
        <w:pStyle w:val="cpParagraph"/>
        <w:numPr>
          <w:ilvl w:val="0"/>
          <w:numId w:val="0"/>
        </w:numPr>
        <w:rPr>
          <w:noProof/>
        </w:rPr>
      </w:pPr>
    </w:p>
    <w:sectPr w:rsidR="00F123FD" w:rsidRPr="00095E35">
      <w:headerReference w:type="even" r:id="rId23"/>
      <w:headerReference w:type="default" r:id="rId24"/>
      <w:footerReference w:type="even" r:id="rId25"/>
      <w:footerReference w:type="default" r:id="rId26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A3D52" w14:textId="77777777" w:rsidR="005F104B" w:rsidRDefault="005F104B">
      <w:r>
        <w:separator/>
      </w:r>
    </w:p>
    <w:p w14:paraId="127F7877" w14:textId="77777777" w:rsidR="005F104B" w:rsidRDefault="005F104B"/>
  </w:endnote>
  <w:endnote w:type="continuationSeparator" w:id="0">
    <w:p w14:paraId="27618E53" w14:textId="77777777" w:rsidR="005F104B" w:rsidRDefault="005F104B">
      <w:r>
        <w:continuationSeparator/>
      </w:r>
    </w:p>
    <w:p w14:paraId="649DC95C" w14:textId="77777777" w:rsidR="005F104B" w:rsidRDefault="005F1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84999337" r:id="rId2"/>
      </w:object>
    </w:r>
  </w:p>
  <w:p w14:paraId="48CB0CA5" w14:textId="77777777" w:rsidR="005A79A8" w:rsidRDefault="005A79A8"/>
  <w:p w14:paraId="30B1000B" w14:textId="389E353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635B0B">
      <w:rPr>
        <w:lang w:val="en-GB"/>
      </w:rPr>
      <w:t>6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635B0B">
      <w:rPr>
        <w:lang w:val="en-GB"/>
      </w:rPr>
      <w:t>6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88D1F" w14:textId="77777777" w:rsidR="005F104B" w:rsidRDefault="005F104B">
      <w:r>
        <w:separator/>
      </w:r>
    </w:p>
    <w:p w14:paraId="38EAB328" w14:textId="77777777" w:rsidR="005F104B" w:rsidRDefault="005F104B"/>
  </w:footnote>
  <w:footnote w:type="continuationSeparator" w:id="0">
    <w:p w14:paraId="3F48FE81" w14:textId="77777777" w:rsidR="005F104B" w:rsidRDefault="005F104B">
      <w:r>
        <w:continuationSeparator/>
      </w:r>
    </w:p>
    <w:p w14:paraId="6E5876B9" w14:textId="77777777" w:rsidR="005F104B" w:rsidRDefault="005F1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9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8"/>
  </w:num>
  <w:num w:numId="3" w16cid:durableId="772166279">
    <w:abstractNumId w:val="1"/>
  </w:num>
  <w:num w:numId="4" w16cid:durableId="826362788">
    <w:abstractNumId w:val="7"/>
  </w:num>
  <w:num w:numId="5" w16cid:durableId="519708050">
    <w:abstractNumId w:val="5"/>
  </w:num>
  <w:num w:numId="6" w16cid:durableId="958216846">
    <w:abstractNumId w:val="6"/>
  </w:num>
  <w:num w:numId="7" w16cid:durableId="998576470">
    <w:abstractNumId w:val="2"/>
  </w:num>
  <w:num w:numId="8" w16cid:durableId="1930503135">
    <w:abstractNumId w:val="9"/>
  </w:num>
  <w:num w:numId="9" w16cid:durableId="2130774788">
    <w:abstractNumId w:val="4"/>
  </w:num>
  <w:num w:numId="10" w16cid:durableId="1697658452">
    <w:abstractNumId w:val="1"/>
  </w:num>
  <w:num w:numId="11" w16cid:durableId="67950299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54821"/>
    <w:rsid w:val="00065F77"/>
    <w:rsid w:val="000829D6"/>
    <w:rsid w:val="00082B12"/>
    <w:rsid w:val="00093A6D"/>
    <w:rsid w:val="00095E35"/>
    <w:rsid w:val="000A2840"/>
    <w:rsid w:val="000A4F17"/>
    <w:rsid w:val="000B042A"/>
    <w:rsid w:val="000E3222"/>
    <w:rsid w:val="000E463D"/>
    <w:rsid w:val="001006AA"/>
    <w:rsid w:val="00100E9E"/>
    <w:rsid w:val="00103A13"/>
    <w:rsid w:val="001100E4"/>
    <w:rsid w:val="00117B72"/>
    <w:rsid w:val="0012037C"/>
    <w:rsid w:val="00132523"/>
    <w:rsid w:val="0018134D"/>
    <w:rsid w:val="001857B4"/>
    <w:rsid w:val="00187627"/>
    <w:rsid w:val="001A5632"/>
    <w:rsid w:val="001B07E7"/>
    <w:rsid w:val="001B75E4"/>
    <w:rsid w:val="001C6226"/>
    <w:rsid w:val="001E4324"/>
    <w:rsid w:val="001E6029"/>
    <w:rsid w:val="001E7383"/>
    <w:rsid w:val="001F2CC1"/>
    <w:rsid w:val="00211963"/>
    <w:rsid w:val="00212269"/>
    <w:rsid w:val="00220525"/>
    <w:rsid w:val="00227A3D"/>
    <w:rsid w:val="00241C0D"/>
    <w:rsid w:val="002434D5"/>
    <w:rsid w:val="0025525D"/>
    <w:rsid w:val="00267625"/>
    <w:rsid w:val="00297D72"/>
    <w:rsid w:val="002A7364"/>
    <w:rsid w:val="002B7B47"/>
    <w:rsid w:val="002B7C3C"/>
    <w:rsid w:val="002D77C8"/>
    <w:rsid w:val="002E31C4"/>
    <w:rsid w:val="002E4B00"/>
    <w:rsid w:val="002F40C6"/>
    <w:rsid w:val="002F6E2B"/>
    <w:rsid w:val="003114AD"/>
    <w:rsid w:val="00326161"/>
    <w:rsid w:val="00326186"/>
    <w:rsid w:val="003467AE"/>
    <w:rsid w:val="00346EEB"/>
    <w:rsid w:val="003537B2"/>
    <w:rsid w:val="00365ED9"/>
    <w:rsid w:val="00374744"/>
    <w:rsid w:val="00385682"/>
    <w:rsid w:val="00394112"/>
    <w:rsid w:val="003A0160"/>
    <w:rsid w:val="003B4E48"/>
    <w:rsid w:val="003D1F4C"/>
    <w:rsid w:val="003F5E0D"/>
    <w:rsid w:val="00410B61"/>
    <w:rsid w:val="00414579"/>
    <w:rsid w:val="00444DB2"/>
    <w:rsid w:val="00466617"/>
    <w:rsid w:val="00492E9D"/>
    <w:rsid w:val="004C4618"/>
    <w:rsid w:val="004C79A8"/>
    <w:rsid w:val="004D2601"/>
    <w:rsid w:val="00504CC8"/>
    <w:rsid w:val="00512700"/>
    <w:rsid w:val="0051352B"/>
    <w:rsid w:val="00521E0E"/>
    <w:rsid w:val="0052627A"/>
    <w:rsid w:val="00536C2C"/>
    <w:rsid w:val="0054554F"/>
    <w:rsid w:val="005527AF"/>
    <w:rsid w:val="005543E5"/>
    <w:rsid w:val="00554647"/>
    <w:rsid w:val="0056033A"/>
    <w:rsid w:val="005703AB"/>
    <w:rsid w:val="005A0F8E"/>
    <w:rsid w:val="005A79A8"/>
    <w:rsid w:val="005C78EA"/>
    <w:rsid w:val="005D0FB1"/>
    <w:rsid w:val="005E3C6D"/>
    <w:rsid w:val="005F104B"/>
    <w:rsid w:val="005F4F42"/>
    <w:rsid w:val="00607896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6595"/>
    <w:rsid w:val="006A041E"/>
    <w:rsid w:val="006A0DCD"/>
    <w:rsid w:val="006B091D"/>
    <w:rsid w:val="006B1203"/>
    <w:rsid w:val="006C1D47"/>
    <w:rsid w:val="006D30A1"/>
    <w:rsid w:val="006D4FB5"/>
    <w:rsid w:val="006E1446"/>
    <w:rsid w:val="006E724E"/>
    <w:rsid w:val="006F0E94"/>
    <w:rsid w:val="006F53A7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837B6"/>
    <w:rsid w:val="007A1126"/>
    <w:rsid w:val="007A230F"/>
    <w:rsid w:val="007A70EF"/>
    <w:rsid w:val="007B347D"/>
    <w:rsid w:val="007D583E"/>
    <w:rsid w:val="007E4CF0"/>
    <w:rsid w:val="007E7E56"/>
    <w:rsid w:val="0081124C"/>
    <w:rsid w:val="00821B45"/>
    <w:rsid w:val="00832282"/>
    <w:rsid w:val="0084089C"/>
    <w:rsid w:val="00847B88"/>
    <w:rsid w:val="008642EA"/>
    <w:rsid w:val="0087463C"/>
    <w:rsid w:val="00894BF7"/>
    <w:rsid w:val="00897302"/>
    <w:rsid w:val="008B08F9"/>
    <w:rsid w:val="008D08B8"/>
    <w:rsid w:val="008E272F"/>
    <w:rsid w:val="008E7668"/>
    <w:rsid w:val="008F3821"/>
    <w:rsid w:val="008F6BD1"/>
    <w:rsid w:val="00907113"/>
    <w:rsid w:val="00952D33"/>
    <w:rsid w:val="00962383"/>
    <w:rsid w:val="009765EB"/>
    <w:rsid w:val="00986F80"/>
    <w:rsid w:val="00994073"/>
    <w:rsid w:val="009960C1"/>
    <w:rsid w:val="009D7889"/>
    <w:rsid w:val="009F25C2"/>
    <w:rsid w:val="009F6F26"/>
    <w:rsid w:val="00A10190"/>
    <w:rsid w:val="00A239FE"/>
    <w:rsid w:val="00A25C71"/>
    <w:rsid w:val="00A31350"/>
    <w:rsid w:val="00A40C33"/>
    <w:rsid w:val="00A75819"/>
    <w:rsid w:val="00A86995"/>
    <w:rsid w:val="00AB0AA2"/>
    <w:rsid w:val="00AB25BE"/>
    <w:rsid w:val="00AC3B0E"/>
    <w:rsid w:val="00AD22E5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878"/>
    <w:rsid w:val="00BD748A"/>
    <w:rsid w:val="00BE12C7"/>
    <w:rsid w:val="00BF1379"/>
    <w:rsid w:val="00BF48AB"/>
    <w:rsid w:val="00C14145"/>
    <w:rsid w:val="00C25B79"/>
    <w:rsid w:val="00C35FFF"/>
    <w:rsid w:val="00C376B8"/>
    <w:rsid w:val="00C43BD6"/>
    <w:rsid w:val="00C51752"/>
    <w:rsid w:val="00C51FEB"/>
    <w:rsid w:val="00C61548"/>
    <w:rsid w:val="00C74A06"/>
    <w:rsid w:val="00C8392D"/>
    <w:rsid w:val="00C90024"/>
    <w:rsid w:val="00CB6154"/>
    <w:rsid w:val="00CC6B75"/>
    <w:rsid w:val="00CD0D06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41047"/>
    <w:rsid w:val="00D429E3"/>
    <w:rsid w:val="00D457CC"/>
    <w:rsid w:val="00D54498"/>
    <w:rsid w:val="00D575AC"/>
    <w:rsid w:val="00D75F59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F6217"/>
    <w:rsid w:val="00E146BC"/>
    <w:rsid w:val="00E33CEB"/>
    <w:rsid w:val="00E4210E"/>
    <w:rsid w:val="00E5125F"/>
    <w:rsid w:val="00E65447"/>
    <w:rsid w:val="00E74F1C"/>
    <w:rsid w:val="00E76554"/>
    <w:rsid w:val="00E93301"/>
    <w:rsid w:val="00EB1D0B"/>
    <w:rsid w:val="00EB2EC8"/>
    <w:rsid w:val="00ED3A66"/>
    <w:rsid w:val="00ED3F8D"/>
    <w:rsid w:val="00EF4410"/>
    <w:rsid w:val="00EF62B6"/>
    <w:rsid w:val="00F02BEF"/>
    <w:rsid w:val="00F10917"/>
    <w:rsid w:val="00F123FD"/>
    <w:rsid w:val="00F1734C"/>
    <w:rsid w:val="00F24AFF"/>
    <w:rsid w:val="00F27200"/>
    <w:rsid w:val="00F347BF"/>
    <w:rsid w:val="00F354BE"/>
    <w:rsid w:val="00F55B8B"/>
    <w:rsid w:val="00F57C2E"/>
    <w:rsid w:val="00F6314F"/>
    <w:rsid w:val="00F74CC7"/>
    <w:rsid w:val="00F77D2B"/>
    <w:rsid w:val="00F83AB1"/>
    <w:rsid w:val="00F85EF0"/>
    <w:rsid w:val="00F92DDD"/>
    <w:rsid w:val="00FA509D"/>
    <w:rsid w:val="00FB1D8B"/>
    <w:rsid w:val="00FC0B8A"/>
    <w:rsid w:val="00FD1503"/>
    <w:rsid w:val="00FD4402"/>
    <w:rsid w:val="00FD5E6B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3.bin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9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1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68DD5-8F5C-46A9-BD60-9BF7BE60C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C97DF-F8CC-4BCE-9332-CC9F6CB5F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2E44C-434A-4D31-A779-267099AF389B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114</TotalTime>
  <Pages>10</Pages>
  <Words>1242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45</cp:revision>
  <cp:lastPrinted>2001-07-13T12:38:00Z</cp:lastPrinted>
  <dcterms:created xsi:type="dcterms:W3CDTF">2022-08-17T03:22:00Z</dcterms:created>
  <dcterms:modified xsi:type="dcterms:W3CDTF">2024-08-12T18:22:00Z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