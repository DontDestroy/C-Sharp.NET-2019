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5A728" w14:textId="07564D43" w:rsidR="007A1126" w:rsidRPr="00C94F20" w:rsidRDefault="006C7112" w:rsidP="00C94F20">
      <w:pPr>
        <w:pStyle w:val="Heading1"/>
        <w:rPr>
          <w:rStyle w:val="cpReference"/>
          <w:i w:val="0"/>
          <w:smallCaps w:val="0"/>
          <w:sz w:val="52"/>
        </w:rPr>
      </w:pPr>
      <w:r w:rsidRPr="00C94F20">
        <w:rPr>
          <w:rStyle w:val="cpReference"/>
          <w:i w:val="0"/>
          <w:smallCaps w:val="0"/>
          <w:sz w:val="52"/>
        </w:rPr>
        <w:t>Exercises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5A251D" w14:paraId="1C22B8EF" w14:textId="77777777" w:rsidTr="00287226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5B418638" w14:textId="77777777" w:rsidR="005A251D" w:rsidRDefault="005A251D" w:rsidP="00287226">
            <w:pPr>
              <w:pStyle w:val="cpSmallTip"/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7BC6FE9D" w14:textId="77777777" w:rsidR="005A251D" w:rsidRDefault="005A251D" w:rsidP="00287226">
            <w:pPr>
              <w:pStyle w:val="cpSmallTip"/>
            </w:pPr>
          </w:p>
        </w:tc>
      </w:tr>
      <w:tr w:rsidR="005A251D" w:rsidRPr="00E900B7" w14:paraId="69D3CEEE" w14:textId="77777777" w:rsidTr="00287226">
        <w:tc>
          <w:tcPr>
            <w:tcW w:w="1843" w:type="dxa"/>
            <w:tcBorders>
              <w:bottom w:val="nil"/>
            </w:tcBorders>
          </w:tcPr>
          <w:p w14:paraId="7B1D71E0" w14:textId="77777777" w:rsidR="005A251D" w:rsidRDefault="005A251D" w:rsidP="00287226">
            <w:pPr>
              <w:pStyle w:val="cpTip"/>
            </w:pPr>
            <w:r>
              <w:object w:dxaOrig="1995" w:dyaOrig="1530" w14:anchorId="7F78E04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1pt;height:58.95pt" o:ole="" fillcolor="window">
                  <v:imagedata r:id="rId10" o:title=""/>
                </v:shape>
                <o:OLEObject Type="Embed" ProgID="PBrush" ShapeID="_x0000_i1025" DrawAspect="Content" ObjectID="_1784792616" r:id="rId11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33A6A266" w14:textId="7E8AAC9D" w:rsidR="005A251D" w:rsidRDefault="005A251D" w:rsidP="00287226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This is an exercise on design patterns using Object Oriented stuff.</w:t>
            </w:r>
          </w:p>
          <w:p w14:paraId="0836932E" w14:textId="77777777" w:rsidR="004621B1" w:rsidRDefault="004C0455" w:rsidP="00141E94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There is an assumption that you have a notice of </w:t>
            </w:r>
            <w:r w:rsidR="004621B1">
              <w:rPr>
                <w:lang w:val="en-GB"/>
              </w:rPr>
              <w:t>the things below:</w:t>
            </w:r>
          </w:p>
          <w:p w14:paraId="3444F3A7" w14:textId="6B135728" w:rsidR="002A5F07" w:rsidRPr="000C5B4E" w:rsidRDefault="00141E94" w:rsidP="00932770">
            <w:pPr>
              <w:pStyle w:val="cpTip"/>
              <w:numPr>
                <w:ilvl w:val="0"/>
                <w:numId w:val="46"/>
              </w:numPr>
              <w:rPr>
                <w:lang w:val="en-GB"/>
              </w:rPr>
            </w:pPr>
            <w:r w:rsidRPr="000C5B4E">
              <w:rPr>
                <w:lang w:val="en-GB"/>
              </w:rPr>
              <w:t>Class (Base and child thru inheritance)</w:t>
            </w:r>
            <w:r w:rsidR="000C5B4E" w:rsidRPr="000C5B4E">
              <w:rPr>
                <w:lang w:val="en-GB"/>
              </w:rPr>
              <w:t>, Abstract Class, A</w:t>
            </w:r>
            <w:r w:rsidR="008D4537" w:rsidRPr="000C5B4E">
              <w:rPr>
                <w:lang w:val="en-GB"/>
              </w:rPr>
              <w:t xml:space="preserve">bstract </w:t>
            </w:r>
            <w:r w:rsidR="000C5B4E" w:rsidRPr="000C5B4E">
              <w:rPr>
                <w:lang w:val="en-GB"/>
              </w:rPr>
              <w:t>M</w:t>
            </w:r>
            <w:r w:rsidR="008D4537" w:rsidRPr="000C5B4E">
              <w:rPr>
                <w:lang w:val="en-GB"/>
              </w:rPr>
              <w:t>ethod</w:t>
            </w:r>
            <w:r w:rsidR="000C5B4E" w:rsidRPr="000C5B4E">
              <w:rPr>
                <w:lang w:val="en-GB"/>
              </w:rPr>
              <w:t xml:space="preserve">, Method, Property, Indexer, Interface, </w:t>
            </w:r>
            <w:r w:rsidR="000C5B4E">
              <w:rPr>
                <w:lang w:val="en-GB"/>
              </w:rPr>
              <w:t xml:space="preserve">Public and Private, </w:t>
            </w:r>
            <w:r w:rsidR="002A5F07" w:rsidRPr="000C5B4E">
              <w:rPr>
                <w:lang w:val="en-GB"/>
              </w:rPr>
              <w:t>…</w:t>
            </w:r>
            <w:r w:rsidR="000C5B4E">
              <w:rPr>
                <w:lang w:val="en-GB"/>
              </w:rPr>
              <w:t>.</w:t>
            </w:r>
          </w:p>
          <w:p w14:paraId="093954F7" w14:textId="5FDB359E" w:rsidR="00C80370" w:rsidRPr="00E20D95" w:rsidRDefault="002A5F07" w:rsidP="00C80370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The goal of this exercise is </w:t>
            </w:r>
            <w:r w:rsidR="00C80370">
              <w:rPr>
                <w:lang w:val="en-GB"/>
              </w:rPr>
              <w:t>create a correct design, that solves the wanted behaviour of the application</w:t>
            </w:r>
            <w:r w:rsidR="00FC3E3D">
              <w:rPr>
                <w:lang w:val="en-GB"/>
              </w:rPr>
              <w:t>.</w:t>
            </w:r>
          </w:p>
          <w:p w14:paraId="5A92067E" w14:textId="25CD0A10" w:rsidR="00252AE9" w:rsidRDefault="00867FCB" w:rsidP="00252AE9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I’ve assume that you already did the Fuzzy Duck and Ducky Fu</w:t>
            </w:r>
            <w:r w:rsidR="00E900B7">
              <w:rPr>
                <w:lang w:val="en-GB"/>
              </w:rPr>
              <w:t>zz</w:t>
            </w:r>
            <w:r>
              <w:rPr>
                <w:lang w:val="en-GB"/>
              </w:rPr>
              <w:t xml:space="preserve"> exercise</w:t>
            </w:r>
            <w:r w:rsidR="00FC3E3D">
              <w:rPr>
                <w:lang w:val="en-GB"/>
              </w:rPr>
              <w:t xml:space="preserve">, to discover the design pattern </w:t>
            </w:r>
            <w:r w:rsidR="00E900B7">
              <w:rPr>
                <w:lang w:val="en-GB"/>
              </w:rPr>
              <w:t xml:space="preserve">(Strategy Pattern) </w:t>
            </w:r>
            <w:r w:rsidR="00FC3E3D">
              <w:rPr>
                <w:lang w:val="en-GB"/>
              </w:rPr>
              <w:t>used there.</w:t>
            </w:r>
          </w:p>
          <w:p w14:paraId="00C39265" w14:textId="10B4560B" w:rsidR="00867FCB" w:rsidRPr="00E20D95" w:rsidRDefault="00867FCB" w:rsidP="00252AE9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I want the classes that define the objects, behaviours and the test</w:t>
            </w:r>
            <w:r w:rsidR="00E900B7">
              <w:rPr>
                <w:lang w:val="en-GB"/>
              </w:rPr>
              <w:t xml:space="preserve"> </w:t>
            </w:r>
            <w:r>
              <w:rPr>
                <w:lang w:val="en-GB"/>
              </w:rPr>
              <w:t>routines</w:t>
            </w:r>
            <w:r w:rsidR="00E900B7">
              <w:rPr>
                <w:lang w:val="en-GB"/>
              </w:rPr>
              <w:t>, to prove the functionality works and is adaptable.</w:t>
            </w:r>
          </w:p>
        </w:tc>
      </w:tr>
      <w:tr w:rsidR="005A251D" w:rsidRPr="00E900B7" w14:paraId="410AF204" w14:textId="77777777" w:rsidTr="00287226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7DB68109" w14:textId="77777777" w:rsidR="005A251D" w:rsidRPr="00414D0E" w:rsidRDefault="005A251D" w:rsidP="00287226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5D81363F" w14:textId="77777777" w:rsidR="005A251D" w:rsidRPr="00414D0E" w:rsidRDefault="005A251D" w:rsidP="00287226">
            <w:pPr>
              <w:pStyle w:val="cpSmallTip"/>
              <w:rPr>
                <w:lang w:val="en-GB"/>
              </w:rPr>
            </w:pPr>
          </w:p>
        </w:tc>
      </w:tr>
    </w:tbl>
    <w:p w14:paraId="5BF36934" w14:textId="2F9E8021" w:rsidR="005A251D" w:rsidRDefault="005A251D" w:rsidP="005A251D">
      <w:pPr>
        <w:pStyle w:val="Heading2"/>
      </w:pPr>
      <w:r w:rsidRPr="00CE1E9A">
        <w:t xml:space="preserve">Exercise </w:t>
      </w:r>
      <w:r w:rsidR="00C80370">
        <w:t>Camera</w:t>
      </w:r>
    </w:p>
    <w:p w14:paraId="223CBEEA" w14:textId="2F2F62C3" w:rsidR="00867FCB" w:rsidRDefault="00867FCB" w:rsidP="00867FCB">
      <w:pPr>
        <w:pStyle w:val="cpParagraph"/>
      </w:pPr>
      <w:r>
        <w:t xml:space="preserve">You have </w:t>
      </w:r>
      <w:r w:rsidR="004443C3">
        <w:t xml:space="preserve">a cell phone with </w:t>
      </w:r>
      <w:r>
        <w:t xml:space="preserve">a camera and that camera is used to take pictures. Photos can be taken, </w:t>
      </w:r>
      <w:r w:rsidR="002235B8">
        <w:t xml:space="preserve">edited, </w:t>
      </w:r>
      <w:r>
        <w:t xml:space="preserve">saved and shared </w:t>
      </w:r>
      <w:r w:rsidR="002235B8">
        <w:t xml:space="preserve">(in that order) </w:t>
      </w:r>
      <w:r>
        <w:t xml:space="preserve">using </w:t>
      </w:r>
      <w:r w:rsidR="00045036">
        <w:t xml:space="preserve">an app on </w:t>
      </w:r>
      <w:r>
        <w:t>the cell phone.</w:t>
      </w:r>
    </w:p>
    <w:p w14:paraId="7337F417" w14:textId="77777777" w:rsidR="00867FCB" w:rsidRDefault="00867FCB" w:rsidP="00867FCB">
      <w:pPr>
        <w:pStyle w:val="cpParagraph"/>
      </w:pPr>
      <w:r>
        <w:t>There are several strategies to share photos.</w:t>
      </w:r>
    </w:p>
    <w:p w14:paraId="4988195B" w14:textId="5910C3E4" w:rsidR="00867FCB" w:rsidRDefault="00867FCB" w:rsidP="00867FCB">
      <w:pPr>
        <w:pStyle w:val="cpParagraph"/>
      </w:pPr>
      <w:r>
        <w:t>There are several ways to edit photos.</w:t>
      </w:r>
    </w:p>
    <w:p w14:paraId="7A732FCF" w14:textId="2B4DDD51" w:rsidR="00867FCB" w:rsidRPr="002235B8" w:rsidRDefault="00867FCB" w:rsidP="002235B8">
      <w:pPr>
        <w:pStyle w:val="cpBullet"/>
        <w:rPr>
          <w:lang w:val="en-GB"/>
        </w:rPr>
      </w:pPr>
      <w:r w:rsidRPr="002235B8">
        <w:rPr>
          <w:lang w:val="en-GB"/>
        </w:rPr>
        <w:t>A cell phone</w:t>
      </w:r>
      <w:r w:rsidR="00045036" w:rsidRPr="002235B8">
        <w:rPr>
          <w:lang w:val="en-GB"/>
        </w:rPr>
        <w:t xml:space="preserve"> </w:t>
      </w:r>
      <w:r w:rsidR="004443C3">
        <w:rPr>
          <w:lang w:val="en-GB"/>
        </w:rPr>
        <w:t xml:space="preserve">camera </w:t>
      </w:r>
      <w:r w:rsidR="00045036" w:rsidRPr="002235B8">
        <w:rPr>
          <w:lang w:val="en-GB"/>
        </w:rPr>
        <w:t>app</w:t>
      </w:r>
      <w:r w:rsidRPr="002235B8">
        <w:rPr>
          <w:lang w:val="en-GB"/>
        </w:rPr>
        <w:t xml:space="preserve"> can take a photo.</w:t>
      </w:r>
    </w:p>
    <w:p w14:paraId="7DEB1875" w14:textId="4FD3B23A" w:rsidR="00045036" w:rsidRPr="002235B8" w:rsidRDefault="00045036" w:rsidP="002235B8">
      <w:pPr>
        <w:pStyle w:val="cpBullet"/>
        <w:numPr>
          <w:ilvl w:val="1"/>
          <w:numId w:val="28"/>
        </w:numPr>
        <w:rPr>
          <w:lang w:val="en-GB"/>
        </w:rPr>
      </w:pPr>
      <w:r w:rsidRPr="002235B8">
        <w:rPr>
          <w:lang w:val="en-GB"/>
        </w:rPr>
        <w:t>All cell phones apps do this in the same way.</w:t>
      </w:r>
    </w:p>
    <w:p w14:paraId="0EFE3389" w14:textId="3003A8D5" w:rsidR="00867FCB" w:rsidRPr="002235B8" w:rsidRDefault="00867FCB" w:rsidP="002235B8">
      <w:pPr>
        <w:pStyle w:val="cpBullet"/>
        <w:numPr>
          <w:ilvl w:val="1"/>
          <w:numId w:val="28"/>
        </w:numPr>
        <w:rPr>
          <w:lang w:val="en-GB"/>
        </w:rPr>
      </w:pPr>
      <w:r w:rsidRPr="002235B8">
        <w:rPr>
          <w:lang w:val="en-GB"/>
        </w:rPr>
        <w:t>Show a message in the debug window that a photo is taken.</w:t>
      </w:r>
    </w:p>
    <w:p w14:paraId="5C7DDA86" w14:textId="50B8FDCC" w:rsidR="00867FCB" w:rsidRPr="002235B8" w:rsidRDefault="00867FCB" w:rsidP="002235B8">
      <w:pPr>
        <w:pStyle w:val="cpBullet"/>
        <w:rPr>
          <w:lang w:val="en-GB"/>
        </w:rPr>
      </w:pPr>
      <w:r w:rsidRPr="002235B8">
        <w:rPr>
          <w:lang w:val="en-GB"/>
        </w:rPr>
        <w:t xml:space="preserve">A cell phone </w:t>
      </w:r>
      <w:r w:rsidR="004443C3">
        <w:rPr>
          <w:lang w:val="en-GB"/>
        </w:rPr>
        <w:t xml:space="preserve">camera </w:t>
      </w:r>
      <w:r w:rsidR="00045036" w:rsidRPr="002235B8">
        <w:rPr>
          <w:lang w:val="en-GB"/>
        </w:rPr>
        <w:t xml:space="preserve">app </w:t>
      </w:r>
      <w:r w:rsidRPr="002235B8">
        <w:rPr>
          <w:lang w:val="en-GB"/>
        </w:rPr>
        <w:t>can save a photo.</w:t>
      </w:r>
    </w:p>
    <w:p w14:paraId="048696CB" w14:textId="49C4120A" w:rsidR="00045036" w:rsidRPr="002235B8" w:rsidRDefault="00045036" w:rsidP="002235B8">
      <w:pPr>
        <w:pStyle w:val="cpBullet"/>
        <w:numPr>
          <w:ilvl w:val="1"/>
          <w:numId w:val="28"/>
        </w:numPr>
        <w:rPr>
          <w:lang w:val="en-GB"/>
        </w:rPr>
      </w:pPr>
      <w:r w:rsidRPr="002235B8">
        <w:rPr>
          <w:lang w:val="en-GB"/>
        </w:rPr>
        <w:t>All cell phones apps do this in the same way.</w:t>
      </w:r>
    </w:p>
    <w:p w14:paraId="16C09198" w14:textId="2ECDC888" w:rsidR="00867FCB" w:rsidRPr="002235B8" w:rsidRDefault="00867FCB" w:rsidP="002235B8">
      <w:pPr>
        <w:pStyle w:val="cpBullet"/>
        <w:numPr>
          <w:ilvl w:val="1"/>
          <w:numId w:val="28"/>
        </w:numPr>
        <w:rPr>
          <w:lang w:val="en-GB"/>
        </w:rPr>
      </w:pPr>
      <w:r w:rsidRPr="002235B8">
        <w:rPr>
          <w:lang w:val="en-GB"/>
        </w:rPr>
        <w:t xml:space="preserve">Show a message </w:t>
      </w:r>
      <w:r w:rsidR="004443C3">
        <w:rPr>
          <w:lang w:val="en-GB"/>
        </w:rPr>
        <w:t xml:space="preserve">in the debug window </w:t>
      </w:r>
      <w:r w:rsidRPr="002235B8">
        <w:rPr>
          <w:lang w:val="en-GB"/>
        </w:rPr>
        <w:t>that the photo is saved.</w:t>
      </w:r>
    </w:p>
    <w:p w14:paraId="1726C5A8" w14:textId="7FF7D883" w:rsidR="00867FCB" w:rsidRPr="002235B8" w:rsidRDefault="00045036" w:rsidP="002235B8">
      <w:pPr>
        <w:pStyle w:val="cpBullet"/>
        <w:rPr>
          <w:lang w:val="en-GB"/>
        </w:rPr>
      </w:pPr>
      <w:r w:rsidRPr="002235B8">
        <w:rPr>
          <w:lang w:val="en-GB"/>
        </w:rPr>
        <w:t xml:space="preserve">A cell phone </w:t>
      </w:r>
      <w:r w:rsidR="004443C3">
        <w:rPr>
          <w:lang w:val="en-GB"/>
        </w:rPr>
        <w:t xml:space="preserve">camera </w:t>
      </w:r>
      <w:r w:rsidRPr="002235B8">
        <w:rPr>
          <w:lang w:val="en-GB"/>
        </w:rPr>
        <w:t>app can edit a photo.</w:t>
      </w:r>
    </w:p>
    <w:p w14:paraId="15690DEA" w14:textId="198F5526" w:rsidR="00045036" w:rsidRPr="002235B8" w:rsidRDefault="00045036" w:rsidP="002235B8">
      <w:pPr>
        <w:pStyle w:val="cpBullet"/>
        <w:numPr>
          <w:ilvl w:val="1"/>
          <w:numId w:val="28"/>
        </w:numPr>
        <w:rPr>
          <w:lang w:val="en-GB"/>
        </w:rPr>
      </w:pPr>
      <w:r w:rsidRPr="002235B8">
        <w:rPr>
          <w:lang w:val="en-GB"/>
        </w:rPr>
        <w:lastRenderedPageBreak/>
        <w:t xml:space="preserve">The way of doing this varies depending on the cell phone app </w:t>
      </w:r>
      <w:r w:rsidR="004443C3">
        <w:rPr>
          <w:lang w:val="en-GB"/>
        </w:rPr>
        <w:t>that is installed on the cell phone</w:t>
      </w:r>
      <w:r w:rsidRPr="002235B8">
        <w:rPr>
          <w:lang w:val="en-GB"/>
        </w:rPr>
        <w:t>.</w:t>
      </w:r>
    </w:p>
    <w:p w14:paraId="506576C6" w14:textId="08DBA6E6" w:rsidR="00045036" w:rsidRPr="002235B8" w:rsidRDefault="002852F8" w:rsidP="002235B8">
      <w:pPr>
        <w:pStyle w:val="cpBullet"/>
        <w:rPr>
          <w:lang w:val="en-GB"/>
        </w:rPr>
      </w:pPr>
      <w:r w:rsidRPr="002235B8">
        <w:rPr>
          <w:lang w:val="en-GB"/>
        </w:rPr>
        <w:t>You have cell phones with a basic camera app</w:t>
      </w:r>
      <w:r w:rsidR="002235B8" w:rsidRPr="002235B8">
        <w:rPr>
          <w:lang w:val="en-GB"/>
        </w:rPr>
        <w:t xml:space="preserve"> to edit photos</w:t>
      </w:r>
      <w:r w:rsidRPr="002235B8">
        <w:rPr>
          <w:lang w:val="en-GB"/>
        </w:rPr>
        <w:t>.</w:t>
      </w:r>
    </w:p>
    <w:p w14:paraId="649B96C0" w14:textId="6D9E7522" w:rsidR="002235B8" w:rsidRPr="002235B8" w:rsidRDefault="002235B8" w:rsidP="002235B8">
      <w:pPr>
        <w:pStyle w:val="cpBullet"/>
        <w:numPr>
          <w:ilvl w:val="1"/>
          <w:numId w:val="28"/>
        </w:numPr>
        <w:rPr>
          <w:lang w:val="en-GB"/>
        </w:rPr>
      </w:pPr>
      <w:r w:rsidRPr="002235B8">
        <w:rPr>
          <w:lang w:val="en-GB"/>
        </w:rPr>
        <w:t>Show a message on the console window.</w:t>
      </w:r>
    </w:p>
    <w:p w14:paraId="5D7C7BE8" w14:textId="1A0F4CFB" w:rsidR="002852F8" w:rsidRPr="002235B8" w:rsidRDefault="002852F8" w:rsidP="002235B8">
      <w:pPr>
        <w:pStyle w:val="cpBullet"/>
        <w:rPr>
          <w:lang w:val="en-GB"/>
        </w:rPr>
      </w:pPr>
      <w:r w:rsidRPr="002235B8">
        <w:rPr>
          <w:lang w:val="en-GB"/>
        </w:rPr>
        <w:t>You have cell phones with a special camera ap</w:t>
      </w:r>
      <w:r w:rsidR="002235B8" w:rsidRPr="002235B8">
        <w:rPr>
          <w:lang w:val="en-GB"/>
        </w:rPr>
        <w:t>p to edit photos.</w:t>
      </w:r>
    </w:p>
    <w:p w14:paraId="7878B9A0" w14:textId="1D156D22" w:rsidR="002235B8" w:rsidRDefault="002235B8" w:rsidP="002235B8">
      <w:pPr>
        <w:pStyle w:val="cpBullet"/>
        <w:numPr>
          <w:ilvl w:val="1"/>
          <w:numId w:val="28"/>
        </w:numPr>
        <w:rPr>
          <w:lang w:val="en-GB"/>
        </w:rPr>
      </w:pPr>
      <w:r w:rsidRPr="002235B8">
        <w:rPr>
          <w:lang w:val="en-GB"/>
        </w:rPr>
        <w:t>Show a message on the console window and beep.</w:t>
      </w:r>
    </w:p>
    <w:p w14:paraId="1E95B3D5" w14:textId="77777777" w:rsidR="0039366C" w:rsidRPr="002235B8" w:rsidRDefault="0039366C" w:rsidP="0039366C">
      <w:pPr>
        <w:pStyle w:val="cpBullet"/>
        <w:rPr>
          <w:lang w:val="en-GB"/>
        </w:rPr>
      </w:pPr>
      <w:r>
        <w:rPr>
          <w:lang w:val="en-GB"/>
        </w:rPr>
        <w:t>The cell phone with basic camera app shares by default with SMS.</w:t>
      </w:r>
    </w:p>
    <w:p w14:paraId="7F769F97" w14:textId="4306C6D1" w:rsidR="00C65470" w:rsidRDefault="00C65470" w:rsidP="00C65470">
      <w:pPr>
        <w:pStyle w:val="cpBullet"/>
        <w:rPr>
          <w:lang w:val="en-GB"/>
        </w:rPr>
      </w:pPr>
      <w:r>
        <w:rPr>
          <w:lang w:val="en-GB"/>
        </w:rPr>
        <w:t xml:space="preserve">The cell phone with special camera app shares by default with </w:t>
      </w:r>
      <w:proofErr w:type="spellStart"/>
      <w:r>
        <w:rPr>
          <w:lang w:val="en-GB"/>
        </w:rPr>
        <w:t>Whatsapp</w:t>
      </w:r>
      <w:proofErr w:type="spellEnd"/>
      <w:r>
        <w:rPr>
          <w:lang w:val="en-GB"/>
        </w:rPr>
        <w:t>.</w:t>
      </w:r>
    </w:p>
    <w:p w14:paraId="57832BBD" w14:textId="6C3FA4B1" w:rsidR="00045036" w:rsidRPr="002235B8" w:rsidRDefault="00045036" w:rsidP="002235B8">
      <w:pPr>
        <w:pStyle w:val="cpBullet"/>
        <w:rPr>
          <w:lang w:val="en-GB"/>
        </w:rPr>
      </w:pPr>
      <w:r w:rsidRPr="002235B8">
        <w:rPr>
          <w:lang w:val="en-GB"/>
        </w:rPr>
        <w:t>There are several ways to share a saved photo</w:t>
      </w:r>
      <w:r w:rsidR="004443C3">
        <w:rPr>
          <w:lang w:val="en-GB"/>
        </w:rPr>
        <w:t xml:space="preserve"> with the camera app.</w:t>
      </w:r>
    </w:p>
    <w:p w14:paraId="3CC7AFD4" w14:textId="06152015" w:rsidR="00045036" w:rsidRPr="002235B8" w:rsidRDefault="00045036" w:rsidP="002235B8">
      <w:pPr>
        <w:pStyle w:val="cpBullet"/>
        <w:numPr>
          <w:ilvl w:val="1"/>
          <w:numId w:val="28"/>
        </w:numPr>
        <w:rPr>
          <w:lang w:val="en-GB"/>
        </w:rPr>
      </w:pPr>
      <w:r w:rsidRPr="002235B8">
        <w:rPr>
          <w:lang w:val="en-GB"/>
        </w:rPr>
        <w:t>You can email the photo.</w:t>
      </w:r>
    </w:p>
    <w:p w14:paraId="7402EFCD" w14:textId="20EA5671" w:rsidR="00045036" w:rsidRPr="002235B8" w:rsidRDefault="00045036" w:rsidP="002235B8">
      <w:pPr>
        <w:pStyle w:val="cpBullet"/>
        <w:numPr>
          <w:ilvl w:val="2"/>
          <w:numId w:val="28"/>
        </w:numPr>
        <w:rPr>
          <w:lang w:val="en-GB"/>
        </w:rPr>
      </w:pPr>
      <w:r w:rsidRPr="002235B8">
        <w:rPr>
          <w:lang w:val="en-GB"/>
        </w:rPr>
        <w:t>Show a message in the debug window that a photo is sent by mail.</w:t>
      </w:r>
    </w:p>
    <w:p w14:paraId="2C1C68C4" w14:textId="426CE848" w:rsidR="00045036" w:rsidRPr="002235B8" w:rsidRDefault="00045036" w:rsidP="002235B8">
      <w:pPr>
        <w:pStyle w:val="cpBullet"/>
        <w:numPr>
          <w:ilvl w:val="1"/>
          <w:numId w:val="28"/>
        </w:numPr>
        <w:rPr>
          <w:lang w:val="en-GB"/>
        </w:rPr>
      </w:pPr>
      <w:r w:rsidRPr="002235B8">
        <w:rPr>
          <w:lang w:val="en-GB"/>
        </w:rPr>
        <w:t>You can WhatsApp</w:t>
      </w:r>
      <w:r w:rsidR="004443C3">
        <w:rPr>
          <w:lang w:val="en-GB"/>
        </w:rPr>
        <w:t xml:space="preserve"> (using s</w:t>
      </w:r>
      <w:r w:rsidR="002852F8" w:rsidRPr="002235B8">
        <w:rPr>
          <w:lang w:val="en-GB"/>
        </w:rPr>
        <w:t xml:space="preserve">ocial media) </w:t>
      </w:r>
      <w:r w:rsidRPr="002235B8">
        <w:rPr>
          <w:lang w:val="en-GB"/>
        </w:rPr>
        <w:t>the photo.</w:t>
      </w:r>
    </w:p>
    <w:p w14:paraId="58EBEC23" w14:textId="74BB1C79" w:rsidR="00045036" w:rsidRPr="002235B8" w:rsidRDefault="00045036" w:rsidP="002235B8">
      <w:pPr>
        <w:pStyle w:val="cpBullet"/>
        <w:numPr>
          <w:ilvl w:val="2"/>
          <w:numId w:val="28"/>
        </w:numPr>
        <w:rPr>
          <w:lang w:val="en-GB"/>
        </w:rPr>
      </w:pPr>
      <w:r w:rsidRPr="002235B8">
        <w:rPr>
          <w:lang w:val="en-GB"/>
        </w:rPr>
        <w:t>Show a message in the debug window that a photo is sent by Whats</w:t>
      </w:r>
      <w:r w:rsidR="002235B8">
        <w:rPr>
          <w:lang w:val="en-GB"/>
        </w:rPr>
        <w:t>A</w:t>
      </w:r>
      <w:r w:rsidRPr="002235B8">
        <w:rPr>
          <w:lang w:val="en-GB"/>
        </w:rPr>
        <w:t>pp.</w:t>
      </w:r>
    </w:p>
    <w:p w14:paraId="63A7F072" w14:textId="3AE76E6E" w:rsidR="00045036" w:rsidRPr="002235B8" w:rsidRDefault="002852F8" w:rsidP="002235B8">
      <w:pPr>
        <w:pStyle w:val="cpBullet"/>
        <w:numPr>
          <w:ilvl w:val="1"/>
          <w:numId w:val="28"/>
        </w:numPr>
        <w:rPr>
          <w:lang w:val="en-GB"/>
        </w:rPr>
      </w:pPr>
      <w:r w:rsidRPr="002235B8">
        <w:rPr>
          <w:lang w:val="en-GB"/>
        </w:rPr>
        <w:t xml:space="preserve">You can </w:t>
      </w:r>
      <w:r w:rsidR="008A1A79">
        <w:rPr>
          <w:lang w:val="en-GB"/>
        </w:rPr>
        <w:t xml:space="preserve">text by </w:t>
      </w:r>
      <w:r w:rsidRPr="002235B8">
        <w:rPr>
          <w:lang w:val="en-GB"/>
        </w:rPr>
        <w:t>SMS the photo.</w:t>
      </w:r>
    </w:p>
    <w:p w14:paraId="360ABFF8" w14:textId="228569AB" w:rsidR="002852F8" w:rsidRPr="002235B8" w:rsidRDefault="002852F8" w:rsidP="002235B8">
      <w:pPr>
        <w:pStyle w:val="cpBullet"/>
        <w:numPr>
          <w:ilvl w:val="2"/>
          <w:numId w:val="28"/>
        </w:numPr>
        <w:rPr>
          <w:lang w:val="en-GB"/>
        </w:rPr>
      </w:pPr>
      <w:r w:rsidRPr="002235B8">
        <w:rPr>
          <w:lang w:val="en-GB"/>
        </w:rPr>
        <w:t xml:space="preserve">Show a message in the debug window that a photo is sent by </w:t>
      </w:r>
      <w:r w:rsidR="002235B8" w:rsidRPr="002235B8">
        <w:rPr>
          <w:lang w:val="en-GB"/>
        </w:rPr>
        <w:t xml:space="preserve">text </w:t>
      </w:r>
      <w:r w:rsidRPr="002235B8">
        <w:rPr>
          <w:lang w:val="en-GB"/>
        </w:rPr>
        <w:t>message.</w:t>
      </w:r>
    </w:p>
    <w:p w14:paraId="66EC02AF" w14:textId="7BFA388B" w:rsidR="002235B8" w:rsidRDefault="002235B8" w:rsidP="002235B8">
      <w:pPr>
        <w:pStyle w:val="cpBullet"/>
        <w:rPr>
          <w:lang w:val="en-GB"/>
        </w:rPr>
      </w:pPr>
      <w:r>
        <w:rPr>
          <w:lang w:val="en-GB"/>
        </w:rPr>
        <w:t>The test routine creates 2 cell phones</w:t>
      </w:r>
      <w:r w:rsidR="004443C3">
        <w:rPr>
          <w:lang w:val="en-GB"/>
        </w:rPr>
        <w:t xml:space="preserve"> with a camera app.</w:t>
      </w:r>
    </w:p>
    <w:p w14:paraId="36A0097B" w14:textId="6E5D4516" w:rsidR="002235B8" w:rsidRDefault="002235B8" w:rsidP="002235B8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One with a basic camera app.</w:t>
      </w:r>
    </w:p>
    <w:p w14:paraId="57B68CE1" w14:textId="5E7881CB" w:rsidR="002235B8" w:rsidRDefault="002235B8" w:rsidP="002235B8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One with a special camera app.</w:t>
      </w:r>
    </w:p>
    <w:p w14:paraId="4D043759" w14:textId="4A892D56" w:rsidR="002235B8" w:rsidRDefault="002235B8" w:rsidP="004443C3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For both cameras you ask on the console how the photos taken will be shared</w:t>
      </w:r>
    </w:p>
    <w:p w14:paraId="3408B310" w14:textId="4BCB28BA" w:rsidR="002235B8" w:rsidRDefault="002235B8" w:rsidP="004443C3">
      <w:pPr>
        <w:pStyle w:val="cpBullet"/>
        <w:numPr>
          <w:ilvl w:val="2"/>
          <w:numId w:val="28"/>
        </w:numPr>
        <w:rPr>
          <w:lang w:val="en-GB"/>
        </w:rPr>
      </w:pPr>
      <w:r>
        <w:rPr>
          <w:lang w:val="en-GB"/>
        </w:rPr>
        <w:t>Typing a “E” means, you share by email.</w:t>
      </w:r>
    </w:p>
    <w:p w14:paraId="7D4D71B2" w14:textId="77777777" w:rsidR="002235B8" w:rsidRDefault="002235B8" w:rsidP="004443C3">
      <w:pPr>
        <w:pStyle w:val="cpBullet"/>
        <w:numPr>
          <w:ilvl w:val="2"/>
          <w:numId w:val="28"/>
        </w:numPr>
        <w:rPr>
          <w:lang w:val="en-GB"/>
        </w:rPr>
      </w:pPr>
      <w:r>
        <w:rPr>
          <w:lang w:val="en-GB"/>
        </w:rPr>
        <w:t>Typing a “T” means, you share by text message.</w:t>
      </w:r>
    </w:p>
    <w:p w14:paraId="4CCA47B3" w14:textId="182B75A0" w:rsidR="002235B8" w:rsidRDefault="002235B8" w:rsidP="004443C3">
      <w:pPr>
        <w:pStyle w:val="cpBullet"/>
        <w:numPr>
          <w:ilvl w:val="2"/>
          <w:numId w:val="28"/>
        </w:numPr>
        <w:rPr>
          <w:lang w:val="en-GB"/>
        </w:rPr>
      </w:pPr>
      <w:r>
        <w:rPr>
          <w:lang w:val="en-GB"/>
        </w:rPr>
        <w:t>Typing a “W” means, you share by WhatsApp.</w:t>
      </w:r>
    </w:p>
    <w:p w14:paraId="4B10F423" w14:textId="0D99E654" w:rsidR="002235B8" w:rsidRDefault="002235B8" w:rsidP="004443C3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For both cameras you:</w:t>
      </w:r>
    </w:p>
    <w:p w14:paraId="6872F0A9" w14:textId="0F2505A1" w:rsidR="002235B8" w:rsidRDefault="002235B8" w:rsidP="004443C3">
      <w:pPr>
        <w:pStyle w:val="cpBullet"/>
        <w:numPr>
          <w:ilvl w:val="2"/>
          <w:numId w:val="28"/>
        </w:numPr>
        <w:rPr>
          <w:lang w:val="en-GB"/>
        </w:rPr>
      </w:pPr>
      <w:r>
        <w:rPr>
          <w:lang w:val="en-GB"/>
        </w:rPr>
        <w:t>Take a photo.</w:t>
      </w:r>
    </w:p>
    <w:p w14:paraId="60B7FFA5" w14:textId="2568E485" w:rsidR="002235B8" w:rsidRDefault="002235B8" w:rsidP="004443C3">
      <w:pPr>
        <w:pStyle w:val="cpBullet"/>
        <w:numPr>
          <w:ilvl w:val="2"/>
          <w:numId w:val="28"/>
        </w:numPr>
        <w:rPr>
          <w:lang w:val="en-GB"/>
        </w:rPr>
      </w:pPr>
      <w:r>
        <w:rPr>
          <w:lang w:val="en-GB"/>
        </w:rPr>
        <w:t>Edit a photo.</w:t>
      </w:r>
    </w:p>
    <w:p w14:paraId="092D4114" w14:textId="683FDA36" w:rsidR="002235B8" w:rsidRDefault="002235B8" w:rsidP="004443C3">
      <w:pPr>
        <w:pStyle w:val="cpBullet"/>
        <w:numPr>
          <w:ilvl w:val="2"/>
          <w:numId w:val="28"/>
        </w:numPr>
        <w:rPr>
          <w:lang w:val="en-GB"/>
        </w:rPr>
      </w:pPr>
      <w:r>
        <w:rPr>
          <w:lang w:val="en-GB"/>
        </w:rPr>
        <w:t>Save a photo.</w:t>
      </w:r>
    </w:p>
    <w:p w14:paraId="4EDC6313" w14:textId="57DDD3EC" w:rsidR="002235B8" w:rsidRPr="002235B8" w:rsidRDefault="002235B8" w:rsidP="004443C3">
      <w:pPr>
        <w:pStyle w:val="cpBullet"/>
        <w:numPr>
          <w:ilvl w:val="2"/>
          <w:numId w:val="28"/>
        </w:numPr>
        <w:rPr>
          <w:lang w:val="en-GB"/>
        </w:rPr>
      </w:pPr>
      <w:r>
        <w:rPr>
          <w:lang w:val="en-GB"/>
        </w:rPr>
        <w:t>Share a photo.</w:t>
      </w:r>
    </w:p>
    <w:sectPr w:rsidR="002235B8" w:rsidRPr="002235B8">
      <w:headerReference w:type="even" r:id="rId12"/>
      <w:headerReference w:type="default" r:id="rId13"/>
      <w:footerReference w:type="even" r:id="rId14"/>
      <w:footerReference w:type="default" r:id="rId15"/>
      <w:pgSz w:w="16840" w:h="11907" w:orient="landscape" w:code="9"/>
      <w:pgMar w:top="851" w:right="680" w:bottom="1304" w:left="8647" w:header="425" w:footer="352" w:gutter="0"/>
      <w:pgBorders>
        <w:left w:val="single" w:sz="12" w:space="10" w:color="0000FF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86D45C" w14:textId="77777777" w:rsidR="00C366BA" w:rsidRDefault="00C366BA">
      <w:r>
        <w:separator/>
      </w:r>
    </w:p>
    <w:p w14:paraId="4A8DA9A9" w14:textId="77777777" w:rsidR="00C366BA" w:rsidRDefault="00C366BA"/>
  </w:endnote>
  <w:endnote w:type="continuationSeparator" w:id="0">
    <w:p w14:paraId="565393FB" w14:textId="77777777" w:rsidR="00C366BA" w:rsidRDefault="00C366BA">
      <w:r>
        <w:continuationSeparator/>
      </w:r>
    </w:p>
    <w:p w14:paraId="5F60DE65" w14:textId="77777777" w:rsidR="00C366BA" w:rsidRDefault="00C366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rago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DawnCastl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58811" w14:textId="77777777" w:rsidR="005A79A8" w:rsidRDefault="005A79A8"/>
  <w:p w14:paraId="5DF1D7FB" w14:textId="77777777" w:rsidR="005A79A8" w:rsidRDefault="005A79A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94579" w14:textId="77777777" w:rsidR="005A79A8" w:rsidRDefault="009D7889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C981820" wp14:editId="01E267BC">
              <wp:simplePos x="0" y="0"/>
              <wp:positionH relativeFrom="column">
                <wp:posOffset>-4947285</wp:posOffset>
              </wp:positionH>
              <wp:positionV relativeFrom="paragraph">
                <wp:posOffset>-1814830</wp:posOffset>
              </wp:positionV>
              <wp:extent cx="4663440" cy="173736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3440" cy="1737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337B3" w14:textId="35ED8577" w:rsidR="005A79A8" w:rsidRDefault="009D7889">
                          <w:pPr>
                            <w:pStyle w:val="cpNoteTitle"/>
                          </w:pPr>
                          <w:r>
                            <w:t>Not</w:t>
                          </w:r>
                          <w:r w:rsidR="00211963">
                            <w:t>e</w:t>
                          </w:r>
                          <w:r>
                            <w:t>s</w:t>
                          </w:r>
                        </w:p>
                        <w:p w14:paraId="139CC1C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7FC354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03905E5A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480592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E9A27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00B3D0C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31D2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98182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389.55pt;margin-top:-142.9pt;width:367.2pt;height:13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" o:allowincell="f" stroked="f">
              <v:textbox>
                <w:txbxContent>
                  <w:p w14:paraId="5FA337B3" w14:textId="35ED8577" w:rsidR="005A79A8" w:rsidRDefault="009D7889">
                    <w:pPr>
                      <w:pStyle w:val="cpNoteTitle"/>
                    </w:pPr>
                    <w:r>
                      <w:t>Not</w:t>
                    </w:r>
                    <w:r w:rsidR="00211963">
                      <w:t>e</w:t>
                    </w:r>
                    <w:r>
                      <w:t>s</w:t>
                    </w:r>
                  </w:p>
                  <w:p w14:paraId="139CC1C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7FC354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03905E5A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480592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E9A27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00B3D0C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31D2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</w:txbxContent>
              </v:textbox>
            </v:shape>
          </w:pict>
        </mc:Fallback>
      </mc:AlternateContent>
    </w:r>
    <w:r w:rsidR="00000000">
      <w:rPr>
        <w:noProof/>
      </w:rPr>
      <w:object w:dxaOrig="1440" w:dyaOrig="1440" w14:anchorId="65B23E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41.1pt;margin-top:518.9pt;width:140.8pt;height:41.8pt;z-index:-251658240;mso-wrap-edited:f;mso-position-horizontal-relative:page;mso-position-vertical-relative:page" wrapcoords="-115 0 -115 21214 21600 21214 21600 0 -115 0" fillcolor="window">
          <v:imagedata r:id="rId1" o:title=""/>
          <w10:wrap type="through" anchorx="page" anchory="page"/>
          <w10:anchorlock/>
        </v:shape>
        <o:OLEObject Type="Embed" ProgID="Word.Picture.8" ShapeID="_x0000_s1026" DrawAspect="Content" ObjectID="_1784792617" r:id="rId2"/>
      </w:object>
    </w:r>
  </w:p>
  <w:p w14:paraId="48CB0CA5" w14:textId="77777777" w:rsidR="005A79A8" w:rsidRDefault="005A79A8"/>
  <w:p w14:paraId="30B1000B" w14:textId="230A97AD" w:rsidR="005A79A8" w:rsidRPr="00867FCB" w:rsidRDefault="009D7889">
    <w:pPr>
      <w:pStyle w:val="cpFooter"/>
      <w:rPr>
        <w:lang w:val="en-GB"/>
      </w:rPr>
    </w:pPr>
    <w:r>
      <w:tab/>
    </w:r>
    <w:r w:rsidRPr="00FC3E3D">
      <w:rPr>
        <w:lang w:val="fr-BE"/>
      </w:rPr>
      <w:t>Documentat</w:t>
    </w:r>
    <w:r w:rsidR="00211963" w:rsidRPr="00FC3E3D">
      <w:rPr>
        <w:lang w:val="fr-BE"/>
      </w:rPr>
      <w:t xml:space="preserve">ion </w:t>
    </w:r>
    <w:r w:rsidR="00466617" w:rsidRPr="00FC3E3D">
      <w:rPr>
        <w:lang w:val="fr-BE"/>
      </w:rPr>
      <w:t xml:space="preserve">Exercises </w:t>
    </w:r>
    <w:r w:rsidR="00C80370" w:rsidRPr="00FC3E3D">
      <w:rPr>
        <w:lang w:val="fr-BE"/>
      </w:rPr>
      <w:t>Camera</w:t>
    </w:r>
    <w:r w:rsidRPr="00FC3E3D">
      <w:rPr>
        <w:lang w:val="fr-BE"/>
      </w:rPr>
      <w:t>.</w:t>
    </w:r>
    <w:r w:rsidRPr="00867FCB">
      <w:rPr>
        <w:lang w:val="en-GB"/>
      </w:rPr>
      <w:fldChar w:fldCharType="begin"/>
    </w:r>
    <w:r w:rsidRPr="00FC3E3D">
      <w:rPr>
        <w:lang w:val="fr-BE"/>
      </w:rPr>
      <w:instrText xml:space="preserve"> PAGE \# "000" \* MERGEFORMAT </w:instrText>
    </w:r>
    <w:r w:rsidRPr="00867FCB">
      <w:rPr>
        <w:lang w:val="en-GB"/>
      </w:rPr>
      <w:fldChar w:fldCharType="separate"/>
    </w:r>
    <w:r w:rsidRPr="00FC3E3D">
      <w:rPr>
        <w:noProof/>
        <w:lang w:val="fr-BE"/>
      </w:rPr>
      <w:t>001</w:t>
    </w:r>
    <w:r w:rsidRPr="00867FCB">
      <w:rPr>
        <w:lang w:val="en-GB"/>
      </w:rPr>
      <w:fldChar w:fldCharType="end"/>
    </w:r>
    <w:r w:rsidRPr="00FC3E3D">
      <w:rPr>
        <w:lang w:val="fr-BE"/>
      </w:rPr>
      <w:tab/>
      <w:t>Informati</w:t>
    </w:r>
    <w:r w:rsidR="00211963" w:rsidRPr="00FC3E3D">
      <w:rPr>
        <w:lang w:val="fr-BE"/>
      </w:rPr>
      <w:t>on</w:t>
    </w:r>
    <w:r w:rsidRPr="00FC3E3D">
      <w:rPr>
        <w:lang w:val="fr-BE"/>
      </w:rPr>
      <w:t xml:space="preserve"> </w:t>
    </w:r>
    <w:r w:rsidR="00466617" w:rsidRPr="00FC3E3D">
      <w:rPr>
        <w:lang w:val="fr-BE"/>
      </w:rPr>
      <w:t xml:space="preserve">Exercises </w:t>
    </w:r>
    <w:r w:rsidR="00C80370" w:rsidRPr="00FC3E3D">
      <w:rPr>
        <w:lang w:val="fr-BE"/>
      </w:rPr>
      <w:t>Camera</w:t>
    </w:r>
    <w:r w:rsidRPr="00FC3E3D">
      <w:rPr>
        <w:lang w:val="fr-BE"/>
      </w:rPr>
      <w:t>.</w:t>
    </w:r>
    <w:r w:rsidRPr="00867FCB">
      <w:rPr>
        <w:lang w:val="en-GB"/>
      </w:rPr>
      <w:fldChar w:fldCharType="begin"/>
    </w:r>
    <w:r w:rsidRPr="00FC3E3D">
      <w:rPr>
        <w:lang w:val="fr-BE"/>
      </w:rPr>
      <w:instrText xml:space="preserve"> PAGE \# "000" \* MERGEFORMAT </w:instrText>
    </w:r>
    <w:r w:rsidRPr="00867FCB">
      <w:rPr>
        <w:lang w:val="en-GB"/>
      </w:rPr>
      <w:fldChar w:fldCharType="separate"/>
    </w:r>
    <w:r w:rsidRPr="00FC3E3D">
      <w:rPr>
        <w:noProof/>
        <w:lang w:val="fr-BE"/>
      </w:rPr>
      <w:t>00</w:t>
    </w:r>
    <w:r w:rsidRPr="00867FCB">
      <w:rPr>
        <w:noProof/>
        <w:lang w:val="en-GB"/>
      </w:rPr>
      <w:t>1</w:t>
    </w:r>
    <w:r w:rsidRPr="00867FCB">
      <w:rPr>
        <w:lang w:val="en-GB"/>
      </w:rPr>
      <w:fldChar w:fldCharType="end"/>
    </w:r>
  </w:p>
  <w:p w14:paraId="115B6144" w14:textId="77777777" w:rsidR="005A79A8" w:rsidRPr="00D92718" w:rsidRDefault="005A79A8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0E24B" w14:textId="77777777" w:rsidR="00C366BA" w:rsidRDefault="00C366BA">
      <w:r>
        <w:separator/>
      </w:r>
    </w:p>
    <w:p w14:paraId="4B062C4A" w14:textId="77777777" w:rsidR="00C366BA" w:rsidRDefault="00C366BA"/>
  </w:footnote>
  <w:footnote w:type="continuationSeparator" w:id="0">
    <w:p w14:paraId="4BBDDC25" w14:textId="77777777" w:rsidR="00C366BA" w:rsidRDefault="00C366BA">
      <w:r>
        <w:continuationSeparator/>
      </w:r>
    </w:p>
    <w:p w14:paraId="4DB3540D" w14:textId="77777777" w:rsidR="00C366BA" w:rsidRDefault="00C366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D6F8A" w14:textId="77777777" w:rsidR="005A79A8" w:rsidRDefault="005A79A8"/>
  <w:p w14:paraId="4D3D06E1" w14:textId="77777777" w:rsidR="005A79A8" w:rsidRDefault="005A79A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3E932E" w14:textId="0F814ECE" w:rsidR="005A79A8" w:rsidRPr="00211963" w:rsidRDefault="009D7889">
    <w:pPr>
      <w:pStyle w:val="cpHeader"/>
      <w:rPr>
        <w:lang w:val="en-GB"/>
      </w:rPr>
    </w:pPr>
    <w:r w:rsidRPr="00211963">
      <w:rPr>
        <w:lang w:val="en-GB"/>
      </w:rPr>
      <w:t>Documentati</w:t>
    </w:r>
    <w:r w:rsidR="00211963">
      <w:rPr>
        <w:lang w:val="en-GB"/>
      </w:rPr>
      <w:t>on</w:t>
    </w:r>
    <w:r w:rsidRPr="00211963">
      <w:rPr>
        <w:lang w:val="en-GB"/>
      </w:rPr>
      <w:t xml:space="preserve"> &amp; Informati</w:t>
    </w:r>
    <w:r w:rsidR="00211963">
      <w:rPr>
        <w:lang w:val="en-GB"/>
      </w:rPr>
      <w:t>on</w:t>
    </w:r>
  </w:p>
  <w:p w14:paraId="05A10B2E" w14:textId="77777777" w:rsidR="005A79A8" w:rsidRDefault="005A79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463A89FC"/>
    <w:lvl w:ilvl="0">
      <w:start w:val="1"/>
      <w:numFmt w:val="decimal"/>
      <w:lvlText w:val="%1."/>
      <w:legacy w:legacy="1" w:legacySpace="0" w:legacyIndent="708"/>
      <w:lvlJc w:val="left"/>
      <w:pPr>
        <w:ind w:left="709" w:hanging="708"/>
      </w:pPr>
    </w:lvl>
    <w:lvl w:ilvl="1">
      <w:start w:val="1"/>
      <w:numFmt w:val="upperLetter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%3.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00DE6DC7"/>
    <w:multiLevelType w:val="singleLevel"/>
    <w:tmpl w:val="CDBC423C"/>
    <w:lvl w:ilvl="0">
      <w:start w:val="1"/>
      <w:numFmt w:val="decimal"/>
      <w:pStyle w:val="cpStep"/>
      <w:lvlText w:val="%1."/>
      <w:lvlJc w:val="right"/>
      <w:pPr>
        <w:tabs>
          <w:tab w:val="num" w:pos="1134"/>
        </w:tabs>
        <w:ind w:left="1134" w:hanging="142"/>
      </w:pPr>
      <w:rPr>
        <w:rFonts w:hint="default"/>
      </w:rPr>
    </w:lvl>
  </w:abstractNum>
  <w:abstractNum w:abstractNumId="2" w15:restartNumberingAfterBreak="0">
    <w:nsid w:val="0F6F5A05"/>
    <w:multiLevelType w:val="hybridMultilevel"/>
    <w:tmpl w:val="662C3424"/>
    <w:lvl w:ilvl="0" w:tplc="6EC2610C">
      <w:start w:val="1"/>
      <w:numFmt w:val="bullet"/>
      <w:pStyle w:val="cpBullet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36B2C"/>
    <w:multiLevelType w:val="hybridMultilevel"/>
    <w:tmpl w:val="C6AEAB2A"/>
    <w:lvl w:ilvl="0" w:tplc="AFA4DBCA">
      <w:start w:val="1"/>
      <w:numFmt w:val="bullet"/>
      <w:pStyle w:val="cpSummationTable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635B6"/>
    <w:multiLevelType w:val="hybridMultilevel"/>
    <w:tmpl w:val="930E1B24"/>
    <w:lvl w:ilvl="0" w:tplc="0813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3BE908C8"/>
    <w:multiLevelType w:val="hybridMultilevel"/>
    <w:tmpl w:val="599AEE5A"/>
    <w:lvl w:ilvl="0" w:tplc="AFF4DABA">
      <w:numFmt w:val="bullet"/>
      <w:pStyle w:val="cpTipSummation"/>
      <w:lvlText w:val=""/>
      <w:lvlJc w:val="left"/>
      <w:pPr>
        <w:tabs>
          <w:tab w:val="num" w:pos="851"/>
        </w:tabs>
        <w:ind w:left="851" w:hanging="426"/>
      </w:pPr>
      <w:rPr>
        <w:rFonts w:ascii="Wingdings 2" w:hAnsi="Wingdings 2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45D11"/>
    <w:multiLevelType w:val="hybridMultilevel"/>
    <w:tmpl w:val="DFE84E2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90C7C"/>
    <w:multiLevelType w:val="hybridMultilevel"/>
    <w:tmpl w:val="B20AA5CE"/>
    <w:lvl w:ilvl="0" w:tplc="4B5A1630">
      <w:numFmt w:val="bullet"/>
      <w:lvlText w:val=""/>
      <w:lvlJc w:val="left"/>
      <w:pPr>
        <w:tabs>
          <w:tab w:val="num" w:pos="851"/>
        </w:tabs>
        <w:ind w:left="851" w:hanging="426"/>
      </w:pPr>
      <w:rPr>
        <w:rFonts w:ascii="Marlett" w:hAnsi="Marlett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C0B0B"/>
    <w:multiLevelType w:val="hybridMultilevel"/>
    <w:tmpl w:val="B3322F34"/>
    <w:lvl w:ilvl="0" w:tplc="6A7454A2">
      <w:start w:val="1"/>
      <w:numFmt w:val="bullet"/>
      <w:pStyle w:val="cpSummation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F477D"/>
    <w:multiLevelType w:val="hybridMultilevel"/>
    <w:tmpl w:val="EA9CFBA2"/>
    <w:lvl w:ilvl="0" w:tplc="2E944476">
      <w:start w:val="1"/>
      <w:numFmt w:val="bullet"/>
      <w:pStyle w:val="cpBulletTable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A6B1E"/>
    <w:multiLevelType w:val="hybridMultilevel"/>
    <w:tmpl w:val="4C860DB0"/>
    <w:lvl w:ilvl="0" w:tplc="899832A0">
      <w:numFmt w:val="bullet"/>
      <w:lvlText w:val=""/>
      <w:lvlJc w:val="left"/>
      <w:pPr>
        <w:tabs>
          <w:tab w:val="num" w:pos="851"/>
        </w:tabs>
        <w:ind w:left="851" w:hanging="426"/>
      </w:pPr>
      <w:rPr>
        <w:rFonts w:ascii="Marlett" w:hAnsi="Marlett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20E3C"/>
    <w:multiLevelType w:val="hybridMultilevel"/>
    <w:tmpl w:val="99AE18B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D0514"/>
    <w:multiLevelType w:val="singleLevel"/>
    <w:tmpl w:val="178CD084"/>
    <w:lvl w:ilvl="0">
      <w:numFmt w:val="bullet"/>
      <w:lvlText w:val=""/>
      <w:lvlJc w:val="left"/>
      <w:pPr>
        <w:tabs>
          <w:tab w:val="num" w:pos="851"/>
        </w:tabs>
        <w:ind w:left="851" w:hanging="426"/>
      </w:pPr>
      <w:rPr>
        <w:rFonts w:ascii="Marlett" w:hAnsi="Marlett" w:hint="default"/>
        <w:sz w:val="20"/>
      </w:rPr>
    </w:lvl>
  </w:abstractNum>
  <w:abstractNum w:abstractNumId="13" w15:restartNumberingAfterBreak="0">
    <w:nsid w:val="52845477"/>
    <w:multiLevelType w:val="hybridMultilevel"/>
    <w:tmpl w:val="1E1204D6"/>
    <w:lvl w:ilvl="0" w:tplc="BF84D9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02AE2"/>
    <w:multiLevelType w:val="singleLevel"/>
    <w:tmpl w:val="2FC60DFE"/>
    <w:lvl w:ilvl="0">
      <w:start w:val="1"/>
      <w:numFmt w:val="none"/>
      <w:pStyle w:val="cpChoice"/>
      <w:lvlText w:val="of"/>
      <w:lvlJc w:val="right"/>
      <w:pPr>
        <w:tabs>
          <w:tab w:val="num" w:pos="1701"/>
        </w:tabs>
        <w:ind w:left="1701" w:hanging="283"/>
      </w:pPr>
      <w:rPr>
        <w:rFonts w:ascii="Times New Roman" w:hAnsi="Times New Roman" w:hint="default"/>
        <w:b/>
        <w:i/>
        <w:sz w:val="20"/>
      </w:rPr>
    </w:lvl>
  </w:abstractNum>
  <w:abstractNum w:abstractNumId="15" w15:restartNumberingAfterBreak="0">
    <w:nsid w:val="6142634C"/>
    <w:multiLevelType w:val="hybridMultilevel"/>
    <w:tmpl w:val="CC6AA3D6"/>
    <w:lvl w:ilvl="0" w:tplc="7F5C64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C13EC3"/>
    <w:multiLevelType w:val="hybridMultilevel"/>
    <w:tmpl w:val="1A2C617C"/>
    <w:lvl w:ilvl="0" w:tplc="3A040B3A">
      <w:numFmt w:val="bullet"/>
      <w:lvlText w:val=""/>
      <w:lvlJc w:val="left"/>
      <w:pPr>
        <w:tabs>
          <w:tab w:val="num" w:pos="851"/>
        </w:tabs>
        <w:ind w:left="851" w:hanging="426"/>
      </w:pPr>
      <w:rPr>
        <w:rFonts w:ascii="Marlett" w:hAnsi="Marlett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8812AF"/>
    <w:multiLevelType w:val="hybridMultilevel"/>
    <w:tmpl w:val="D9D44170"/>
    <w:lvl w:ilvl="0" w:tplc="DD14C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131375">
    <w:abstractNumId w:val="0"/>
  </w:num>
  <w:num w:numId="2" w16cid:durableId="1971086711">
    <w:abstractNumId w:val="1"/>
  </w:num>
  <w:num w:numId="3" w16cid:durableId="1398354846">
    <w:abstractNumId w:val="14"/>
  </w:num>
  <w:num w:numId="4" w16cid:durableId="321129256">
    <w:abstractNumId w:val="12"/>
  </w:num>
  <w:num w:numId="5" w16cid:durableId="1294099674">
    <w:abstractNumId w:val="14"/>
  </w:num>
  <w:num w:numId="6" w16cid:durableId="1017537583">
    <w:abstractNumId w:val="12"/>
  </w:num>
  <w:num w:numId="7" w16cid:durableId="777024520">
    <w:abstractNumId w:val="1"/>
  </w:num>
  <w:num w:numId="8" w16cid:durableId="560168368">
    <w:abstractNumId w:val="14"/>
  </w:num>
  <w:num w:numId="9" w16cid:durableId="59906421">
    <w:abstractNumId w:val="12"/>
  </w:num>
  <w:num w:numId="10" w16cid:durableId="656687396">
    <w:abstractNumId w:val="1"/>
  </w:num>
  <w:num w:numId="11" w16cid:durableId="2064327081">
    <w:abstractNumId w:val="14"/>
  </w:num>
  <w:num w:numId="12" w16cid:durableId="812134356">
    <w:abstractNumId w:val="14"/>
  </w:num>
  <w:num w:numId="13" w16cid:durableId="917516413">
    <w:abstractNumId w:val="12"/>
  </w:num>
  <w:num w:numId="14" w16cid:durableId="1938098772">
    <w:abstractNumId w:val="1"/>
  </w:num>
  <w:num w:numId="15" w16cid:durableId="1552307044">
    <w:abstractNumId w:val="12"/>
  </w:num>
  <w:num w:numId="16" w16cid:durableId="1436099075">
    <w:abstractNumId w:val="2"/>
  </w:num>
  <w:num w:numId="17" w16cid:durableId="1069033100">
    <w:abstractNumId w:val="12"/>
  </w:num>
  <w:num w:numId="18" w16cid:durableId="536816466">
    <w:abstractNumId w:val="14"/>
  </w:num>
  <w:num w:numId="19" w16cid:durableId="742990370">
    <w:abstractNumId w:val="14"/>
  </w:num>
  <w:num w:numId="20" w16cid:durableId="498472390">
    <w:abstractNumId w:val="1"/>
  </w:num>
  <w:num w:numId="21" w16cid:durableId="1629780014">
    <w:abstractNumId w:val="1"/>
  </w:num>
  <w:num w:numId="22" w16cid:durableId="609124308">
    <w:abstractNumId w:val="14"/>
  </w:num>
  <w:num w:numId="23" w16cid:durableId="1619872266">
    <w:abstractNumId w:val="2"/>
  </w:num>
  <w:num w:numId="24" w16cid:durableId="606356772">
    <w:abstractNumId w:val="2"/>
  </w:num>
  <w:num w:numId="25" w16cid:durableId="747923235">
    <w:abstractNumId w:val="12"/>
  </w:num>
  <w:num w:numId="26" w16cid:durableId="684131780">
    <w:abstractNumId w:val="12"/>
  </w:num>
  <w:num w:numId="27" w16cid:durableId="1289698057">
    <w:abstractNumId w:val="12"/>
  </w:num>
  <w:num w:numId="28" w16cid:durableId="180321903">
    <w:abstractNumId w:val="2"/>
  </w:num>
  <w:num w:numId="29" w16cid:durableId="827088799">
    <w:abstractNumId w:val="16"/>
  </w:num>
  <w:num w:numId="30" w16cid:durableId="1448353486">
    <w:abstractNumId w:val="7"/>
  </w:num>
  <w:num w:numId="31" w16cid:durableId="1057584948">
    <w:abstractNumId w:val="9"/>
  </w:num>
  <w:num w:numId="32" w16cid:durableId="1455324928">
    <w:abstractNumId w:val="10"/>
  </w:num>
  <w:num w:numId="33" w16cid:durableId="1798910280">
    <w:abstractNumId w:val="9"/>
  </w:num>
  <w:num w:numId="34" w16cid:durableId="1565683412">
    <w:abstractNumId w:val="3"/>
  </w:num>
  <w:num w:numId="35" w16cid:durableId="343671080">
    <w:abstractNumId w:val="8"/>
  </w:num>
  <w:num w:numId="36" w16cid:durableId="1697580876">
    <w:abstractNumId w:val="3"/>
  </w:num>
  <w:num w:numId="37" w16cid:durableId="976111528">
    <w:abstractNumId w:val="9"/>
  </w:num>
  <w:num w:numId="38" w16cid:durableId="2020111721">
    <w:abstractNumId w:val="5"/>
  </w:num>
  <w:num w:numId="39" w16cid:durableId="1079860794">
    <w:abstractNumId w:val="8"/>
  </w:num>
  <w:num w:numId="40" w16cid:durableId="215119210">
    <w:abstractNumId w:val="3"/>
  </w:num>
  <w:num w:numId="41" w16cid:durableId="840513907">
    <w:abstractNumId w:val="13"/>
  </w:num>
  <w:num w:numId="42" w16cid:durableId="144055487">
    <w:abstractNumId w:val="15"/>
  </w:num>
  <w:num w:numId="43" w16cid:durableId="2074039105">
    <w:abstractNumId w:val="17"/>
  </w:num>
  <w:num w:numId="44" w16cid:durableId="1778675684">
    <w:abstractNumId w:val="6"/>
  </w:num>
  <w:num w:numId="45" w16cid:durableId="1839613630">
    <w:abstractNumId w:val="4"/>
  </w:num>
  <w:num w:numId="46" w16cid:durableId="13588958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TrueTypeFonts/>
  <w:saveSubsetFonts/>
  <w:bordersDoNotSurroundHeader/>
  <w:bordersDoNotSurroundFooter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60"/>
    <w:rsid w:val="000045C7"/>
    <w:rsid w:val="00014679"/>
    <w:rsid w:val="00024BF4"/>
    <w:rsid w:val="00043607"/>
    <w:rsid w:val="00044BDC"/>
    <w:rsid w:val="00044D4D"/>
    <w:rsid w:val="00045036"/>
    <w:rsid w:val="000543A6"/>
    <w:rsid w:val="00062A01"/>
    <w:rsid w:val="000808FB"/>
    <w:rsid w:val="000A2840"/>
    <w:rsid w:val="000A4F17"/>
    <w:rsid w:val="000C5B4E"/>
    <w:rsid w:val="001006AA"/>
    <w:rsid w:val="001100E4"/>
    <w:rsid w:val="00132523"/>
    <w:rsid w:val="00141E94"/>
    <w:rsid w:val="001521F8"/>
    <w:rsid w:val="00166448"/>
    <w:rsid w:val="0018134D"/>
    <w:rsid w:val="001857B4"/>
    <w:rsid w:val="001B07E7"/>
    <w:rsid w:val="001C6226"/>
    <w:rsid w:val="001D3964"/>
    <w:rsid w:val="001E4324"/>
    <w:rsid w:val="001E5159"/>
    <w:rsid w:val="001F2CC1"/>
    <w:rsid w:val="00204FA7"/>
    <w:rsid w:val="00211963"/>
    <w:rsid w:val="00212269"/>
    <w:rsid w:val="0022146F"/>
    <w:rsid w:val="002235B8"/>
    <w:rsid w:val="00227A3D"/>
    <w:rsid w:val="00234B22"/>
    <w:rsid w:val="00241C0D"/>
    <w:rsid w:val="00243616"/>
    <w:rsid w:val="00252AE9"/>
    <w:rsid w:val="00255196"/>
    <w:rsid w:val="0025525D"/>
    <w:rsid w:val="00275A2D"/>
    <w:rsid w:val="002852F8"/>
    <w:rsid w:val="00295449"/>
    <w:rsid w:val="00297D72"/>
    <w:rsid w:val="002A2D27"/>
    <w:rsid w:val="002A5F07"/>
    <w:rsid w:val="002A7364"/>
    <w:rsid w:val="002B7B47"/>
    <w:rsid w:val="002B7C3C"/>
    <w:rsid w:val="002C0779"/>
    <w:rsid w:val="002D33A8"/>
    <w:rsid w:val="002E31C4"/>
    <w:rsid w:val="002E4B00"/>
    <w:rsid w:val="002F40C6"/>
    <w:rsid w:val="002F6E2B"/>
    <w:rsid w:val="003114AD"/>
    <w:rsid w:val="00323041"/>
    <w:rsid w:val="0032607C"/>
    <w:rsid w:val="00346EEB"/>
    <w:rsid w:val="003537B2"/>
    <w:rsid w:val="00365ED9"/>
    <w:rsid w:val="00375E61"/>
    <w:rsid w:val="0038398F"/>
    <w:rsid w:val="0039366C"/>
    <w:rsid w:val="003B4E48"/>
    <w:rsid w:val="003B744B"/>
    <w:rsid w:val="003D1F4C"/>
    <w:rsid w:val="003E7F46"/>
    <w:rsid w:val="003F5E0D"/>
    <w:rsid w:val="00404A71"/>
    <w:rsid w:val="004443C3"/>
    <w:rsid w:val="00444DB2"/>
    <w:rsid w:val="004621B1"/>
    <w:rsid w:val="00466617"/>
    <w:rsid w:val="004705CE"/>
    <w:rsid w:val="00492E9D"/>
    <w:rsid w:val="004B672A"/>
    <w:rsid w:val="004C0455"/>
    <w:rsid w:val="004C434B"/>
    <w:rsid w:val="004C4618"/>
    <w:rsid w:val="004C79A8"/>
    <w:rsid w:val="004D2601"/>
    <w:rsid w:val="004F5A1B"/>
    <w:rsid w:val="005017A4"/>
    <w:rsid w:val="0051352B"/>
    <w:rsid w:val="00536604"/>
    <w:rsid w:val="00536C2C"/>
    <w:rsid w:val="0054554F"/>
    <w:rsid w:val="005543E5"/>
    <w:rsid w:val="00554647"/>
    <w:rsid w:val="0056033A"/>
    <w:rsid w:val="005703AB"/>
    <w:rsid w:val="005970D8"/>
    <w:rsid w:val="005A251D"/>
    <w:rsid w:val="005A79A8"/>
    <w:rsid w:val="005B2B64"/>
    <w:rsid w:val="005C451D"/>
    <w:rsid w:val="005D0FB1"/>
    <w:rsid w:val="005E3C6D"/>
    <w:rsid w:val="005F4F42"/>
    <w:rsid w:val="00613A2E"/>
    <w:rsid w:val="006235AC"/>
    <w:rsid w:val="00624730"/>
    <w:rsid w:val="00650F14"/>
    <w:rsid w:val="00663F8C"/>
    <w:rsid w:val="0068267C"/>
    <w:rsid w:val="00682C5B"/>
    <w:rsid w:val="006873E5"/>
    <w:rsid w:val="00691D69"/>
    <w:rsid w:val="00696595"/>
    <w:rsid w:val="006A0DCD"/>
    <w:rsid w:val="006A2DC9"/>
    <w:rsid w:val="006C1D47"/>
    <w:rsid w:val="006C5169"/>
    <w:rsid w:val="006C7112"/>
    <w:rsid w:val="006D0618"/>
    <w:rsid w:val="006D30A1"/>
    <w:rsid w:val="006D52F3"/>
    <w:rsid w:val="006E1446"/>
    <w:rsid w:val="006E724E"/>
    <w:rsid w:val="006F0E94"/>
    <w:rsid w:val="006F53A7"/>
    <w:rsid w:val="00704E95"/>
    <w:rsid w:val="007117BA"/>
    <w:rsid w:val="00726721"/>
    <w:rsid w:val="00730D9D"/>
    <w:rsid w:val="0073196B"/>
    <w:rsid w:val="00736084"/>
    <w:rsid w:val="00765B4A"/>
    <w:rsid w:val="00767861"/>
    <w:rsid w:val="00774DF4"/>
    <w:rsid w:val="007776E8"/>
    <w:rsid w:val="00792C9E"/>
    <w:rsid w:val="0079446E"/>
    <w:rsid w:val="007959DD"/>
    <w:rsid w:val="007A1126"/>
    <w:rsid w:val="007A70EF"/>
    <w:rsid w:val="007B347D"/>
    <w:rsid w:val="007D583E"/>
    <w:rsid w:val="007D6502"/>
    <w:rsid w:val="007E74B4"/>
    <w:rsid w:val="00807B42"/>
    <w:rsid w:val="0081650C"/>
    <w:rsid w:val="0084089C"/>
    <w:rsid w:val="00844031"/>
    <w:rsid w:val="00847B88"/>
    <w:rsid w:val="00855DFB"/>
    <w:rsid w:val="008642EA"/>
    <w:rsid w:val="00867FCB"/>
    <w:rsid w:val="008729D1"/>
    <w:rsid w:val="00894BF7"/>
    <w:rsid w:val="00895832"/>
    <w:rsid w:val="008A1A79"/>
    <w:rsid w:val="008B2055"/>
    <w:rsid w:val="008B4E72"/>
    <w:rsid w:val="008C5A18"/>
    <w:rsid w:val="008D2B65"/>
    <w:rsid w:val="008D4537"/>
    <w:rsid w:val="008E1D05"/>
    <w:rsid w:val="008E4339"/>
    <w:rsid w:val="008F3821"/>
    <w:rsid w:val="00952D33"/>
    <w:rsid w:val="00986EB6"/>
    <w:rsid w:val="0098780B"/>
    <w:rsid w:val="0099262D"/>
    <w:rsid w:val="00994073"/>
    <w:rsid w:val="009960C1"/>
    <w:rsid w:val="009D660A"/>
    <w:rsid w:val="009D7889"/>
    <w:rsid w:val="009E7DD4"/>
    <w:rsid w:val="009F6F26"/>
    <w:rsid w:val="00A10190"/>
    <w:rsid w:val="00A12F5A"/>
    <w:rsid w:val="00A239FE"/>
    <w:rsid w:val="00A245B0"/>
    <w:rsid w:val="00A25C71"/>
    <w:rsid w:val="00A31350"/>
    <w:rsid w:val="00A37071"/>
    <w:rsid w:val="00A4135E"/>
    <w:rsid w:val="00A56447"/>
    <w:rsid w:val="00A75819"/>
    <w:rsid w:val="00A77DC0"/>
    <w:rsid w:val="00A86995"/>
    <w:rsid w:val="00AA342F"/>
    <w:rsid w:val="00AB0AA2"/>
    <w:rsid w:val="00AB39FD"/>
    <w:rsid w:val="00AC3B0E"/>
    <w:rsid w:val="00AD22E5"/>
    <w:rsid w:val="00AE46B0"/>
    <w:rsid w:val="00B01865"/>
    <w:rsid w:val="00B22E10"/>
    <w:rsid w:val="00B34A75"/>
    <w:rsid w:val="00B8215F"/>
    <w:rsid w:val="00B86433"/>
    <w:rsid w:val="00B87A73"/>
    <w:rsid w:val="00BB27AC"/>
    <w:rsid w:val="00BB2D5B"/>
    <w:rsid w:val="00BC5878"/>
    <w:rsid w:val="00BD748A"/>
    <w:rsid w:val="00BE12C7"/>
    <w:rsid w:val="00BE368E"/>
    <w:rsid w:val="00BF1379"/>
    <w:rsid w:val="00BF48AB"/>
    <w:rsid w:val="00BF6334"/>
    <w:rsid w:val="00C14145"/>
    <w:rsid w:val="00C16DC3"/>
    <w:rsid w:val="00C25B79"/>
    <w:rsid w:val="00C366BA"/>
    <w:rsid w:val="00C376B8"/>
    <w:rsid w:val="00C43BD6"/>
    <w:rsid w:val="00C51752"/>
    <w:rsid w:val="00C51FEB"/>
    <w:rsid w:val="00C65470"/>
    <w:rsid w:val="00C77D4A"/>
    <w:rsid w:val="00C80370"/>
    <w:rsid w:val="00C8392D"/>
    <w:rsid w:val="00C83DAC"/>
    <w:rsid w:val="00C86124"/>
    <w:rsid w:val="00C90024"/>
    <w:rsid w:val="00C92E33"/>
    <w:rsid w:val="00C94F20"/>
    <w:rsid w:val="00CC70BD"/>
    <w:rsid w:val="00CD0D06"/>
    <w:rsid w:val="00CD5C91"/>
    <w:rsid w:val="00CD66DD"/>
    <w:rsid w:val="00CD7886"/>
    <w:rsid w:val="00CE1E9A"/>
    <w:rsid w:val="00D00904"/>
    <w:rsid w:val="00D13C41"/>
    <w:rsid w:val="00D26104"/>
    <w:rsid w:val="00D2780A"/>
    <w:rsid w:val="00D33356"/>
    <w:rsid w:val="00D363F0"/>
    <w:rsid w:val="00D457CC"/>
    <w:rsid w:val="00D468B2"/>
    <w:rsid w:val="00D56FDF"/>
    <w:rsid w:val="00D575AC"/>
    <w:rsid w:val="00D7559E"/>
    <w:rsid w:val="00D81B15"/>
    <w:rsid w:val="00D86559"/>
    <w:rsid w:val="00D92718"/>
    <w:rsid w:val="00D948B0"/>
    <w:rsid w:val="00D97EF7"/>
    <w:rsid w:val="00DA01D8"/>
    <w:rsid w:val="00DA3F48"/>
    <w:rsid w:val="00DA4AF3"/>
    <w:rsid w:val="00DA5BF9"/>
    <w:rsid w:val="00DA6BA9"/>
    <w:rsid w:val="00DB5146"/>
    <w:rsid w:val="00DB5E05"/>
    <w:rsid w:val="00DB6503"/>
    <w:rsid w:val="00DC1D14"/>
    <w:rsid w:val="00DC2A60"/>
    <w:rsid w:val="00DC51D0"/>
    <w:rsid w:val="00DD668F"/>
    <w:rsid w:val="00DE5378"/>
    <w:rsid w:val="00DF2788"/>
    <w:rsid w:val="00DF6217"/>
    <w:rsid w:val="00E4210E"/>
    <w:rsid w:val="00E5125F"/>
    <w:rsid w:val="00E62755"/>
    <w:rsid w:val="00E65447"/>
    <w:rsid w:val="00E74F1C"/>
    <w:rsid w:val="00E900B7"/>
    <w:rsid w:val="00E93301"/>
    <w:rsid w:val="00EB1D0B"/>
    <w:rsid w:val="00EB2683"/>
    <w:rsid w:val="00EB2EC8"/>
    <w:rsid w:val="00ED3A66"/>
    <w:rsid w:val="00ED3F8D"/>
    <w:rsid w:val="00EE0841"/>
    <w:rsid w:val="00EF62B6"/>
    <w:rsid w:val="00F12D04"/>
    <w:rsid w:val="00F158FE"/>
    <w:rsid w:val="00F1734C"/>
    <w:rsid w:val="00F24AFF"/>
    <w:rsid w:val="00F27200"/>
    <w:rsid w:val="00F347BF"/>
    <w:rsid w:val="00F57C2E"/>
    <w:rsid w:val="00F74CC7"/>
    <w:rsid w:val="00F85EF0"/>
    <w:rsid w:val="00F92DDD"/>
    <w:rsid w:val="00FB1D8B"/>
    <w:rsid w:val="00FC0B8A"/>
    <w:rsid w:val="00FC3E3D"/>
    <w:rsid w:val="00FD4402"/>
    <w:rsid w:val="00FD5E6B"/>
    <w:rsid w:val="00FE0682"/>
    <w:rsid w:val="00FE2804"/>
    <w:rsid w:val="00FF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45FE02"/>
  <w15:chartTrackingRefBased/>
  <w15:docId w15:val="{114442A8-AA09-451F-9AA1-81EE482A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5AC"/>
    <w:rPr>
      <w:sz w:val="24"/>
      <w:szCs w:val="24"/>
      <w:lang w:val="nl-BE" w:eastAsia="nl-NL"/>
    </w:rPr>
  </w:style>
  <w:style w:type="paragraph" w:styleId="Heading1">
    <w:name w:val="heading 1"/>
    <w:basedOn w:val="Normal"/>
    <w:next w:val="Heading2"/>
    <w:autoRedefine/>
    <w:qFormat/>
    <w:rsid w:val="00C94F20"/>
    <w:pPr>
      <w:keepNext/>
      <w:pageBreakBefore/>
      <w:spacing w:after="240"/>
      <w:contextualSpacing/>
      <w:outlineLvl w:val="0"/>
    </w:pPr>
    <w:rPr>
      <w:rFonts w:ascii="Paragon" w:hAnsi="Paragon"/>
      <w:b/>
      <w:sz w:val="52"/>
      <w:szCs w:val="20"/>
      <w:lang w:val="en-GB" w:eastAsia="en-US"/>
    </w:rPr>
  </w:style>
  <w:style w:type="paragraph" w:styleId="Heading2">
    <w:name w:val="heading 2"/>
    <w:basedOn w:val="Normal"/>
    <w:next w:val="cpParagraph"/>
    <w:link w:val="Heading2Char"/>
    <w:autoRedefine/>
    <w:uiPriority w:val="9"/>
    <w:qFormat/>
    <w:rsid w:val="00466617"/>
    <w:pPr>
      <w:keepNext/>
      <w:keepLines/>
      <w:spacing w:before="240" w:after="240"/>
      <w:contextualSpacing/>
      <w:jc w:val="both"/>
      <w:outlineLvl w:val="1"/>
    </w:pPr>
    <w:rPr>
      <w:rFonts w:ascii="Paragon" w:hAnsi="Paragon"/>
      <w:i/>
      <w:sz w:val="40"/>
      <w:szCs w:val="20"/>
      <w:lang w:val="en-GB" w:eastAsia="en-US"/>
    </w:rPr>
  </w:style>
  <w:style w:type="paragraph" w:styleId="Heading3">
    <w:name w:val="heading 3"/>
    <w:basedOn w:val="Normal"/>
    <w:next w:val="cpParagraph"/>
    <w:autoRedefine/>
    <w:qFormat/>
    <w:pPr>
      <w:keepNext/>
      <w:keepLines/>
      <w:spacing w:before="120" w:after="120"/>
      <w:jc w:val="both"/>
      <w:outlineLvl w:val="2"/>
    </w:pPr>
    <w:rPr>
      <w:rFonts w:ascii="DawnCastle" w:hAnsi="DawnCastle"/>
      <w:sz w:val="32"/>
      <w:szCs w:val="20"/>
      <w:lang w:eastAsia="en-US"/>
    </w:rPr>
  </w:style>
  <w:style w:type="paragraph" w:styleId="Heading4">
    <w:name w:val="heading 4"/>
    <w:basedOn w:val="Normal"/>
    <w:next w:val="cpParagraph"/>
    <w:autoRedefine/>
    <w:qFormat/>
    <w:pPr>
      <w:keepNext/>
      <w:keepLines/>
      <w:spacing w:before="120" w:after="60"/>
      <w:contextualSpacing/>
      <w:jc w:val="both"/>
      <w:outlineLvl w:val="3"/>
    </w:pPr>
    <w:rPr>
      <w:b/>
      <w:bCs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Paragraph">
    <w:name w:val="cpParagraph"/>
    <w:basedOn w:val="Normal"/>
    <w:rsid w:val="00375E61"/>
    <w:pPr>
      <w:spacing w:after="120"/>
      <w:jc w:val="both"/>
    </w:pPr>
    <w:rPr>
      <w:szCs w:val="20"/>
      <w:lang w:val="en-GB" w:eastAsia="en-US"/>
    </w:rPr>
  </w:style>
  <w:style w:type="paragraph" w:customStyle="1" w:styleId="cpFooter">
    <w:name w:val="cpFooter"/>
    <w:basedOn w:val="Normal"/>
    <w:pPr>
      <w:pBdr>
        <w:top w:val="single" w:sz="12" w:space="1" w:color="auto"/>
      </w:pBdr>
      <w:tabs>
        <w:tab w:val="right" w:pos="-426"/>
        <w:tab w:val="right" w:pos="7513"/>
        <w:tab w:val="right" w:pos="15026"/>
      </w:tabs>
      <w:ind w:left="-7797"/>
    </w:pPr>
    <w:rPr>
      <w:b/>
      <w:sz w:val="16"/>
    </w:rPr>
  </w:style>
  <w:style w:type="paragraph" w:customStyle="1" w:styleId="cpHeader">
    <w:name w:val="cpHeader"/>
    <w:basedOn w:val="Normal"/>
    <w:pPr>
      <w:tabs>
        <w:tab w:val="right" w:pos="8306"/>
      </w:tabs>
      <w:ind w:left="-2835" w:right="5386"/>
      <w:jc w:val="center"/>
    </w:pPr>
    <w:rPr>
      <w:rFonts w:ascii="Paragon" w:hAnsi="Paragon"/>
      <w:color w:val="0000FF"/>
      <w:sz w:val="32"/>
      <w:lang w:val="fr-BE"/>
    </w:rPr>
  </w:style>
  <w:style w:type="paragraph" w:styleId="Caption">
    <w:name w:val="caption"/>
    <w:basedOn w:val="Normal"/>
    <w:next w:val="Normal"/>
    <w:qFormat/>
    <w:rsid w:val="007959DD"/>
    <w:pPr>
      <w:spacing w:before="60" w:after="180"/>
      <w:ind w:left="851" w:hanging="851"/>
    </w:pPr>
    <w:rPr>
      <w:sz w:val="18"/>
      <w:lang w:val="nl-NL"/>
    </w:rPr>
  </w:style>
  <w:style w:type="paragraph" w:customStyle="1" w:styleId="cpPath">
    <w:name w:val="cpPath"/>
    <w:basedOn w:val="cpParagraph"/>
    <w:pPr>
      <w:ind w:left="567"/>
    </w:pPr>
    <w:rPr>
      <w:rFonts w:ascii="Arial Narrow" w:hAnsi="Arial Narrow"/>
      <w:sz w:val="20"/>
    </w:rPr>
  </w:style>
  <w:style w:type="paragraph" w:customStyle="1" w:styleId="cpBullet">
    <w:name w:val="cpBullet"/>
    <w:basedOn w:val="Normal"/>
    <w:pPr>
      <w:numPr>
        <w:numId w:val="28"/>
      </w:numPr>
    </w:pPr>
  </w:style>
  <w:style w:type="character" w:customStyle="1" w:styleId="cpCapital">
    <w:name w:val="cpCapital"/>
    <w:rPr>
      <w:smallCaps/>
      <w:noProof w:val="0"/>
      <w:lang w:val="nl-BE"/>
    </w:rPr>
  </w:style>
  <w:style w:type="paragraph" w:customStyle="1" w:styleId="cpStep">
    <w:name w:val="cpStep"/>
    <w:basedOn w:val="Normal"/>
    <w:pPr>
      <w:numPr>
        <w:numId w:val="21"/>
      </w:numPr>
      <w:jc w:val="both"/>
    </w:pPr>
  </w:style>
  <w:style w:type="paragraph" w:customStyle="1" w:styleId="cpChoice">
    <w:name w:val="cpChoice"/>
    <w:basedOn w:val="cpStep"/>
    <w:pPr>
      <w:numPr>
        <w:numId w:val="22"/>
      </w:numPr>
      <w:jc w:val="left"/>
    </w:pPr>
  </w:style>
  <w:style w:type="paragraph" w:customStyle="1" w:styleId="cpNote">
    <w:name w:val="cpNote"/>
    <w:basedOn w:val="Normal"/>
    <w:pPr>
      <w:tabs>
        <w:tab w:val="right" w:leader="dot" w:pos="6804"/>
      </w:tabs>
      <w:spacing w:before="120"/>
    </w:pPr>
    <w:rPr>
      <w:color w:val="0000FF"/>
      <w:sz w:val="16"/>
      <w:lang w:val="fr-BE"/>
    </w:rPr>
  </w:style>
  <w:style w:type="paragraph" w:customStyle="1" w:styleId="cpNoteTitle">
    <w:name w:val="cpNoteTitle"/>
    <w:next w:val="cpNote"/>
    <w:rPr>
      <w:rFonts w:ascii="Paragon" w:hAnsi="Paragon"/>
      <w:noProof/>
      <w:color w:val="0000FF"/>
      <w:sz w:val="36"/>
      <w:lang w:val="nl-NL" w:eastAsia="nl-NL"/>
    </w:rPr>
  </w:style>
  <w:style w:type="paragraph" w:customStyle="1" w:styleId="cpRemark">
    <w:name w:val="cpRemark"/>
    <w:basedOn w:val="Normal"/>
    <w:pPr>
      <w:spacing w:before="120"/>
    </w:pPr>
    <w:rPr>
      <w:i/>
      <w:sz w:val="22"/>
      <w:lang w:val="nl-NL"/>
    </w:rPr>
  </w:style>
  <w:style w:type="paragraph" w:customStyle="1" w:styleId="cpSummation">
    <w:name w:val="cpSummation"/>
    <w:basedOn w:val="Normal"/>
    <w:rsid w:val="007117BA"/>
    <w:pPr>
      <w:numPr>
        <w:numId w:val="39"/>
      </w:numPr>
    </w:pPr>
  </w:style>
  <w:style w:type="character" w:customStyle="1" w:styleId="cpReference">
    <w:name w:val="cpReference"/>
    <w:rPr>
      <w:i/>
      <w:smallCaps/>
      <w:sz w:val="20"/>
    </w:rPr>
  </w:style>
  <w:style w:type="paragraph" w:customStyle="1" w:styleId="cpExplain">
    <w:name w:val="cpExplain"/>
    <w:basedOn w:val="cpParagraph"/>
    <w:pPr>
      <w:ind w:left="567"/>
    </w:pPr>
    <w:rPr>
      <w:lang w:val="nl-NL"/>
    </w:rPr>
  </w:style>
  <w:style w:type="paragraph" w:customStyle="1" w:styleId="cpMethod">
    <w:name w:val="cpMethod"/>
    <w:basedOn w:val="Normal"/>
    <w:next w:val="Normal"/>
    <w:pPr>
      <w:spacing w:before="240" w:after="120"/>
      <w:ind w:left="709" w:hanging="284"/>
      <w:jc w:val="both"/>
    </w:pPr>
    <w:rPr>
      <w:rFonts w:ascii="DawnCastle" w:hAnsi="DawnCastle"/>
      <w:sz w:val="28"/>
      <w:lang w:val="nl-NL"/>
    </w:rPr>
  </w:style>
  <w:style w:type="paragraph" w:styleId="DocumentMap">
    <w:name w:val="Document Map"/>
    <w:basedOn w:val="Normal"/>
    <w:semiHidden/>
    <w:pPr>
      <w:shd w:val="clear" w:color="auto" w:fill="000080"/>
    </w:pPr>
    <w:rPr>
      <w:sz w:val="16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7503"/>
      </w:tabs>
      <w:spacing w:before="60" w:after="6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customStyle="1" w:styleId="cpTip">
    <w:name w:val="cpTip"/>
    <w:basedOn w:val="Normal"/>
    <w:pPr>
      <w:spacing w:before="60" w:after="60"/>
      <w:jc w:val="both"/>
    </w:pPr>
    <w:rPr>
      <w:i/>
      <w:sz w:val="20"/>
      <w:szCs w:val="20"/>
      <w:lang w:eastAsia="en-US"/>
    </w:rPr>
  </w:style>
  <w:style w:type="paragraph" w:customStyle="1" w:styleId="cpSmallTip">
    <w:name w:val="cpSmallTip"/>
    <w:basedOn w:val="cpTip"/>
    <w:pPr>
      <w:spacing w:before="0" w:after="0"/>
    </w:pPr>
    <w:rPr>
      <w:sz w:val="12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customStyle="1" w:styleId="cpLowered">
    <w:name w:val="cpLowered"/>
    <w:rPr>
      <w:position w:val="-10"/>
    </w:rPr>
  </w:style>
  <w:style w:type="paragraph" w:customStyle="1" w:styleId="cpBulletTable">
    <w:name w:val="cpBulletTable"/>
    <w:basedOn w:val="cpBullet"/>
    <w:pPr>
      <w:numPr>
        <w:numId w:val="37"/>
      </w:numPr>
      <w:tabs>
        <w:tab w:val="left" w:leader="dot" w:pos="2835"/>
      </w:tabs>
      <w:ind w:left="2835" w:hanging="2410"/>
    </w:pPr>
    <w:rPr>
      <w:lang w:val="en-GB"/>
    </w:rPr>
  </w:style>
  <w:style w:type="paragraph" w:customStyle="1" w:styleId="cpCode">
    <w:name w:val="cpCode"/>
    <w:basedOn w:val="Normal"/>
    <w:pPr>
      <w:tabs>
        <w:tab w:val="left" w:pos="1701"/>
        <w:tab w:val="left" w:pos="2268"/>
      </w:tabs>
      <w:ind w:left="1134"/>
    </w:pPr>
    <w:rPr>
      <w:rFonts w:ascii="Courier New" w:hAnsi="Courier New"/>
      <w:sz w:val="16"/>
      <w:szCs w:val="20"/>
    </w:rPr>
  </w:style>
  <w:style w:type="paragraph" w:customStyle="1" w:styleId="cpSummationTable">
    <w:name w:val="cpSummationTable"/>
    <w:basedOn w:val="cpSummation"/>
    <w:rsid w:val="007117BA"/>
    <w:pPr>
      <w:numPr>
        <w:numId w:val="40"/>
      </w:numPr>
      <w:tabs>
        <w:tab w:val="left" w:leader="dot" w:pos="2268"/>
      </w:tabs>
    </w:pPr>
  </w:style>
  <w:style w:type="paragraph" w:customStyle="1" w:styleId="cpTipSummation">
    <w:name w:val="cpTipSummation"/>
    <w:basedOn w:val="cpTip"/>
    <w:pPr>
      <w:numPr>
        <w:numId w:val="38"/>
      </w:numPr>
    </w:pPr>
  </w:style>
  <w:style w:type="character" w:styleId="Emphasis">
    <w:name w:val="Emphasis"/>
    <w:basedOn w:val="DefaultParagraphFont"/>
    <w:uiPriority w:val="20"/>
    <w:qFormat/>
    <w:rsid w:val="003F5E0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B1D8B"/>
    <w:pPr>
      <w:spacing w:before="100" w:beforeAutospacing="1" w:after="100" w:afterAutospacing="1"/>
    </w:pPr>
    <w:rPr>
      <w:lang w:val="en-BE" w:eastAsia="en-BE"/>
    </w:rPr>
  </w:style>
  <w:style w:type="character" w:styleId="Strong">
    <w:name w:val="Strong"/>
    <w:basedOn w:val="DefaultParagraphFont"/>
    <w:uiPriority w:val="22"/>
    <w:qFormat/>
    <w:rsid w:val="00FB1D8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66617"/>
    <w:rPr>
      <w:rFonts w:ascii="Paragon" w:hAnsi="Paragon"/>
      <w:i/>
      <w:sz w:val="4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BE" w:eastAsia="en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819"/>
    <w:rPr>
      <w:rFonts w:ascii="Courier New" w:hAnsi="Courier New" w:cs="Courier New"/>
      <w:lang w:val="en-BE" w:eastAsia="en-BE"/>
    </w:rPr>
  </w:style>
  <w:style w:type="character" w:styleId="HTMLCode">
    <w:name w:val="HTML Code"/>
    <w:basedOn w:val="DefaultParagraphFont"/>
    <w:uiPriority w:val="99"/>
    <w:semiHidden/>
    <w:unhideWhenUsed/>
    <w:rsid w:val="00A758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06AA"/>
    <w:pPr>
      <w:ind w:left="720"/>
      <w:contextualSpacing/>
    </w:pPr>
  </w:style>
  <w:style w:type="table" w:styleId="TableGrid">
    <w:name w:val="Table Grid"/>
    <w:basedOn w:val="TableNormal"/>
    <w:uiPriority w:val="39"/>
    <w:rsid w:val="00CD5C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D5C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024B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12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617"/>
    <w:rPr>
      <w:color w:val="605E5C"/>
      <w:shd w:val="clear" w:color="auto" w:fill="E1DFDD"/>
    </w:rPr>
  </w:style>
  <w:style w:type="character" w:customStyle="1" w:styleId="Referentie">
    <w:name w:val="Referentie"/>
    <w:basedOn w:val="DefaultParagraphFont"/>
    <w:rsid w:val="000543A6"/>
    <w:rPr>
      <w:i/>
      <w:smallCap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lates\cpManu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60889B3604D4884FE28C9DA9CED49" ma:contentTypeVersion="14" ma:contentTypeDescription="Een nieuw document maken." ma:contentTypeScope="" ma:versionID="b3e635598c47b32746c44aa95750dc3a">
  <xsd:schema xmlns:xsd="http://www.w3.org/2001/XMLSchema" xmlns:xs="http://www.w3.org/2001/XMLSchema" xmlns:p="http://schemas.microsoft.com/office/2006/metadata/properties" xmlns:ns2="25611f95-8fb3-4b07-b7f4-6932e2632168" xmlns:ns3="1076b3a4-9720-4a52-9daa-38be67d3b14a" targetNamespace="http://schemas.microsoft.com/office/2006/metadata/properties" ma:root="true" ma:fieldsID="2b136889e213c0f7cfbba523a26e75f3" ns2:_="" ns3:_="">
    <xsd:import namespace="25611f95-8fb3-4b07-b7f4-6932e2632168"/>
    <xsd:import namespace="1076b3a4-9720-4a52-9daa-38be67d3b1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11f95-8fb3-4b07-b7f4-6932e26321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bb6aae5a-3a2a-48e8-9b98-941310dd4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6b3a4-9720-4a52-9daa-38be67d3b14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7bc25af-a027-42de-9d39-b732ce8c477a}" ma:internalName="TaxCatchAll" ma:showField="CatchAllData" ma:web="1076b3a4-9720-4a52-9daa-38be67d3b1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5611f95-8fb3-4b07-b7f4-6932e2632168">
      <Terms xmlns="http://schemas.microsoft.com/office/infopath/2007/PartnerControls"/>
    </lcf76f155ced4ddcb4097134ff3c332f>
    <TaxCatchAll xmlns="1076b3a4-9720-4a52-9daa-38be67d3b14a" xsi:nil="true"/>
  </documentManagement>
</p:properties>
</file>

<file path=customXml/itemProps1.xml><?xml version="1.0" encoding="utf-8"?>
<ds:datastoreItem xmlns:ds="http://schemas.openxmlformats.org/officeDocument/2006/customXml" ds:itemID="{12903DAA-B9CE-4271-8771-8C82EDA4AA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5ADD13-777F-49F2-A1A4-741ED5D1310F}"/>
</file>

<file path=customXml/itemProps3.xml><?xml version="1.0" encoding="utf-8"?>
<ds:datastoreItem xmlns:ds="http://schemas.openxmlformats.org/officeDocument/2006/customXml" ds:itemID="{8BA989EB-951B-418A-B293-2D73B96ABE3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8045F09-8A89-4D27-B95F-1C9058B4DA06}"/>
</file>

<file path=docProps/app.xml><?xml version="1.0" encoding="utf-8"?>
<Properties xmlns="http://schemas.openxmlformats.org/officeDocument/2006/extended-properties" xmlns:vt="http://schemas.openxmlformats.org/officeDocument/2006/docPropsVTypes">
  <Template>cpManual.dotm</Template>
  <TotalTime>509</TotalTime>
  <Pages>2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Paste Manual SoftwareName</vt:lpstr>
    </vt:vector>
  </TitlesOfParts>
  <Company>Copy Paste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Paste Manual SoftwareName</dc:title>
  <dc:subject>SoftwareName Manual</dc:subject>
  <dc:creator>Vincent</dc:creator>
  <cp:keywords>Manual SoftwareName</cp:keywords>
  <dc:description/>
  <cp:lastModifiedBy>Vincent Van De Walle</cp:lastModifiedBy>
  <cp:revision>102</cp:revision>
  <cp:lastPrinted>2024-08-10T06:02:00Z</cp:lastPrinted>
  <dcterms:created xsi:type="dcterms:W3CDTF">2021-09-08T08:59:00Z</dcterms:created>
  <dcterms:modified xsi:type="dcterms:W3CDTF">2024-08-10T08:57:00Z</dcterms:modified>
  <cp:category>SoftwareName 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0x0101004EB60889B3604D4884FE28C9DA9CED49</vt:lpwstr>
  </property>
</Properties>
</file>