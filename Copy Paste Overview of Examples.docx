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3D15" w14:textId="213980A0" w:rsidR="005A79A8" w:rsidRDefault="00A2350A" w:rsidP="00A2350A">
      <w:pPr>
        <w:pStyle w:val="Heading1"/>
        <w:rPr>
          <w:lang w:val="en-GB"/>
        </w:rPr>
      </w:pPr>
      <w:r w:rsidRPr="00A2350A">
        <w:rPr>
          <w:lang w:val="en-GB"/>
        </w:rPr>
        <w:t>Overview of examples in C#</w:t>
      </w:r>
    </w:p>
    <w:p w14:paraId="2B332E74" w14:textId="12590ACC" w:rsidR="00A2350A" w:rsidRDefault="00A2350A" w:rsidP="00A2350A">
      <w:pPr>
        <w:pStyle w:val="cpParagraph"/>
        <w:rPr>
          <w:lang w:val="en-GB"/>
        </w:rPr>
      </w:pPr>
      <w:r>
        <w:rPr>
          <w:lang w:val="en-GB"/>
        </w:rPr>
        <w:t>Every example has a purpose to explain something. The goals is not to have a finished example. The goal is to give a demo of some functionality and techniques.</w:t>
      </w:r>
    </w:p>
    <w:p w14:paraId="6E6DA171" w14:textId="433E39E0" w:rsidR="00A85D4D" w:rsidRDefault="00A85D4D" w:rsidP="00A2350A">
      <w:pPr>
        <w:pStyle w:val="cpParagraph"/>
        <w:rPr>
          <w:lang w:val="en-GB"/>
        </w:rPr>
      </w:pPr>
      <w:r>
        <w:rPr>
          <w:lang w:val="en-GB"/>
        </w:rPr>
        <w:t>The exercises are not summed up in order to look at, but are organised by subject. And they are in alfabetic order.</w:t>
      </w:r>
    </w:p>
    <w:p w14:paraId="7C09C433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Abstract</w:t>
      </w:r>
    </w:p>
    <w:p w14:paraId="1DB8CE64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Aggregation</w:t>
      </w:r>
    </w:p>
    <w:p w14:paraId="55D2A187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Alias</w:t>
      </w:r>
    </w:p>
    <w:p w14:paraId="174E9917" w14:textId="53FF438F" w:rsidR="00B42398" w:rsidRDefault="00B42398" w:rsidP="00A2350A">
      <w:pPr>
        <w:pStyle w:val="cpBullet"/>
        <w:rPr>
          <w:lang w:val="en-GB"/>
        </w:rPr>
      </w:pPr>
      <w:r>
        <w:rPr>
          <w:lang w:val="en-GB"/>
        </w:rPr>
        <w:t>Anchor</w:t>
      </w:r>
    </w:p>
    <w:p w14:paraId="7344CEF5" w14:textId="27BC3124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00016-f Anchoring</w:t>
      </w:r>
      <w:r>
        <w:rPr>
          <w:lang w:val="en-GB"/>
        </w:rPr>
        <w:t>.</w:t>
      </w:r>
    </w:p>
    <w:p w14:paraId="57B60A18" w14:textId="15127BF7" w:rsidR="009642F8" w:rsidRDefault="009642F8" w:rsidP="00A2350A">
      <w:pPr>
        <w:pStyle w:val="cpBullet"/>
        <w:rPr>
          <w:lang w:val="en-GB"/>
        </w:rPr>
      </w:pPr>
      <w:r>
        <w:rPr>
          <w:lang w:val="en-GB"/>
        </w:rPr>
        <w:t>And (AndAlso)</w:t>
      </w:r>
    </w:p>
    <w:p w14:paraId="043FF1AA" w14:textId="7BE17982" w:rsidR="009642F8" w:rsidRDefault="009642F8" w:rsidP="009642F8">
      <w:pPr>
        <w:pStyle w:val="cpBullet"/>
        <w:numPr>
          <w:ilvl w:val="1"/>
          <w:numId w:val="28"/>
        </w:numPr>
        <w:rPr>
          <w:lang w:val="en-GB"/>
        </w:rPr>
      </w:pPr>
      <w:r w:rsidRPr="009642F8">
        <w:rPr>
          <w:lang w:val="en-GB"/>
        </w:rPr>
        <w:t>00023-c ShortCircuit</w:t>
      </w:r>
      <w:r>
        <w:rPr>
          <w:lang w:val="en-GB"/>
        </w:rPr>
        <w:t>.</w:t>
      </w:r>
    </w:p>
    <w:p w14:paraId="0C8B91A9" w14:textId="44464AF2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Array</w:t>
      </w:r>
    </w:p>
    <w:p w14:paraId="369C9725" w14:textId="72F7C842" w:rsidR="00F442E3" w:rsidRDefault="00F442E3" w:rsidP="00F442E3">
      <w:pPr>
        <w:pStyle w:val="cpBullet"/>
        <w:numPr>
          <w:ilvl w:val="1"/>
          <w:numId w:val="28"/>
        </w:numPr>
        <w:rPr>
          <w:lang w:val="en-GB"/>
        </w:rPr>
      </w:pPr>
      <w:r w:rsidRPr="00F442E3">
        <w:rPr>
          <w:lang w:val="en-GB"/>
        </w:rPr>
        <w:t>00006-p Declaration</w:t>
      </w:r>
      <w:r>
        <w:rPr>
          <w:lang w:val="en-GB"/>
        </w:rPr>
        <w:t>.</w:t>
      </w:r>
    </w:p>
    <w:p w14:paraId="7597806A" w14:textId="0D7987C6" w:rsidR="00153496" w:rsidRDefault="00153496" w:rsidP="00F442E3">
      <w:pPr>
        <w:pStyle w:val="cpBullet"/>
        <w:numPr>
          <w:ilvl w:val="1"/>
          <w:numId w:val="28"/>
        </w:numPr>
        <w:rPr>
          <w:lang w:val="en-GB"/>
        </w:rPr>
      </w:pPr>
      <w:r w:rsidRPr="00153496">
        <w:rPr>
          <w:lang w:val="en-GB"/>
        </w:rPr>
        <w:t>00007-o ForLoop</w:t>
      </w:r>
      <w:r>
        <w:rPr>
          <w:lang w:val="en-GB"/>
        </w:rPr>
        <w:t>.</w:t>
      </w:r>
    </w:p>
    <w:p w14:paraId="3C7EB807" w14:textId="4941F754" w:rsidR="00E2196D" w:rsidRDefault="00E2196D" w:rsidP="00F442E3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00007-q UseNumbers</w:t>
      </w:r>
      <w:r>
        <w:rPr>
          <w:lang w:val="en-GB"/>
        </w:rPr>
        <w:t>.</w:t>
      </w:r>
    </w:p>
    <w:p w14:paraId="41D9527C" w14:textId="23B6145C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00015-a CreateArray</w:t>
      </w:r>
      <w:r>
        <w:rPr>
          <w:lang w:val="en-GB"/>
        </w:rPr>
        <w:t>.</w:t>
      </w:r>
    </w:p>
    <w:p w14:paraId="47E12758" w14:textId="1C9EEB6D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00015-b ArrayReference</w:t>
      </w:r>
      <w:r>
        <w:rPr>
          <w:lang w:val="en-GB"/>
        </w:rPr>
        <w:t>.</w:t>
      </w:r>
    </w:p>
    <w:p w14:paraId="6514F420" w14:textId="647B1FCA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00015-c PassingArray</w:t>
      </w:r>
      <w:r>
        <w:rPr>
          <w:lang w:val="en-GB"/>
        </w:rPr>
        <w:t>.</w:t>
      </w:r>
    </w:p>
    <w:p w14:paraId="5062E2C7" w14:textId="2C8EE751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00015-d MultiDimensional</w:t>
      </w:r>
      <w:r>
        <w:rPr>
          <w:lang w:val="en-GB"/>
        </w:rPr>
        <w:t>.</w:t>
      </w:r>
    </w:p>
    <w:p w14:paraId="7BEDA799" w14:textId="08B3F829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00015-e ForEach</w:t>
      </w:r>
      <w:r>
        <w:rPr>
          <w:lang w:val="en-GB"/>
        </w:rPr>
        <w:t>.</w:t>
      </w:r>
    </w:p>
    <w:p w14:paraId="6CEBC4FA" w14:textId="4BFF4348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00015-f BasicArray</w:t>
      </w:r>
      <w:r>
        <w:rPr>
          <w:lang w:val="en-GB"/>
        </w:rPr>
        <w:t>.</w:t>
      </w:r>
    </w:p>
    <w:p w14:paraId="111A631B" w14:textId="6B33D170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00015-g ArrayFixed</w:t>
      </w:r>
      <w:r>
        <w:rPr>
          <w:lang w:val="en-GB"/>
        </w:rPr>
        <w:t>.</w:t>
      </w:r>
    </w:p>
    <w:p w14:paraId="3BE386A1" w14:textId="27F85527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00015-h ArrayDynamic</w:t>
      </w:r>
      <w:r>
        <w:rPr>
          <w:lang w:val="en-GB"/>
        </w:rPr>
        <w:t>.</w:t>
      </w:r>
    </w:p>
    <w:p w14:paraId="58A6C06D" w14:textId="64E0369C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00015-i NamesAgesArrays</w:t>
      </w:r>
      <w:r>
        <w:rPr>
          <w:lang w:val="en-GB"/>
        </w:rPr>
        <w:t>.</w:t>
      </w:r>
    </w:p>
    <w:p w14:paraId="62E6F08C" w14:textId="1A0841CF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00015-j SortArray</w:t>
      </w:r>
      <w:r>
        <w:rPr>
          <w:lang w:val="en-GB"/>
        </w:rPr>
        <w:t>.</w:t>
      </w:r>
    </w:p>
    <w:p w14:paraId="00D6083F" w14:textId="01499984" w:rsidR="008F3919" w:rsidRDefault="008F3919" w:rsidP="00F442E3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00015-k CopyArray</w:t>
      </w:r>
      <w:r>
        <w:rPr>
          <w:lang w:val="en-GB"/>
        </w:rPr>
        <w:t>.</w:t>
      </w:r>
    </w:p>
    <w:p w14:paraId="09217C85" w14:textId="28D76FB8" w:rsidR="00A91499" w:rsidRDefault="00A914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00015-m Roman Calculator</w:t>
      </w:r>
      <w:r>
        <w:rPr>
          <w:lang w:val="en-GB"/>
        </w:rPr>
        <w:t>.</w:t>
      </w:r>
    </w:p>
    <w:p w14:paraId="1DEDB9AE" w14:textId="738EDE04" w:rsidR="00A91499" w:rsidRDefault="00A914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00015-n Eliza</w:t>
      </w:r>
      <w:r>
        <w:rPr>
          <w:lang w:val="en-GB"/>
        </w:rPr>
        <w:t>.</w:t>
      </w:r>
    </w:p>
    <w:p w14:paraId="4B20FEE1" w14:textId="3FBFF51F" w:rsidR="00A91499" w:rsidRDefault="00A914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lastRenderedPageBreak/>
        <w:t>00015-o Array</w:t>
      </w:r>
      <w:r>
        <w:rPr>
          <w:lang w:val="en-GB"/>
        </w:rPr>
        <w:t>.</w:t>
      </w:r>
    </w:p>
    <w:p w14:paraId="1B3447BB" w14:textId="64E9BF17" w:rsidR="00A91499" w:rsidRDefault="00A914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00015-p VariableArray</w:t>
      </w:r>
      <w:r>
        <w:rPr>
          <w:lang w:val="en-GB"/>
        </w:rPr>
        <w:t>.</w:t>
      </w:r>
    </w:p>
    <w:p w14:paraId="2BDFEB2C" w14:textId="24CD0261" w:rsidR="00A91499" w:rsidRDefault="00A914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00015-q ChangeSizeArray</w:t>
      </w:r>
      <w:r>
        <w:rPr>
          <w:lang w:val="en-GB"/>
        </w:rPr>
        <w:t>.</w:t>
      </w:r>
    </w:p>
    <w:p w14:paraId="3C8DDA58" w14:textId="5AC8691D" w:rsidR="00A91499" w:rsidRDefault="00A914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00015-r Array</w:t>
      </w:r>
      <w:r>
        <w:rPr>
          <w:lang w:val="en-GB"/>
        </w:rPr>
        <w:t>.</w:t>
      </w:r>
    </w:p>
    <w:p w14:paraId="10E25858" w14:textId="2F3E933E" w:rsidR="00A91499" w:rsidRDefault="00A914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00015-s Array</w:t>
      </w:r>
      <w:r>
        <w:rPr>
          <w:lang w:val="en-GB"/>
        </w:rPr>
        <w:t>.</w:t>
      </w:r>
    </w:p>
    <w:p w14:paraId="2FB1F07D" w14:textId="0E4C3E4C" w:rsidR="00EC56B6" w:rsidRDefault="00EC56B6" w:rsidP="00F442E3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00025-c SecretService</w:t>
      </w:r>
      <w:r>
        <w:rPr>
          <w:lang w:val="en-GB"/>
        </w:rPr>
        <w:t>.</w:t>
      </w:r>
    </w:p>
    <w:p w14:paraId="621BC42F" w14:textId="74081A03" w:rsidR="00AC2224" w:rsidRDefault="00AC2224" w:rsidP="00F442E3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00022-j ValueAndReferenceTypes</w:t>
      </w:r>
      <w:r>
        <w:rPr>
          <w:lang w:val="en-GB"/>
        </w:rPr>
        <w:t>.</w:t>
      </w:r>
    </w:p>
    <w:p w14:paraId="7EA617CB" w14:textId="43CB468D" w:rsidR="00B63299" w:rsidRDefault="00B632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00040-g HeapSize</w:t>
      </w:r>
      <w:r>
        <w:rPr>
          <w:lang w:val="en-GB"/>
        </w:rPr>
        <w:t>.</w:t>
      </w:r>
    </w:p>
    <w:p w14:paraId="7395A322" w14:textId="40C8CEDF" w:rsidR="00845BCF" w:rsidRDefault="00845BCF" w:rsidP="00F442E3">
      <w:pPr>
        <w:pStyle w:val="cpBullet"/>
        <w:numPr>
          <w:ilvl w:val="1"/>
          <w:numId w:val="28"/>
        </w:numPr>
        <w:rPr>
          <w:lang w:val="en-GB"/>
        </w:rPr>
      </w:pPr>
      <w:r w:rsidRPr="00845BCF">
        <w:rPr>
          <w:lang w:val="en-GB"/>
        </w:rPr>
        <w:t>00060-a EightBall</w:t>
      </w:r>
      <w:r>
        <w:rPr>
          <w:lang w:val="en-GB"/>
        </w:rPr>
        <w:t>.</w:t>
      </w:r>
    </w:p>
    <w:p w14:paraId="457779D4" w14:textId="197C2907" w:rsidR="008F3919" w:rsidRDefault="008F3919" w:rsidP="008F3919">
      <w:pPr>
        <w:pStyle w:val="cpBullet"/>
        <w:rPr>
          <w:lang w:val="en-GB"/>
        </w:rPr>
      </w:pPr>
      <w:r>
        <w:rPr>
          <w:lang w:val="en-GB"/>
        </w:rPr>
        <w:t>ArrayList</w:t>
      </w:r>
    </w:p>
    <w:p w14:paraId="3FDCE501" w14:textId="7103FD60" w:rsidR="008F3919" w:rsidRDefault="008F3919" w:rsidP="008F3919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00015-l BasicArrayList</w:t>
      </w:r>
      <w:r>
        <w:rPr>
          <w:lang w:val="en-GB"/>
        </w:rPr>
        <w:t>.</w:t>
      </w:r>
    </w:p>
    <w:p w14:paraId="6C731625" w14:textId="4170230F" w:rsidR="00227450" w:rsidRDefault="00227450" w:rsidP="00A2350A">
      <w:pPr>
        <w:pStyle w:val="cpBullet"/>
        <w:rPr>
          <w:lang w:val="en-GB"/>
        </w:rPr>
      </w:pPr>
      <w:r>
        <w:rPr>
          <w:lang w:val="en-GB"/>
        </w:rPr>
        <w:t>ASP</w:t>
      </w:r>
    </w:p>
    <w:p w14:paraId="73608D3E" w14:textId="58F4BA5F" w:rsidR="00227450" w:rsidRDefault="00227450" w:rsidP="00227450">
      <w:pPr>
        <w:pStyle w:val="cpBullet"/>
        <w:numPr>
          <w:ilvl w:val="1"/>
          <w:numId w:val="28"/>
        </w:numPr>
        <w:rPr>
          <w:lang w:val="en-GB"/>
        </w:rPr>
      </w:pPr>
      <w:r w:rsidRPr="00227450">
        <w:rPr>
          <w:lang w:val="en-GB"/>
        </w:rPr>
        <w:t>00005-b SimpleAspx</w:t>
      </w:r>
      <w:r>
        <w:rPr>
          <w:lang w:val="en-GB"/>
        </w:rPr>
        <w:t>.</w:t>
      </w:r>
    </w:p>
    <w:p w14:paraId="615FBD29" w14:textId="77777777" w:rsidR="00EE10E8" w:rsidRDefault="00EE10E8" w:rsidP="00A2350A">
      <w:pPr>
        <w:pStyle w:val="cpBullet"/>
        <w:rPr>
          <w:lang w:val="fr-BE"/>
        </w:rPr>
      </w:pPr>
      <w:r w:rsidRPr="00A2350A">
        <w:rPr>
          <w:lang w:val="fr-BE"/>
        </w:rPr>
        <w:t>Assembly</w:t>
      </w:r>
    </w:p>
    <w:p w14:paraId="1E61CC70" w14:textId="4AD6CA2C" w:rsidR="00227450" w:rsidRDefault="00227450" w:rsidP="00227450">
      <w:pPr>
        <w:pStyle w:val="cpBullet"/>
        <w:numPr>
          <w:ilvl w:val="1"/>
          <w:numId w:val="28"/>
        </w:numPr>
        <w:rPr>
          <w:lang w:val="fr-BE"/>
        </w:rPr>
      </w:pPr>
      <w:r w:rsidRPr="00227450">
        <w:rPr>
          <w:lang w:val="fr-BE"/>
        </w:rPr>
        <w:t>00005-c IntermediateLanguageDisassembler</w:t>
      </w:r>
      <w:r>
        <w:rPr>
          <w:lang w:val="fr-BE"/>
        </w:rPr>
        <w:t>.</w:t>
      </w:r>
    </w:p>
    <w:p w14:paraId="4C83E6B9" w14:textId="6A3785EE" w:rsidR="003B66FE" w:rsidRDefault="003B66FE" w:rsidP="00A2350A">
      <w:pPr>
        <w:pStyle w:val="cpBullet"/>
        <w:rPr>
          <w:lang w:val="en-GB"/>
        </w:rPr>
      </w:pPr>
      <w:r>
        <w:rPr>
          <w:lang w:val="en-GB"/>
        </w:rPr>
        <w:t>Assignment</w:t>
      </w:r>
    </w:p>
    <w:p w14:paraId="50E450EF" w14:textId="4F454FBE" w:rsidR="003B66FE" w:rsidRDefault="003B66FE" w:rsidP="003B66FE">
      <w:pPr>
        <w:pStyle w:val="cpBullet"/>
        <w:numPr>
          <w:ilvl w:val="1"/>
          <w:numId w:val="28"/>
        </w:numPr>
        <w:rPr>
          <w:lang w:val="en-GB"/>
        </w:rPr>
      </w:pPr>
      <w:r w:rsidRPr="003B66FE">
        <w:rPr>
          <w:lang w:val="en-GB"/>
        </w:rPr>
        <w:t>00006-d VariableAssignment</w:t>
      </w:r>
      <w:r>
        <w:rPr>
          <w:lang w:val="en-GB"/>
        </w:rPr>
        <w:t>.</w:t>
      </w:r>
    </w:p>
    <w:p w14:paraId="509B3EB1" w14:textId="77777777" w:rsidR="001D6167" w:rsidRDefault="001D6167" w:rsidP="001D6167">
      <w:pPr>
        <w:pStyle w:val="cpBullet"/>
        <w:numPr>
          <w:ilvl w:val="1"/>
          <w:numId w:val="28"/>
        </w:numPr>
        <w:rPr>
          <w:lang w:val="fr-BE"/>
        </w:rPr>
      </w:pPr>
      <w:r w:rsidRPr="001D6167">
        <w:rPr>
          <w:lang w:val="fr-BE"/>
        </w:rPr>
        <w:t>00006-f VariableObjects</w:t>
      </w:r>
      <w:r>
        <w:rPr>
          <w:lang w:val="fr-BE"/>
        </w:rPr>
        <w:t>.</w:t>
      </w:r>
    </w:p>
    <w:p w14:paraId="768C1FEE" w14:textId="7A6552B6" w:rsidR="0055657A" w:rsidRDefault="0055657A" w:rsidP="001D6167">
      <w:pPr>
        <w:pStyle w:val="cpBullet"/>
        <w:numPr>
          <w:ilvl w:val="1"/>
          <w:numId w:val="28"/>
        </w:numPr>
        <w:rPr>
          <w:lang w:val="fr-BE"/>
        </w:rPr>
      </w:pPr>
      <w:r w:rsidRPr="0055657A">
        <w:rPr>
          <w:lang w:val="fr-BE"/>
        </w:rPr>
        <w:t>00006-g Variables</w:t>
      </w:r>
      <w:r>
        <w:rPr>
          <w:lang w:val="fr-BE"/>
        </w:rPr>
        <w:t>.</w:t>
      </w:r>
    </w:p>
    <w:p w14:paraId="2014CDA3" w14:textId="2EC540E8" w:rsidR="0070786F" w:rsidRDefault="0070786F" w:rsidP="001D6167">
      <w:pPr>
        <w:pStyle w:val="cpBullet"/>
        <w:numPr>
          <w:ilvl w:val="1"/>
          <w:numId w:val="28"/>
        </w:numPr>
        <w:rPr>
          <w:lang w:val="fr-BE"/>
        </w:rPr>
      </w:pPr>
      <w:r w:rsidRPr="0070786F">
        <w:rPr>
          <w:lang w:val="fr-BE"/>
        </w:rPr>
        <w:t>00006-l Assignment</w:t>
      </w:r>
      <w:r>
        <w:rPr>
          <w:lang w:val="fr-BE"/>
        </w:rPr>
        <w:t>.</w:t>
      </w:r>
    </w:p>
    <w:p w14:paraId="5CF61735" w14:textId="1699BA94" w:rsidR="00793BC0" w:rsidRDefault="00793BC0" w:rsidP="00A2350A">
      <w:pPr>
        <w:pStyle w:val="cpBullet"/>
        <w:rPr>
          <w:lang w:val="en-GB"/>
        </w:rPr>
      </w:pPr>
      <w:r>
        <w:rPr>
          <w:lang w:val="en-GB"/>
        </w:rPr>
        <w:t>Background Worker</w:t>
      </w:r>
    </w:p>
    <w:p w14:paraId="7C6C3B16" w14:textId="77777777" w:rsidR="00231806" w:rsidRDefault="00793BC0" w:rsidP="00A2350A">
      <w:pPr>
        <w:pStyle w:val="cpBullet"/>
        <w:numPr>
          <w:ilvl w:val="1"/>
          <w:numId w:val="28"/>
        </w:numPr>
        <w:rPr>
          <w:lang w:val="en-GB"/>
        </w:rPr>
      </w:pPr>
      <w:r w:rsidRPr="00793BC0">
        <w:rPr>
          <w:lang w:val="en-GB"/>
        </w:rPr>
        <w:t>00060-i BackgroundWorker.</w:t>
      </w:r>
    </w:p>
    <w:p w14:paraId="536EB56C" w14:textId="6AF8E8D8" w:rsidR="00910120" w:rsidRDefault="00910120" w:rsidP="00231806">
      <w:pPr>
        <w:pStyle w:val="cpBullet"/>
        <w:rPr>
          <w:lang w:val="en-GB"/>
        </w:rPr>
      </w:pPr>
      <w:r>
        <w:rPr>
          <w:lang w:val="en-GB"/>
        </w:rPr>
        <w:t>Base</w:t>
      </w:r>
    </w:p>
    <w:p w14:paraId="0E65F095" w14:textId="2B9F35E9" w:rsidR="00910120" w:rsidRDefault="00910120" w:rsidP="00910120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00102-c Base</w:t>
      </w:r>
      <w:r>
        <w:rPr>
          <w:lang w:val="en-GB"/>
        </w:rPr>
        <w:t>.</w:t>
      </w:r>
    </w:p>
    <w:p w14:paraId="64BF39BB" w14:textId="6AB55C68" w:rsidR="00910120" w:rsidRDefault="00910120" w:rsidP="00910120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00102-d BaseAndThis</w:t>
      </w:r>
      <w:r>
        <w:rPr>
          <w:lang w:val="en-GB"/>
        </w:rPr>
        <w:t>.</w:t>
      </w:r>
    </w:p>
    <w:p w14:paraId="3643C582" w14:textId="3FDB7A45" w:rsidR="00C5559C" w:rsidRDefault="00C5559C" w:rsidP="00231806">
      <w:pPr>
        <w:pStyle w:val="cpBullet"/>
        <w:rPr>
          <w:lang w:val="en-GB"/>
        </w:rPr>
      </w:pPr>
      <w:r>
        <w:rPr>
          <w:lang w:val="en-GB"/>
        </w:rPr>
        <w:t>Binding</w:t>
      </w:r>
    </w:p>
    <w:p w14:paraId="17B05DFB" w14:textId="6083D9C8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00125-a Binding</w:t>
      </w:r>
      <w:r>
        <w:rPr>
          <w:lang w:val="en-GB"/>
        </w:rPr>
        <w:t>.</w:t>
      </w:r>
    </w:p>
    <w:p w14:paraId="6C598971" w14:textId="4DCFC19F" w:rsidR="00C7766F" w:rsidRPr="00793BC0" w:rsidRDefault="00C7766F" w:rsidP="00231806">
      <w:pPr>
        <w:pStyle w:val="cpBullet"/>
        <w:rPr>
          <w:lang w:val="en-GB"/>
        </w:rPr>
      </w:pPr>
      <w:r w:rsidRPr="00793BC0">
        <w:rPr>
          <w:lang w:val="en-GB"/>
        </w:rPr>
        <w:t>Button</w:t>
      </w:r>
    </w:p>
    <w:p w14:paraId="709143C6" w14:textId="21C0813E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00002-c Program</w:t>
      </w:r>
      <w:r>
        <w:rPr>
          <w:lang w:val="en-GB"/>
        </w:rPr>
        <w:t>.</w:t>
      </w:r>
    </w:p>
    <w:p w14:paraId="5A060773" w14:textId="1CEF91F4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00012-c SimpleControls</w:t>
      </w:r>
      <w:r>
        <w:rPr>
          <w:lang w:val="en-GB"/>
        </w:rPr>
        <w:t>.</w:t>
      </w:r>
    </w:p>
    <w:p w14:paraId="735C6804" w14:textId="3F38EB17" w:rsidR="009D0B08" w:rsidRDefault="009D0B08" w:rsidP="00C7766F">
      <w:pPr>
        <w:pStyle w:val="cpBullet"/>
        <w:numPr>
          <w:ilvl w:val="1"/>
          <w:numId w:val="28"/>
        </w:numPr>
        <w:rPr>
          <w:lang w:val="en-GB"/>
        </w:rPr>
      </w:pPr>
      <w:r w:rsidRPr="009D0B08">
        <w:rPr>
          <w:lang w:val="en-GB"/>
        </w:rPr>
        <w:t>00012-g Dice</w:t>
      </w:r>
      <w:r>
        <w:rPr>
          <w:lang w:val="en-GB"/>
        </w:rPr>
        <w:t>.</w:t>
      </w:r>
    </w:p>
    <w:p w14:paraId="2A787BEE" w14:textId="36D1686B" w:rsidR="006A6107" w:rsidRDefault="006A6107" w:rsidP="00C7766F">
      <w:pPr>
        <w:pStyle w:val="cpBullet"/>
        <w:numPr>
          <w:ilvl w:val="1"/>
          <w:numId w:val="28"/>
        </w:numPr>
        <w:rPr>
          <w:lang w:val="en-GB"/>
        </w:rPr>
      </w:pPr>
      <w:r w:rsidRPr="006A6107">
        <w:rPr>
          <w:lang w:val="en-GB"/>
        </w:rPr>
        <w:t>00012-z DoingSomethingFunny</w:t>
      </w:r>
      <w:r>
        <w:rPr>
          <w:lang w:val="en-GB"/>
        </w:rPr>
        <w:t>.</w:t>
      </w:r>
    </w:p>
    <w:p w14:paraId="3777315D" w14:textId="77777777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00013-a MoveIcon.</w:t>
      </w:r>
    </w:p>
    <w:p w14:paraId="5D958B5B" w14:textId="77777777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lastRenderedPageBreak/>
        <w:t>00013-d MusicExample</w:t>
      </w:r>
      <w:r>
        <w:rPr>
          <w:lang w:val="en-GB"/>
        </w:rPr>
        <w:t>.</w:t>
      </w:r>
    </w:p>
    <w:p w14:paraId="3C658793" w14:textId="122D7160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00013-e Counter</w:t>
      </w:r>
      <w:r>
        <w:rPr>
          <w:lang w:val="en-GB"/>
        </w:rPr>
        <w:t>.</w:t>
      </w:r>
    </w:p>
    <w:p w14:paraId="29B0B442" w14:textId="5D82632B" w:rsidR="0013143B" w:rsidRDefault="0013143B" w:rsidP="00FA6352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00013-l Button</w:t>
      </w:r>
      <w:r>
        <w:rPr>
          <w:lang w:val="en-GB"/>
        </w:rPr>
        <w:t>.</w:t>
      </w:r>
    </w:p>
    <w:p w14:paraId="02E42326" w14:textId="27423773" w:rsidR="00B42398" w:rsidRDefault="00B42398" w:rsidP="00FA6352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00016-a Windows Forms</w:t>
      </w:r>
      <w:r>
        <w:rPr>
          <w:lang w:val="en-GB"/>
        </w:rPr>
        <w:t>.</w:t>
      </w:r>
    </w:p>
    <w:p w14:paraId="774C704C" w14:textId="77777777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00016-b Windows Forms</w:t>
      </w:r>
      <w:r>
        <w:rPr>
          <w:lang w:val="en-GB"/>
        </w:rPr>
        <w:t>.</w:t>
      </w:r>
    </w:p>
    <w:p w14:paraId="4A7CFFE1" w14:textId="6CB28423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</w:t>
      </w:r>
      <w:r>
        <w:rPr>
          <w:lang w:val="en-GB"/>
        </w:rPr>
        <w:t>c</w:t>
      </w:r>
      <w:r w:rsidRPr="00B42398">
        <w:rPr>
          <w:lang w:val="en-GB"/>
        </w:rPr>
        <w:t xml:space="preserve"> Windows Forms</w:t>
      </w:r>
      <w:r>
        <w:rPr>
          <w:lang w:val="en-GB"/>
        </w:rPr>
        <w:t>.</w:t>
      </w:r>
    </w:p>
    <w:p w14:paraId="57A4BFBC" w14:textId="42D9D85D" w:rsidR="00845BCF" w:rsidRDefault="00845BCF" w:rsidP="00B42398">
      <w:pPr>
        <w:pStyle w:val="cpBullet"/>
        <w:numPr>
          <w:ilvl w:val="1"/>
          <w:numId w:val="28"/>
        </w:numPr>
        <w:rPr>
          <w:lang w:val="en-GB"/>
        </w:rPr>
      </w:pPr>
      <w:r w:rsidRPr="00845BCF">
        <w:rPr>
          <w:lang w:val="en-GB"/>
        </w:rPr>
        <w:t>00060-b CodeOnlyWPF</w:t>
      </w:r>
      <w:r>
        <w:rPr>
          <w:lang w:val="en-GB"/>
        </w:rPr>
        <w:t>.</w:t>
      </w:r>
    </w:p>
    <w:p w14:paraId="109BF0D4" w14:textId="12EA44AF" w:rsidR="004C4D93" w:rsidRDefault="004C4D93" w:rsidP="00B42398">
      <w:pPr>
        <w:pStyle w:val="cpBullet"/>
        <w:numPr>
          <w:ilvl w:val="1"/>
          <w:numId w:val="28"/>
        </w:numPr>
        <w:rPr>
          <w:lang w:val="en-GB"/>
        </w:rPr>
      </w:pPr>
      <w:r w:rsidRPr="004C4D93">
        <w:rPr>
          <w:lang w:val="en-GB"/>
        </w:rPr>
        <w:t>00060-g WindowTracker</w:t>
      </w:r>
      <w:r>
        <w:rPr>
          <w:lang w:val="en-GB"/>
        </w:rPr>
        <w:t>.</w:t>
      </w:r>
    </w:p>
    <w:p w14:paraId="019BD03E" w14:textId="37FA8B58" w:rsidR="00231806" w:rsidRDefault="00231806" w:rsidP="00231806">
      <w:pPr>
        <w:pStyle w:val="cpBullet"/>
        <w:numPr>
          <w:ilvl w:val="1"/>
          <w:numId w:val="28"/>
        </w:numPr>
        <w:rPr>
          <w:lang w:val="en-GB"/>
        </w:rPr>
      </w:pPr>
      <w:r w:rsidRPr="00231806">
        <w:rPr>
          <w:lang w:val="en-GB"/>
        </w:rPr>
        <w:t>00062-c WPFButton</w:t>
      </w:r>
      <w:r>
        <w:rPr>
          <w:lang w:val="en-GB"/>
        </w:rPr>
        <w:t>.</w:t>
      </w:r>
    </w:p>
    <w:p w14:paraId="022825B6" w14:textId="6410DECE" w:rsidR="00AC2224" w:rsidRDefault="00AC2224" w:rsidP="00C7766F">
      <w:pPr>
        <w:pStyle w:val="cpBullet"/>
        <w:rPr>
          <w:lang w:val="en-GB"/>
        </w:rPr>
      </w:pPr>
      <w:r>
        <w:rPr>
          <w:lang w:val="en-GB"/>
        </w:rPr>
        <w:t>By Reference</w:t>
      </w:r>
    </w:p>
    <w:p w14:paraId="27576DAA" w14:textId="5224B7E3" w:rsidR="00AC2224" w:rsidRDefault="00AC2224" w:rsidP="00AC2224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00022-j ValueAndReferenceTypes</w:t>
      </w:r>
      <w:r>
        <w:rPr>
          <w:lang w:val="en-GB"/>
        </w:rPr>
        <w:t>.</w:t>
      </w:r>
    </w:p>
    <w:p w14:paraId="6C93D6AA" w14:textId="4C0D4D3F" w:rsidR="00AC2224" w:rsidRDefault="00AC2224" w:rsidP="00C7766F">
      <w:pPr>
        <w:pStyle w:val="cpBullet"/>
        <w:rPr>
          <w:lang w:val="en-GB"/>
        </w:rPr>
      </w:pPr>
      <w:r>
        <w:rPr>
          <w:lang w:val="en-GB"/>
        </w:rPr>
        <w:t>By Value</w:t>
      </w:r>
    </w:p>
    <w:p w14:paraId="3E459432" w14:textId="2B3F1662" w:rsidR="00AC2224" w:rsidRDefault="00AC2224" w:rsidP="00AC2224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00022-j ValueAndReferenceTypes</w:t>
      </w:r>
      <w:r>
        <w:rPr>
          <w:lang w:val="en-GB"/>
        </w:rPr>
        <w:t>;</w:t>
      </w:r>
    </w:p>
    <w:p w14:paraId="4EA74707" w14:textId="7EDD12D3" w:rsidR="00227450" w:rsidRDefault="00227450" w:rsidP="00C7766F">
      <w:pPr>
        <w:pStyle w:val="cpBullet"/>
        <w:rPr>
          <w:lang w:val="en-GB"/>
        </w:rPr>
      </w:pPr>
      <w:r>
        <w:rPr>
          <w:lang w:val="en-GB"/>
        </w:rPr>
        <w:t>Casting</w:t>
      </w:r>
    </w:p>
    <w:p w14:paraId="4249E42A" w14:textId="29112472" w:rsidR="00227450" w:rsidRDefault="00227450" w:rsidP="00227450">
      <w:pPr>
        <w:pStyle w:val="cpBullet"/>
        <w:numPr>
          <w:ilvl w:val="1"/>
          <w:numId w:val="28"/>
        </w:numPr>
        <w:rPr>
          <w:lang w:val="en-GB"/>
        </w:rPr>
      </w:pPr>
      <w:r w:rsidRPr="00227450">
        <w:rPr>
          <w:lang w:val="en-GB"/>
        </w:rPr>
        <w:t>00005-d NetDataType</w:t>
      </w:r>
      <w:r>
        <w:rPr>
          <w:lang w:val="en-GB"/>
        </w:rPr>
        <w:t>.</w:t>
      </w:r>
    </w:p>
    <w:p w14:paraId="0617B1AC" w14:textId="2BC36F9B" w:rsidR="00702598" w:rsidRDefault="00702598" w:rsidP="00227450">
      <w:pPr>
        <w:pStyle w:val="cpBullet"/>
        <w:numPr>
          <w:ilvl w:val="1"/>
          <w:numId w:val="28"/>
        </w:numPr>
        <w:rPr>
          <w:lang w:val="en-GB"/>
        </w:rPr>
      </w:pPr>
      <w:r w:rsidRPr="00702598">
        <w:rPr>
          <w:lang w:val="en-GB"/>
        </w:rPr>
        <w:t>00011-d Cast</w:t>
      </w:r>
      <w:r>
        <w:rPr>
          <w:lang w:val="en-GB"/>
        </w:rPr>
        <w:t>.</w:t>
      </w:r>
    </w:p>
    <w:p w14:paraId="7A1E9D24" w14:textId="608F1872" w:rsidR="009F3975" w:rsidRDefault="009F3975" w:rsidP="00C7766F">
      <w:pPr>
        <w:pStyle w:val="cpBullet"/>
        <w:rPr>
          <w:lang w:val="en-GB"/>
        </w:rPr>
      </w:pPr>
      <w:r>
        <w:rPr>
          <w:lang w:val="en-GB"/>
        </w:rPr>
        <w:t>Check</w:t>
      </w:r>
      <w:r w:rsidR="004B7439">
        <w:rPr>
          <w:lang w:val="en-GB"/>
        </w:rPr>
        <w:t xml:space="preserve"> </w:t>
      </w:r>
      <w:r>
        <w:rPr>
          <w:lang w:val="en-GB"/>
        </w:rPr>
        <w:t>Box</w:t>
      </w:r>
    </w:p>
    <w:p w14:paraId="66987846" w14:textId="31F9F32C" w:rsidR="009F3975" w:rsidRDefault="009F3975" w:rsidP="009F3975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00012-f CheckBox</w:t>
      </w:r>
      <w:r>
        <w:rPr>
          <w:lang w:val="en-GB"/>
        </w:rPr>
        <w:t>.</w:t>
      </w:r>
    </w:p>
    <w:p w14:paraId="563E8E72" w14:textId="138A3A34" w:rsidR="0013143B" w:rsidRDefault="0013143B" w:rsidP="009F3975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00013-m CheckBox</w:t>
      </w:r>
      <w:r>
        <w:rPr>
          <w:lang w:val="en-GB"/>
        </w:rPr>
        <w:t>.</w:t>
      </w:r>
    </w:p>
    <w:p w14:paraId="57695675" w14:textId="18C629C8" w:rsidR="0013143B" w:rsidRDefault="0013143B" w:rsidP="009F3975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00014-b CheckTheRadio</w:t>
      </w:r>
      <w:r>
        <w:rPr>
          <w:lang w:val="en-GB"/>
        </w:rPr>
        <w:t>.</w:t>
      </w:r>
    </w:p>
    <w:p w14:paraId="341D4FB3" w14:textId="5F265A45" w:rsidR="009D595D" w:rsidRDefault="009D595D" w:rsidP="009F3975">
      <w:pPr>
        <w:pStyle w:val="cpBullet"/>
        <w:numPr>
          <w:ilvl w:val="1"/>
          <w:numId w:val="28"/>
        </w:numPr>
        <w:rPr>
          <w:lang w:val="en-GB"/>
        </w:rPr>
      </w:pPr>
      <w:r w:rsidRPr="009D595D">
        <w:rPr>
          <w:lang w:val="en-GB"/>
        </w:rPr>
        <w:t>00062-d WPFCheckBox</w:t>
      </w:r>
      <w:r>
        <w:rPr>
          <w:lang w:val="en-GB"/>
        </w:rPr>
        <w:t>.</w:t>
      </w:r>
    </w:p>
    <w:p w14:paraId="75D955E8" w14:textId="0A58F951" w:rsidR="00D81E58" w:rsidRDefault="00D81E58" w:rsidP="00C7766F">
      <w:pPr>
        <w:pStyle w:val="cpBullet"/>
        <w:rPr>
          <w:lang w:val="en-GB"/>
        </w:rPr>
      </w:pPr>
      <w:r>
        <w:rPr>
          <w:lang w:val="en-GB"/>
        </w:rPr>
        <w:t>Check List Box</w:t>
      </w:r>
    </w:p>
    <w:p w14:paraId="3850BE1C" w14:textId="233F8117" w:rsidR="00D81E58" w:rsidRDefault="00D81E58" w:rsidP="00D81E58">
      <w:pPr>
        <w:pStyle w:val="cpBullet"/>
        <w:numPr>
          <w:ilvl w:val="1"/>
          <w:numId w:val="28"/>
        </w:numPr>
        <w:rPr>
          <w:lang w:val="en-GB"/>
        </w:rPr>
      </w:pPr>
      <w:r w:rsidRPr="00D81E58">
        <w:rPr>
          <w:lang w:val="en-GB"/>
        </w:rPr>
        <w:t>00017-p CheckListBox</w:t>
      </w:r>
      <w:r>
        <w:rPr>
          <w:lang w:val="en-GB"/>
        </w:rPr>
        <w:t>.</w:t>
      </w:r>
    </w:p>
    <w:p w14:paraId="30E8B3A6" w14:textId="4D73FDB8" w:rsidR="00EE10E8" w:rsidRDefault="00EE10E8" w:rsidP="00C7766F">
      <w:pPr>
        <w:pStyle w:val="cpBullet"/>
        <w:rPr>
          <w:lang w:val="en-GB"/>
        </w:rPr>
      </w:pPr>
      <w:r>
        <w:rPr>
          <w:lang w:val="en-GB"/>
        </w:rPr>
        <w:t>Class</w:t>
      </w:r>
    </w:p>
    <w:p w14:paraId="06884D72" w14:textId="77777777" w:rsidR="00A50918" w:rsidRDefault="00A50918" w:rsidP="00A50918">
      <w:pPr>
        <w:pStyle w:val="cpBullet"/>
        <w:numPr>
          <w:ilvl w:val="1"/>
          <w:numId w:val="28"/>
        </w:numPr>
        <w:rPr>
          <w:lang w:val="en-GB"/>
        </w:rPr>
      </w:pPr>
      <w:r w:rsidRPr="003B25CF">
        <w:rPr>
          <w:lang w:val="en-GB"/>
        </w:rPr>
        <w:t>00001-d SimpleProject</w:t>
      </w:r>
      <w:r>
        <w:rPr>
          <w:lang w:val="en-GB"/>
        </w:rPr>
        <w:t>.</w:t>
      </w:r>
    </w:p>
    <w:p w14:paraId="29102227" w14:textId="77777777" w:rsidR="007A1BB5" w:rsidRDefault="007A1BB5" w:rsidP="007A1BB5">
      <w:pPr>
        <w:pStyle w:val="cpBullet"/>
        <w:numPr>
          <w:ilvl w:val="1"/>
          <w:numId w:val="28"/>
        </w:numPr>
        <w:rPr>
          <w:lang w:val="fr-BE"/>
        </w:rPr>
      </w:pPr>
      <w:r w:rsidRPr="007A1BB5">
        <w:rPr>
          <w:lang w:val="fr-BE"/>
        </w:rPr>
        <w:t>00001-g ModuleExplanation</w:t>
      </w:r>
      <w:r>
        <w:rPr>
          <w:lang w:val="fr-BE"/>
        </w:rPr>
        <w:t>.</w:t>
      </w:r>
    </w:p>
    <w:p w14:paraId="676CBF87" w14:textId="175FC9FC" w:rsidR="009F3975" w:rsidRDefault="009F3975" w:rsidP="007A1BB5">
      <w:pPr>
        <w:pStyle w:val="cpBullet"/>
        <w:numPr>
          <w:ilvl w:val="1"/>
          <w:numId w:val="28"/>
        </w:numPr>
        <w:rPr>
          <w:lang w:val="fr-BE"/>
        </w:rPr>
      </w:pPr>
      <w:r w:rsidRPr="009F3975">
        <w:rPr>
          <w:lang w:val="fr-BE"/>
        </w:rPr>
        <w:t>00012-g Dice</w:t>
      </w:r>
      <w:r>
        <w:rPr>
          <w:lang w:val="fr-BE"/>
        </w:rPr>
        <w:t>.</w:t>
      </w:r>
    </w:p>
    <w:p w14:paraId="7BFB8E91" w14:textId="691FDE6F" w:rsidR="00AC2224" w:rsidRDefault="00AC2224" w:rsidP="007A1BB5">
      <w:pPr>
        <w:pStyle w:val="cpBullet"/>
        <w:numPr>
          <w:ilvl w:val="1"/>
          <w:numId w:val="28"/>
        </w:numPr>
        <w:rPr>
          <w:lang w:val="fr-BE"/>
        </w:rPr>
      </w:pPr>
      <w:r w:rsidRPr="00AC2224">
        <w:rPr>
          <w:lang w:val="fr-BE"/>
        </w:rPr>
        <w:t>00022-j ValueAndReferenceTypes</w:t>
      </w:r>
      <w:r>
        <w:rPr>
          <w:lang w:val="fr-BE"/>
        </w:rPr>
        <w:t>.</w:t>
      </w:r>
    </w:p>
    <w:p w14:paraId="418F7374" w14:textId="7E1290FD" w:rsidR="00D37826" w:rsidRDefault="00D37826" w:rsidP="007A1BB5">
      <w:pPr>
        <w:pStyle w:val="cpBullet"/>
        <w:numPr>
          <w:ilvl w:val="1"/>
          <w:numId w:val="28"/>
        </w:numPr>
        <w:rPr>
          <w:lang w:val="fr-BE"/>
        </w:rPr>
      </w:pPr>
      <w:r w:rsidRPr="00D37826">
        <w:rPr>
          <w:lang w:val="fr-BE"/>
        </w:rPr>
        <w:t>00100-a Book</w:t>
      </w:r>
      <w:r>
        <w:rPr>
          <w:lang w:val="fr-BE"/>
        </w:rPr>
        <w:t>.</w:t>
      </w:r>
    </w:p>
    <w:p w14:paraId="77C1AF4B" w14:textId="499F3BBA" w:rsidR="00D37826" w:rsidRDefault="00D37826" w:rsidP="007A1BB5">
      <w:pPr>
        <w:pStyle w:val="cpBullet"/>
        <w:numPr>
          <w:ilvl w:val="1"/>
          <w:numId w:val="28"/>
        </w:numPr>
        <w:rPr>
          <w:lang w:val="fr-BE"/>
        </w:rPr>
      </w:pPr>
      <w:r w:rsidRPr="00D37826">
        <w:rPr>
          <w:lang w:val="fr-BE"/>
        </w:rPr>
        <w:t>00101-a MathClass</w:t>
      </w:r>
      <w:r>
        <w:rPr>
          <w:lang w:val="fr-BE"/>
        </w:rPr>
        <w:t>.</w:t>
      </w:r>
    </w:p>
    <w:p w14:paraId="3A0F7019" w14:textId="2C0CF329" w:rsidR="00D37826" w:rsidRDefault="00D37826" w:rsidP="007A1BB5">
      <w:pPr>
        <w:pStyle w:val="cpBullet"/>
        <w:numPr>
          <w:ilvl w:val="1"/>
          <w:numId w:val="28"/>
        </w:numPr>
        <w:rPr>
          <w:lang w:val="fr-BE"/>
        </w:rPr>
      </w:pPr>
      <w:r w:rsidRPr="00D37826">
        <w:rPr>
          <w:lang w:val="fr-BE"/>
        </w:rPr>
        <w:t>00101-c Book</w:t>
      </w:r>
      <w:r>
        <w:rPr>
          <w:lang w:val="fr-BE"/>
        </w:rPr>
        <w:t>.</w:t>
      </w:r>
    </w:p>
    <w:p w14:paraId="0CE6C26C" w14:textId="7A2E7496" w:rsidR="00BB0AB2" w:rsidRDefault="0095636D" w:rsidP="007A1BB5">
      <w:pPr>
        <w:pStyle w:val="cpBullet"/>
        <w:numPr>
          <w:ilvl w:val="1"/>
          <w:numId w:val="28"/>
        </w:numPr>
        <w:rPr>
          <w:lang w:val="fr-BE"/>
        </w:rPr>
      </w:pPr>
      <w:r w:rsidRPr="0095636D">
        <w:rPr>
          <w:lang w:val="fr-BE"/>
        </w:rPr>
        <w:t>00101-d Time Version 1</w:t>
      </w:r>
      <w:r>
        <w:rPr>
          <w:lang w:val="fr-BE"/>
        </w:rPr>
        <w:t>.</w:t>
      </w:r>
    </w:p>
    <w:p w14:paraId="22D6510F" w14:textId="3EFA7B36" w:rsidR="005E4BAF" w:rsidRDefault="005E4BAF" w:rsidP="007A1BB5">
      <w:pPr>
        <w:pStyle w:val="cpBullet"/>
        <w:numPr>
          <w:ilvl w:val="1"/>
          <w:numId w:val="28"/>
        </w:numPr>
        <w:rPr>
          <w:lang w:val="fr-BE"/>
        </w:rPr>
      </w:pPr>
      <w:r w:rsidRPr="005E4BAF">
        <w:rPr>
          <w:lang w:val="fr-BE"/>
        </w:rPr>
        <w:t>00101-g Time Version 4</w:t>
      </w:r>
      <w:r>
        <w:rPr>
          <w:lang w:val="fr-BE"/>
        </w:rPr>
        <w:t>.</w:t>
      </w:r>
    </w:p>
    <w:p w14:paraId="2B5DAD22" w14:textId="69BDC2C8" w:rsidR="005E4BAF" w:rsidRDefault="005E4BAF" w:rsidP="007A1BB5">
      <w:pPr>
        <w:pStyle w:val="cpBullet"/>
        <w:numPr>
          <w:ilvl w:val="1"/>
          <w:numId w:val="28"/>
        </w:numPr>
        <w:rPr>
          <w:lang w:val="fr-BE"/>
        </w:rPr>
      </w:pPr>
      <w:r w:rsidRPr="005E4BAF">
        <w:rPr>
          <w:lang w:val="fr-BE"/>
        </w:rPr>
        <w:lastRenderedPageBreak/>
        <w:t>00101-j Employee</w:t>
      </w:r>
      <w:r>
        <w:rPr>
          <w:lang w:val="fr-BE"/>
        </w:rPr>
        <w:t>.</w:t>
      </w:r>
    </w:p>
    <w:p w14:paraId="0E25F0D8" w14:textId="1BA7E71E" w:rsidR="003D5502" w:rsidRDefault="003D5502" w:rsidP="007A1BB5">
      <w:pPr>
        <w:pStyle w:val="cpBullet"/>
        <w:numPr>
          <w:ilvl w:val="1"/>
          <w:numId w:val="28"/>
        </w:numPr>
        <w:rPr>
          <w:lang w:val="fr-BE"/>
        </w:rPr>
      </w:pPr>
      <w:r w:rsidRPr="003D5502">
        <w:rPr>
          <w:lang w:val="fr-BE"/>
        </w:rPr>
        <w:t>00101-l UsingConstAndReadonly</w:t>
      </w:r>
      <w:r>
        <w:rPr>
          <w:lang w:val="fr-BE"/>
        </w:rPr>
        <w:t>.</w:t>
      </w:r>
    </w:p>
    <w:p w14:paraId="689AC620" w14:textId="4DE1D2E5" w:rsidR="00E930B9" w:rsidRDefault="00E930B9" w:rsidP="007A1BB5">
      <w:pPr>
        <w:pStyle w:val="cpBullet"/>
        <w:numPr>
          <w:ilvl w:val="1"/>
          <w:numId w:val="28"/>
        </w:numPr>
        <w:rPr>
          <w:lang w:val="fr-BE"/>
        </w:rPr>
      </w:pPr>
      <w:r w:rsidRPr="00E930B9">
        <w:rPr>
          <w:lang w:val="fr-BE"/>
        </w:rPr>
        <w:t>00103-a Inheritance</w:t>
      </w:r>
      <w:r>
        <w:rPr>
          <w:lang w:val="fr-BE"/>
        </w:rPr>
        <w:t>.</w:t>
      </w:r>
    </w:p>
    <w:p w14:paraId="252090A4" w14:textId="079E3CA1" w:rsidR="00E930B9" w:rsidRDefault="00E930B9" w:rsidP="007A1BB5">
      <w:pPr>
        <w:pStyle w:val="cpBullet"/>
        <w:numPr>
          <w:ilvl w:val="1"/>
          <w:numId w:val="28"/>
        </w:numPr>
        <w:rPr>
          <w:lang w:val="fr-BE"/>
        </w:rPr>
      </w:pPr>
      <w:r w:rsidRPr="00E930B9">
        <w:rPr>
          <w:lang w:val="fr-BE"/>
        </w:rPr>
        <w:t>00103-b InheritanceConstructors</w:t>
      </w:r>
      <w:r>
        <w:rPr>
          <w:lang w:val="fr-BE"/>
        </w:rPr>
        <w:t>.</w:t>
      </w:r>
    </w:p>
    <w:p w14:paraId="7F766385" w14:textId="6A22407A" w:rsidR="00E930B9" w:rsidRDefault="00E930B9" w:rsidP="007A1BB5">
      <w:pPr>
        <w:pStyle w:val="cpBullet"/>
        <w:numPr>
          <w:ilvl w:val="1"/>
          <w:numId w:val="28"/>
        </w:numPr>
        <w:rPr>
          <w:lang w:val="fr-BE"/>
        </w:rPr>
      </w:pPr>
      <w:r w:rsidRPr="00E930B9">
        <w:rPr>
          <w:lang w:val="fr-BE"/>
        </w:rPr>
        <w:t>00103-d TitleOverride</w:t>
      </w:r>
      <w:r>
        <w:rPr>
          <w:lang w:val="fr-BE"/>
        </w:rPr>
        <w:t>.</w:t>
      </w:r>
    </w:p>
    <w:p w14:paraId="5E80643A" w14:textId="2DD0F9FC" w:rsidR="00E930B9" w:rsidRDefault="00E930B9" w:rsidP="007A1BB5">
      <w:pPr>
        <w:pStyle w:val="cpBullet"/>
        <w:numPr>
          <w:ilvl w:val="1"/>
          <w:numId w:val="28"/>
        </w:numPr>
        <w:rPr>
          <w:lang w:val="fr-BE"/>
        </w:rPr>
      </w:pPr>
      <w:r w:rsidRPr="00E930B9">
        <w:rPr>
          <w:lang w:val="fr-BE"/>
        </w:rPr>
        <w:t>00103-f PetShop</w:t>
      </w:r>
      <w:r>
        <w:rPr>
          <w:lang w:val="fr-BE"/>
        </w:rPr>
        <w:t>.</w:t>
      </w:r>
    </w:p>
    <w:p w14:paraId="08562A66" w14:textId="11BFC288" w:rsidR="00E930B9" w:rsidRDefault="00E930B9" w:rsidP="007A1BB5">
      <w:pPr>
        <w:pStyle w:val="cpBullet"/>
        <w:numPr>
          <w:ilvl w:val="1"/>
          <w:numId w:val="28"/>
        </w:numPr>
        <w:rPr>
          <w:lang w:val="fr-BE"/>
        </w:rPr>
      </w:pPr>
      <w:r w:rsidRPr="00E930B9">
        <w:rPr>
          <w:lang w:val="fr-BE"/>
        </w:rPr>
        <w:t>00103-f PetS</w:t>
      </w:r>
      <w:r>
        <w:rPr>
          <w:lang w:val="fr-BE"/>
        </w:rPr>
        <w:t>tore.</w:t>
      </w:r>
    </w:p>
    <w:p w14:paraId="1D5EF803" w14:textId="2FA189F1" w:rsidR="00E930B9" w:rsidRDefault="00E930B9" w:rsidP="007A1BB5">
      <w:pPr>
        <w:pStyle w:val="cpBullet"/>
        <w:numPr>
          <w:ilvl w:val="1"/>
          <w:numId w:val="28"/>
        </w:numPr>
        <w:rPr>
          <w:lang w:val="fr-BE"/>
        </w:rPr>
      </w:pPr>
      <w:r w:rsidRPr="00E930B9">
        <w:rPr>
          <w:lang w:val="fr-BE"/>
        </w:rPr>
        <w:t>00103-h FormClassData</w:t>
      </w:r>
      <w:r>
        <w:rPr>
          <w:lang w:val="fr-BE"/>
        </w:rPr>
        <w:t>.</w:t>
      </w:r>
    </w:p>
    <w:p w14:paraId="7FF1CED8" w14:textId="0FE35E51" w:rsidR="00E930B9" w:rsidRDefault="00E930B9" w:rsidP="007A1BB5">
      <w:pPr>
        <w:pStyle w:val="cpBullet"/>
        <w:numPr>
          <w:ilvl w:val="1"/>
          <w:numId w:val="28"/>
        </w:numPr>
        <w:rPr>
          <w:lang w:val="fr-BE"/>
        </w:rPr>
      </w:pPr>
      <w:r w:rsidRPr="00E930B9">
        <w:rPr>
          <w:lang w:val="fr-BE"/>
        </w:rPr>
        <w:t>00103-j Serialize</w:t>
      </w:r>
      <w:r>
        <w:rPr>
          <w:lang w:val="fr-BE"/>
        </w:rPr>
        <w:t>.</w:t>
      </w:r>
    </w:p>
    <w:p w14:paraId="476DE575" w14:textId="77777777" w:rsidR="004371CE" w:rsidRDefault="004371CE" w:rsidP="004371CE">
      <w:pPr>
        <w:pStyle w:val="cpBullet"/>
        <w:numPr>
          <w:ilvl w:val="1"/>
          <w:numId w:val="28"/>
        </w:numPr>
        <w:rPr>
          <w:lang w:val="en-GB"/>
        </w:rPr>
      </w:pPr>
      <w:r w:rsidRPr="004371CE">
        <w:rPr>
          <w:lang w:val="en-GB"/>
        </w:rPr>
        <w:t>00104-a Shapes</w:t>
      </w:r>
      <w:r>
        <w:rPr>
          <w:lang w:val="en-GB"/>
        </w:rPr>
        <w:t>.</w:t>
      </w:r>
    </w:p>
    <w:p w14:paraId="5E0892BE" w14:textId="77777777" w:rsidR="004371CE" w:rsidRDefault="004371CE" w:rsidP="004371CE">
      <w:pPr>
        <w:pStyle w:val="cpBullet"/>
        <w:numPr>
          <w:ilvl w:val="1"/>
          <w:numId w:val="28"/>
        </w:numPr>
        <w:rPr>
          <w:lang w:val="en-GB"/>
        </w:rPr>
      </w:pPr>
      <w:r w:rsidRPr="004371CE">
        <w:rPr>
          <w:lang w:val="en-GB"/>
        </w:rPr>
        <w:t>00104-b Employee</w:t>
      </w:r>
      <w:r>
        <w:rPr>
          <w:lang w:val="en-GB"/>
        </w:rPr>
        <w:t>.</w:t>
      </w:r>
    </w:p>
    <w:p w14:paraId="09F269AE" w14:textId="77777777" w:rsidR="004371CE" w:rsidRDefault="004371CE" w:rsidP="004371CE">
      <w:pPr>
        <w:pStyle w:val="cpBullet"/>
        <w:numPr>
          <w:ilvl w:val="1"/>
          <w:numId w:val="28"/>
        </w:numPr>
        <w:rPr>
          <w:lang w:val="en-GB"/>
        </w:rPr>
      </w:pPr>
      <w:r w:rsidRPr="004371CE">
        <w:rPr>
          <w:lang w:val="en-GB"/>
        </w:rPr>
        <w:t>00104-c PolymorphicPhone</w:t>
      </w:r>
      <w:r>
        <w:rPr>
          <w:lang w:val="en-GB"/>
        </w:rPr>
        <w:t>.</w:t>
      </w:r>
    </w:p>
    <w:p w14:paraId="2CF4DB2D" w14:textId="3CEA5570" w:rsidR="00F60C9B" w:rsidRDefault="00F60C9B" w:rsidP="004371CE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00105-a Interface</w:t>
      </w:r>
      <w:r>
        <w:rPr>
          <w:lang w:val="en-GB"/>
        </w:rPr>
        <w:t>.</w:t>
      </w:r>
    </w:p>
    <w:p w14:paraId="1A6F6690" w14:textId="0BB7EDE3" w:rsidR="00F60C9B" w:rsidRDefault="00F60C9B" w:rsidP="004371CE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00105-b Shapes</w:t>
      </w:r>
      <w:r>
        <w:rPr>
          <w:lang w:val="en-GB"/>
        </w:rPr>
        <w:t>.</w:t>
      </w:r>
    </w:p>
    <w:p w14:paraId="451AD360" w14:textId="2807D45D" w:rsidR="00F60C9B" w:rsidRDefault="00F60C9B" w:rsidP="004371CE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00106-a PersonClass</w:t>
      </w:r>
      <w:r>
        <w:rPr>
          <w:lang w:val="en-GB"/>
        </w:rPr>
        <w:t>.</w:t>
      </w:r>
    </w:p>
    <w:p w14:paraId="29705E0C" w14:textId="0EE078DD" w:rsidR="00B56A2A" w:rsidRDefault="00B56A2A" w:rsidP="004371CE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00109-f DeckOfCards</w:t>
      </w:r>
      <w:r>
        <w:rPr>
          <w:lang w:val="en-GB"/>
        </w:rPr>
        <w:t>.</w:t>
      </w:r>
    </w:p>
    <w:p w14:paraId="364973E9" w14:textId="52332FB6" w:rsidR="00B56A2A" w:rsidRDefault="00B56A2A" w:rsidP="004371CE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00109-g BetterCard</w:t>
      </w:r>
      <w:r>
        <w:rPr>
          <w:lang w:val="en-GB"/>
        </w:rPr>
        <w:t>.</w:t>
      </w:r>
    </w:p>
    <w:p w14:paraId="7ADEBDA2" w14:textId="5C5E207E" w:rsidR="00B56A2A" w:rsidRDefault="00B56A2A" w:rsidP="004371CE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00110-c BetterLibrary</w:t>
      </w:r>
      <w:r>
        <w:rPr>
          <w:lang w:val="en-GB"/>
        </w:rPr>
        <w:t>.</w:t>
      </w:r>
    </w:p>
    <w:p w14:paraId="23237BCA" w14:textId="18DF3831" w:rsidR="00B56A2A" w:rsidRDefault="00B56A2A" w:rsidP="004371CE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00113-a VisualInheritance</w:t>
      </w:r>
      <w:r>
        <w:rPr>
          <w:lang w:val="en-GB"/>
        </w:rPr>
        <w:t>.</w:t>
      </w:r>
    </w:p>
    <w:p w14:paraId="52CBA21D" w14:textId="281D99EB" w:rsidR="00B56A2A" w:rsidRDefault="00B56A2A" w:rsidP="004371CE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00113-c InheritanceForm</w:t>
      </w:r>
      <w:r>
        <w:rPr>
          <w:lang w:val="en-GB"/>
        </w:rPr>
        <w:t>.</w:t>
      </w:r>
    </w:p>
    <w:p w14:paraId="47E2D666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00118-c ImplementAnimal</w:t>
      </w:r>
      <w:r>
        <w:rPr>
          <w:lang w:val="en-GB"/>
        </w:rPr>
        <w:t>.</w:t>
      </w:r>
    </w:p>
    <w:p w14:paraId="6447D2A8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00118-d ConvertType</w:t>
      </w:r>
      <w:r>
        <w:rPr>
          <w:lang w:val="en-GB"/>
        </w:rPr>
        <w:t>.</w:t>
      </w:r>
    </w:p>
    <w:p w14:paraId="32695B70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00118-e MoveIt</w:t>
      </w:r>
      <w:r>
        <w:rPr>
          <w:lang w:val="en-GB"/>
        </w:rPr>
        <w:t>.</w:t>
      </w:r>
    </w:p>
    <w:p w14:paraId="0119A6F9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00120-c SubInClasses</w:t>
      </w:r>
      <w:r>
        <w:rPr>
          <w:lang w:val="fr-BE"/>
        </w:rPr>
        <w:t>.</w:t>
      </w:r>
    </w:p>
    <w:p w14:paraId="50274BB7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00120-d FunctionInClasses</w:t>
      </w:r>
      <w:r>
        <w:rPr>
          <w:lang w:val="fr-BE"/>
        </w:rPr>
        <w:t>.</w:t>
      </w:r>
    </w:p>
    <w:p w14:paraId="0E907A3C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00120-e ClassExplanation</w:t>
      </w:r>
      <w:r>
        <w:rPr>
          <w:lang w:val="fr-BE"/>
        </w:rPr>
        <w:t>.</w:t>
      </w:r>
    </w:p>
    <w:p w14:paraId="57AE0B10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00120-f ClassVariations</w:t>
      </w:r>
      <w:r>
        <w:rPr>
          <w:lang w:val="fr-BE"/>
        </w:rPr>
        <w:t>.</w:t>
      </w:r>
    </w:p>
    <w:p w14:paraId="4AEB58A7" w14:textId="77777777" w:rsidR="00C5559C" w:rsidRDefault="00C5559C" w:rsidP="00C5559C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00120-g CallByName</w:t>
      </w:r>
      <w:r>
        <w:rPr>
          <w:lang w:val="fr-BE"/>
        </w:rPr>
        <w:t>.</w:t>
      </w:r>
    </w:p>
    <w:p w14:paraId="4D00F343" w14:textId="77777777" w:rsidR="002953FF" w:rsidRDefault="002953FF" w:rsidP="002953FF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00125-a Binding</w:t>
      </w:r>
      <w:r>
        <w:rPr>
          <w:lang w:val="en-GB"/>
        </w:rPr>
        <w:t>.</w:t>
      </w:r>
    </w:p>
    <w:p w14:paraId="5E86593F" w14:textId="56DC27DB" w:rsidR="002953FF" w:rsidRDefault="002953FF" w:rsidP="002953FF">
      <w:pPr>
        <w:pStyle w:val="cpBullet"/>
        <w:numPr>
          <w:ilvl w:val="1"/>
          <w:numId w:val="28"/>
        </w:numPr>
        <w:rPr>
          <w:lang w:val="en-GB"/>
        </w:rPr>
      </w:pPr>
      <w:r w:rsidRPr="002953FF">
        <w:rPr>
          <w:lang w:val="en-GB"/>
        </w:rPr>
        <w:t>00151-a Serialize</w:t>
      </w:r>
      <w:r>
        <w:rPr>
          <w:lang w:val="en-GB"/>
        </w:rPr>
        <w:t>.</w:t>
      </w:r>
    </w:p>
    <w:p w14:paraId="5F7F7F6B" w14:textId="3FC1EB52" w:rsidR="00E02B4B" w:rsidRDefault="00E02B4B" w:rsidP="002953FF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09999-d Game Character</w:t>
      </w:r>
      <w:r>
        <w:rPr>
          <w:lang w:val="en-GB"/>
        </w:rPr>
        <w:t>.</w:t>
      </w:r>
    </w:p>
    <w:p w14:paraId="469945DA" w14:textId="1A464A26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…</w:t>
      </w:r>
    </w:p>
    <w:p w14:paraId="6A40B467" w14:textId="46C3D4C8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 xml:space="preserve">Class </w:t>
      </w:r>
      <w:r w:rsidR="004B7439">
        <w:rPr>
          <w:lang w:val="en-GB"/>
        </w:rPr>
        <w:t>V</w:t>
      </w:r>
      <w:r>
        <w:rPr>
          <w:lang w:val="en-GB"/>
        </w:rPr>
        <w:t>iew</w:t>
      </w:r>
    </w:p>
    <w:p w14:paraId="5EEA0423" w14:textId="656ED0A4" w:rsidR="00B63299" w:rsidRDefault="00B63299" w:rsidP="00A2350A">
      <w:pPr>
        <w:pStyle w:val="cpBullet"/>
        <w:rPr>
          <w:lang w:val="fr-BE"/>
        </w:rPr>
      </w:pPr>
      <w:r>
        <w:rPr>
          <w:lang w:val="fr-BE"/>
        </w:rPr>
        <w:t>Collection</w:t>
      </w:r>
    </w:p>
    <w:p w14:paraId="2D0C9A29" w14:textId="05BCC721" w:rsidR="00B63299" w:rsidRDefault="00B63299" w:rsidP="00B63299">
      <w:pPr>
        <w:pStyle w:val="cpBullet"/>
        <w:numPr>
          <w:ilvl w:val="1"/>
          <w:numId w:val="28"/>
        </w:numPr>
        <w:rPr>
          <w:lang w:val="fr-BE"/>
        </w:rPr>
      </w:pPr>
      <w:r w:rsidRPr="00B63299">
        <w:rPr>
          <w:lang w:val="fr-BE"/>
        </w:rPr>
        <w:lastRenderedPageBreak/>
        <w:t>00040-b TestCollection</w:t>
      </w:r>
      <w:r>
        <w:rPr>
          <w:lang w:val="fr-BE"/>
        </w:rPr>
        <w:t>.</w:t>
      </w:r>
    </w:p>
    <w:p w14:paraId="4833F087" w14:textId="6FB50622" w:rsidR="004C4D93" w:rsidRDefault="004C4D93" w:rsidP="00B63299">
      <w:pPr>
        <w:pStyle w:val="cpBullet"/>
        <w:numPr>
          <w:ilvl w:val="1"/>
          <w:numId w:val="28"/>
        </w:numPr>
        <w:rPr>
          <w:lang w:val="fr-BE"/>
        </w:rPr>
      </w:pPr>
      <w:r w:rsidRPr="004C4D93">
        <w:rPr>
          <w:lang w:val="fr-BE"/>
        </w:rPr>
        <w:t>00060-g WindowTracker</w:t>
      </w:r>
      <w:r>
        <w:rPr>
          <w:lang w:val="fr-BE"/>
        </w:rPr>
        <w:t>.</w:t>
      </w:r>
    </w:p>
    <w:p w14:paraId="4D53AF6D" w14:textId="481AF1DF" w:rsidR="00793BC0" w:rsidRDefault="00793BC0" w:rsidP="00B63299">
      <w:pPr>
        <w:pStyle w:val="cpBullet"/>
        <w:numPr>
          <w:ilvl w:val="1"/>
          <w:numId w:val="28"/>
        </w:numPr>
        <w:rPr>
          <w:lang w:val="fr-BE"/>
        </w:rPr>
      </w:pPr>
      <w:r w:rsidRPr="00793BC0">
        <w:rPr>
          <w:lang w:val="fr-BE"/>
        </w:rPr>
        <w:t>00060-h SingleInstanceApplication</w:t>
      </w:r>
      <w:r>
        <w:rPr>
          <w:lang w:val="fr-BE"/>
        </w:rPr>
        <w:t>.</w:t>
      </w:r>
    </w:p>
    <w:p w14:paraId="7F601FBA" w14:textId="5733CF69" w:rsidR="00C5559C" w:rsidRDefault="00C5559C" w:rsidP="00A2350A">
      <w:pPr>
        <w:pStyle w:val="cpBullet"/>
        <w:rPr>
          <w:lang w:val="fr-BE"/>
        </w:rPr>
      </w:pPr>
      <w:r>
        <w:rPr>
          <w:lang w:val="fr-BE"/>
        </w:rPr>
        <w:t>Color Dialog</w:t>
      </w:r>
    </w:p>
    <w:p w14:paraId="5AAF032B" w14:textId="071F10AF" w:rsidR="00C5559C" w:rsidRDefault="00C5559C" w:rsidP="00C5559C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00123-c Color</w:t>
      </w:r>
      <w:r>
        <w:rPr>
          <w:lang w:val="fr-BE"/>
        </w:rPr>
        <w:t>.</w:t>
      </w:r>
    </w:p>
    <w:p w14:paraId="56660963" w14:textId="60F703F8" w:rsidR="00D81E58" w:rsidRDefault="00D81E58" w:rsidP="00A2350A">
      <w:pPr>
        <w:pStyle w:val="cpBullet"/>
        <w:rPr>
          <w:lang w:val="fr-BE"/>
        </w:rPr>
      </w:pPr>
      <w:r>
        <w:rPr>
          <w:lang w:val="fr-BE"/>
        </w:rPr>
        <w:t>Combo Box</w:t>
      </w:r>
    </w:p>
    <w:p w14:paraId="454382B9" w14:textId="369F2B6F" w:rsidR="00D81E58" w:rsidRDefault="00D81E58" w:rsidP="00D81E58">
      <w:pPr>
        <w:pStyle w:val="cpBullet"/>
        <w:numPr>
          <w:ilvl w:val="1"/>
          <w:numId w:val="28"/>
        </w:numPr>
        <w:rPr>
          <w:lang w:val="fr-BE"/>
        </w:rPr>
      </w:pPr>
      <w:r w:rsidRPr="00D81E58">
        <w:rPr>
          <w:lang w:val="fr-BE"/>
        </w:rPr>
        <w:t>00017-s ComboBox</w:t>
      </w:r>
      <w:r>
        <w:rPr>
          <w:lang w:val="fr-BE"/>
        </w:rPr>
        <w:t>.</w:t>
      </w:r>
    </w:p>
    <w:p w14:paraId="500B6A61" w14:textId="6FF21DE3" w:rsidR="00D81E58" w:rsidRDefault="00D81E58" w:rsidP="00D81E58">
      <w:pPr>
        <w:pStyle w:val="cpBullet"/>
        <w:numPr>
          <w:ilvl w:val="1"/>
          <w:numId w:val="28"/>
        </w:numPr>
        <w:rPr>
          <w:lang w:val="fr-BE"/>
        </w:rPr>
      </w:pPr>
      <w:r w:rsidRPr="00D81E58">
        <w:rPr>
          <w:lang w:val="fr-BE"/>
        </w:rPr>
        <w:t>00017-</w:t>
      </w:r>
      <w:r>
        <w:rPr>
          <w:lang w:val="fr-BE"/>
        </w:rPr>
        <w:t>t</w:t>
      </w:r>
      <w:r w:rsidRPr="00D81E58">
        <w:rPr>
          <w:lang w:val="fr-BE"/>
        </w:rPr>
        <w:t xml:space="preserve"> ComboBox</w:t>
      </w:r>
      <w:r>
        <w:rPr>
          <w:lang w:val="fr-BE"/>
        </w:rPr>
        <w:t>.</w:t>
      </w:r>
    </w:p>
    <w:p w14:paraId="4F55D019" w14:textId="678AE452" w:rsidR="00EE10E8" w:rsidRDefault="00EE10E8" w:rsidP="00A2350A">
      <w:pPr>
        <w:pStyle w:val="cpBullet"/>
        <w:rPr>
          <w:lang w:val="fr-BE"/>
        </w:rPr>
      </w:pPr>
      <w:r>
        <w:rPr>
          <w:lang w:val="fr-BE"/>
        </w:rPr>
        <w:t>Comments</w:t>
      </w:r>
    </w:p>
    <w:p w14:paraId="2A1D3283" w14:textId="232E22AD" w:rsidR="00EE10E8" w:rsidRDefault="00EE10E8" w:rsidP="00A2350A">
      <w:pPr>
        <w:pStyle w:val="cpBullet"/>
        <w:rPr>
          <w:lang w:val="fr-BE"/>
        </w:rPr>
      </w:pPr>
      <w:r>
        <w:rPr>
          <w:lang w:val="fr-BE"/>
        </w:rPr>
        <w:t xml:space="preserve">Compile and </w:t>
      </w:r>
      <w:r w:rsidR="004B7439">
        <w:rPr>
          <w:lang w:val="fr-BE"/>
        </w:rPr>
        <w:t>E</w:t>
      </w:r>
      <w:r>
        <w:rPr>
          <w:lang w:val="fr-BE"/>
        </w:rPr>
        <w:t>xecute</w:t>
      </w:r>
    </w:p>
    <w:p w14:paraId="110A9BB4" w14:textId="27798CE8" w:rsidR="005E4BAF" w:rsidRDefault="005E4BAF" w:rsidP="00A2350A">
      <w:pPr>
        <w:pStyle w:val="cpBullet"/>
        <w:rPr>
          <w:lang w:val="fr-BE"/>
        </w:rPr>
      </w:pPr>
      <w:r>
        <w:rPr>
          <w:lang w:val="fr-BE"/>
        </w:rPr>
        <w:t>Composition</w:t>
      </w:r>
    </w:p>
    <w:p w14:paraId="36E29F61" w14:textId="2461104C" w:rsidR="005E4BAF" w:rsidRDefault="005E4BAF" w:rsidP="005E4BAF">
      <w:pPr>
        <w:pStyle w:val="cpBullet"/>
        <w:numPr>
          <w:ilvl w:val="1"/>
          <w:numId w:val="28"/>
        </w:numPr>
        <w:rPr>
          <w:lang w:val="fr-BE"/>
        </w:rPr>
      </w:pPr>
      <w:r w:rsidRPr="005E4BAF">
        <w:rPr>
          <w:lang w:val="fr-BE"/>
        </w:rPr>
        <w:t>00101-h Composition</w:t>
      </w:r>
      <w:r>
        <w:rPr>
          <w:lang w:val="fr-BE"/>
        </w:rPr>
        <w:t>.</w:t>
      </w:r>
    </w:p>
    <w:p w14:paraId="3253A53B" w14:textId="227FA8BD" w:rsidR="005E4BAF" w:rsidRDefault="005E4BAF" w:rsidP="005E4BAF">
      <w:pPr>
        <w:pStyle w:val="cpBullet"/>
        <w:numPr>
          <w:ilvl w:val="1"/>
          <w:numId w:val="28"/>
        </w:numPr>
        <w:rPr>
          <w:lang w:val="fr-BE"/>
        </w:rPr>
      </w:pPr>
      <w:r w:rsidRPr="005E4BAF">
        <w:rPr>
          <w:lang w:val="fr-BE"/>
        </w:rPr>
        <w:t>00101-i CompositionError</w:t>
      </w:r>
      <w:r>
        <w:rPr>
          <w:lang w:val="fr-BE"/>
        </w:rPr>
        <w:t>.</w:t>
      </w:r>
    </w:p>
    <w:p w14:paraId="3D27A6DA" w14:textId="77777777" w:rsidR="00EE10E8" w:rsidRDefault="00EE10E8" w:rsidP="00A2350A">
      <w:pPr>
        <w:pStyle w:val="cpBullet"/>
        <w:rPr>
          <w:lang w:val="fr-BE"/>
        </w:rPr>
      </w:pPr>
      <w:r>
        <w:rPr>
          <w:lang w:val="fr-BE"/>
        </w:rPr>
        <w:t>Console</w:t>
      </w:r>
    </w:p>
    <w:p w14:paraId="7D64B2FD" w14:textId="0427177C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00001-a Welcome</w:t>
      </w:r>
      <w:r w:rsidR="00085AFE">
        <w:rPr>
          <w:lang w:val="fr-BE"/>
        </w:rPr>
        <w:t>.</w:t>
      </w:r>
    </w:p>
    <w:p w14:paraId="738BEE40" w14:textId="52F10A5B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00001-b Hello</w:t>
      </w:r>
      <w:r w:rsidR="00085AFE">
        <w:rPr>
          <w:lang w:val="fr-BE"/>
        </w:rPr>
        <w:t>.</w:t>
      </w:r>
    </w:p>
    <w:p w14:paraId="39D9239E" w14:textId="4AEBCBAA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 w:rsidRPr="000D4C5F">
        <w:rPr>
          <w:lang w:val="fr-BE"/>
        </w:rPr>
        <w:t>00001-c FirstProgram</w:t>
      </w:r>
      <w:r>
        <w:rPr>
          <w:lang w:val="fr-BE"/>
        </w:rPr>
        <w:t>.</w:t>
      </w:r>
    </w:p>
    <w:p w14:paraId="7654F41F" w14:textId="77777777" w:rsidR="00DC3A89" w:rsidRDefault="00DC3A89" w:rsidP="00DC3A89">
      <w:pPr>
        <w:pStyle w:val="cpBullet"/>
        <w:numPr>
          <w:ilvl w:val="1"/>
          <w:numId w:val="28"/>
        </w:numPr>
        <w:rPr>
          <w:lang w:val="fr-BE"/>
        </w:rPr>
      </w:pPr>
      <w:r w:rsidRPr="007A1BB5">
        <w:rPr>
          <w:lang w:val="fr-BE"/>
        </w:rPr>
        <w:t>00001-g ModuleExplanation</w:t>
      </w:r>
      <w:r>
        <w:rPr>
          <w:lang w:val="fr-BE"/>
        </w:rPr>
        <w:t>.</w:t>
      </w:r>
    </w:p>
    <w:p w14:paraId="04523DE7" w14:textId="74238204" w:rsidR="000D4C5F" w:rsidRDefault="000D4C5F" w:rsidP="000D4C5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00001-h Comparison.</w:t>
      </w:r>
    </w:p>
    <w:p w14:paraId="05C5F7C5" w14:textId="77777777" w:rsidR="00DC3A89" w:rsidRDefault="00DC3A89" w:rsidP="00DC3A89">
      <w:pPr>
        <w:pStyle w:val="cpBullet"/>
        <w:numPr>
          <w:ilvl w:val="1"/>
          <w:numId w:val="28"/>
        </w:numPr>
        <w:rPr>
          <w:lang w:val="fr-BE"/>
        </w:rPr>
      </w:pPr>
      <w:r w:rsidRPr="00DC3A89">
        <w:rPr>
          <w:lang w:val="fr-BE"/>
        </w:rPr>
        <w:t>00001-i LookAtVariable</w:t>
      </w:r>
      <w:r>
        <w:rPr>
          <w:lang w:val="fr-BE"/>
        </w:rPr>
        <w:t>.</w:t>
      </w:r>
    </w:p>
    <w:p w14:paraId="40CCD3E7" w14:textId="7D60693A" w:rsidR="00C7766F" w:rsidRDefault="00C7766F" w:rsidP="00DC3A89">
      <w:pPr>
        <w:pStyle w:val="cpBullet"/>
        <w:numPr>
          <w:ilvl w:val="1"/>
          <w:numId w:val="28"/>
        </w:numPr>
        <w:rPr>
          <w:lang w:val="fr-BE"/>
        </w:rPr>
      </w:pPr>
      <w:r w:rsidRPr="00C7766F">
        <w:rPr>
          <w:lang w:val="fr-BE"/>
        </w:rPr>
        <w:t>00002-f Hello</w:t>
      </w:r>
      <w:r>
        <w:rPr>
          <w:lang w:val="fr-BE"/>
        </w:rPr>
        <w:t>.</w:t>
      </w:r>
    </w:p>
    <w:p w14:paraId="07576E77" w14:textId="538D8A91" w:rsidR="00C7766F" w:rsidRDefault="00C7766F" w:rsidP="00DC3A89">
      <w:pPr>
        <w:pStyle w:val="cpBullet"/>
        <w:numPr>
          <w:ilvl w:val="1"/>
          <w:numId w:val="28"/>
        </w:numPr>
        <w:rPr>
          <w:lang w:val="fr-BE"/>
        </w:rPr>
      </w:pPr>
      <w:r w:rsidRPr="00C7766F">
        <w:rPr>
          <w:lang w:val="fr-BE"/>
        </w:rPr>
        <w:t>00002-g ConsoleWriteLine</w:t>
      </w:r>
      <w:r>
        <w:rPr>
          <w:lang w:val="fr-BE"/>
        </w:rPr>
        <w:t>.</w:t>
      </w:r>
    </w:p>
    <w:p w14:paraId="189FF1D6" w14:textId="744BB4A5" w:rsidR="00C7766F" w:rsidRDefault="00C7766F" w:rsidP="00DC3A89">
      <w:pPr>
        <w:pStyle w:val="cpBullet"/>
        <w:numPr>
          <w:ilvl w:val="1"/>
          <w:numId w:val="28"/>
        </w:numPr>
        <w:rPr>
          <w:lang w:val="fr-BE"/>
        </w:rPr>
      </w:pPr>
      <w:r w:rsidRPr="00C7766F">
        <w:rPr>
          <w:lang w:val="fr-BE"/>
        </w:rPr>
        <w:t>00002-j BeepMeUpScotty</w:t>
      </w:r>
      <w:r>
        <w:rPr>
          <w:lang w:val="fr-BE"/>
        </w:rPr>
        <w:t>.</w:t>
      </w:r>
    </w:p>
    <w:p w14:paraId="5C9F192C" w14:textId="5212921C" w:rsidR="0013143B" w:rsidRDefault="0013143B" w:rsidP="00DC3A89">
      <w:pPr>
        <w:pStyle w:val="cpBullet"/>
        <w:numPr>
          <w:ilvl w:val="1"/>
          <w:numId w:val="28"/>
        </w:numPr>
        <w:rPr>
          <w:lang w:val="fr-BE"/>
        </w:rPr>
      </w:pPr>
      <w:r w:rsidRPr="0013143B">
        <w:rPr>
          <w:lang w:val="fr-BE"/>
        </w:rPr>
        <w:t>00013-k Calculations</w:t>
      </w:r>
      <w:r>
        <w:rPr>
          <w:lang w:val="fr-BE"/>
        </w:rPr>
        <w:t>.</w:t>
      </w:r>
    </w:p>
    <w:p w14:paraId="01023A71" w14:textId="3AC25EE2" w:rsidR="00944C0C" w:rsidRDefault="00944C0C" w:rsidP="000D4C5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…</w:t>
      </w:r>
    </w:p>
    <w:p w14:paraId="3538DC2D" w14:textId="4B7C95C5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Constant</w:t>
      </w:r>
    </w:p>
    <w:p w14:paraId="2F95EE81" w14:textId="610B4484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00101-l UsingConstAndReadonly</w:t>
      </w:r>
      <w:r>
        <w:rPr>
          <w:lang w:val="en-GB"/>
        </w:rPr>
        <w:t>.</w:t>
      </w:r>
    </w:p>
    <w:p w14:paraId="33F19B84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Convert</w:t>
      </w:r>
    </w:p>
    <w:p w14:paraId="1E69F9A2" w14:textId="19379D6B" w:rsidR="000D4C5F" w:rsidRDefault="000D4C5F" w:rsidP="000D4C5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00001-h Comparison.</w:t>
      </w:r>
    </w:p>
    <w:p w14:paraId="14878367" w14:textId="4FAF492F" w:rsidR="0049647B" w:rsidRDefault="0049647B" w:rsidP="000D4C5F">
      <w:pPr>
        <w:pStyle w:val="cpBullet"/>
        <w:numPr>
          <w:ilvl w:val="1"/>
          <w:numId w:val="28"/>
        </w:numPr>
        <w:rPr>
          <w:lang w:val="en-GB"/>
        </w:rPr>
      </w:pPr>
      <w:r w:rsidRPr="0049647B">
        <w:rPr>
          <w:lang w:val="en-GB"/>
        </w:rPr>
        <w:t>00006-b OptionExplicit</w:t>
      </w:r>
      <w:r>
        <w:rPr>
          <w:lang w:val="en-GB"/>
        </w:rPr>
        <w:t>.</w:t>
      </w:r>
    </w:p>
    <w:p w14:paraId="39561741" w14:textId="16FED718" w:rsidR="003B66FE" w:rsidRDefault="003B66FE" w:rsidP="000D4C5F">
      <w:pPr>
        <w:pStyle w:val="cpBullet"/>
        <w:numPr>
          <w:ilvl w:val="1"/>
          <w:numId w:val="28"/>
        </w:numPr>
        <w:rPr>
          <w:lang w:val="en-GB"/>
        </w:rPr>
      </w:pPr>
      <w:r w:rsidRPr="003B66FE">
        <w:rPr>
          <w:lang w:val="en-GB"/>
        </w:rPr>
        <w:t>00006-c OptionStrict</w:t>
      </w:r>
      <w:r>
        <w:rPr>
          <w:lang w:val="en-GB"/>
        </w:rPr>
        <w:t>.</w:t>
      </w:r>
    </w:p>
    <w:p w14:paraId="73E5B7FB" w14:textId="3C096DF5" w:rsidR="0070786F" w:rsidRDefault="0070786F" w:rsidP="000D4C5F">
      <w:pPr>
        <w:pStyle w:val="cpBullet"/>
        <w:numPr>
          <w:ilvl w:val="1"/>
          <w:numId w:val="28"/>
        </w:numPr>
        <w:rPr>
          <w:lang w:val="en-GB"/>
        </w:rPr>
      </w:pPr>
      <w:r w:rsidRPr="0070786F">
        <w:rPr>
          <w:lang w:val="en-GB"/>
        </w:rPr>
        <w:t>00006-i Strings</w:t>
      </w:r>
      <w:r>
        <w:rPr>
          <w:lang w:val="en-GB"/>
        </w:rPr>
        <w:t>.</w:t>
      </w:r>
    </w:p>
    <w:p w14:paraId="44906814" w14:textId="72449764" w:rsidR="0070786F" w:rsidRDefault="0070786F" w:rsidP="000D4C5F">
      <w:pPr>
        <w:pStyle w:val="cpBullet"/>
        <w:numPr>
          <w:ilvl w:val="1"/>
          <w:numId w:val="28"/>
        </w:numPr>
        <w:rPr>
          <w:lang w:val="en-GB"/>
        </w:rPr>
      </w:pPr>
      <w:r w:rsidRPr="0070786F">
        <w:rPr>
          <w:lang w:val="en-GB"/>
        </w:rPr>
        <w:t>00006-j ReadLine</w:t>
      </w:r>
      <w:r>
        <w:rPr>
          <w:lang w:val="en-GB"/>
        </w:rPr>
        <w:t>.</w:t>
      </w:r>
    </w:p>
    <w:p w14:paraId="2A737AA6" w14:textId="4DA61BE8" w:rsidR="004C3E92" w:rsidRDefault="004C3E92" w:rsidP="000D4C5F">
      <w:pPr>
        <w:pStyle w:val="cpBullet"/>
        <w:numPr>
          <w:ilvl w:val="1"/>
          <w:numId w:val="28"/>
        </w:numPr>
        <w:rPr>
          <w:lang w:val="en-GB"/>
        </w:rPr>
      </w:pPr>
      <w:r w:rsidRPr="004C3E92">
        <w:rPr>
          <w:lang w:val="en-GB"/>
        </w:rPr>
        <w:lastRenderedPageBreak/>
        <w:t>00007-a If</w:t>
      </w:r>
      <w:r>
        <w:rPr>
          <w:lang w:val="en-GB"/>
        </w:rPr>
        <w:t>.</w:t>
      </w:r>
    </w:p>
    <w:p w14:paraId="6CFD4FB8" w14:textId="4C907A7A" w:rsidR="008D547D" w:rsidRDefault="008D547D" w:rsidP="000D4C5F">
      <w:pPr>
        <w:pStyle w:val="cpBullet"/>
        <w:numPr>
          <w:ilvl w:val="1"/>
          <w:numId w:val="28"/>
        </w:numPr>
        <w:rPr>
          <w:lang w:val="en-GB"/>
        </w:rPr>
      </w:pPr>
      <w:r w:rsidRPr="008D547D">
        <w:rPr>
          <w:lang w:val="en-GB"/>
        </w:rPr>
        <w:t>00007-p Interest</w:t>
      </w:r>
      <w:r>
        <w:rPr>
          <w:lang w:val="en-GB"/>
        </w:rPr>
        <w:t>.</w:t>
      </w:r>
    </w:p>
    <w:p w14:paraId="7DB577C2" w14:textId="68D8E9CD" w:rsidR="00FA6352" w:rsidRDefault="00FA6352" w:rsidP="000D4C5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…</w:t>
      </w:r>
    </w:p>
    <w:p w14:paraId="4E33B4A4" w14:textId="5994BE8C" w:rsidR="00EC56B6" w:rsidRDefault="00EC56B6" w:rsidP="00A2350A">
      <w:pPr>
        <w:pStyle w:val="cpBullet"/>
        <w:rPr>
          <w:lang w:val="en-GB"/>
        </w:rPr>
      </w:pPr>
      <w:r>
        <w:rPr>
          <w:lang w:val="en-GB"/>
        </w:rPr>
        <w:t>Context Menu</w:t>
      </w:r>
    </w:p>
    <w:p w14:paraId="654367D3" w14:textId="2E61EEF6" w:rsidR="00EC56B6" w:rsidRDefault="00EC56B6" w:rsidP="00EC56B6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00025-e ContextMenu</w:t>
      </w:r>
      <w:r>
        <w:rPr>
          <w:lang w:val="en-GB"/>
        </w:rPr>
        <w:t>.</w:t>
      </w:r>
    </w:p>
    <w:p w14:paraId="2CC0310B" w14:textId="2C3F062B" w:rsidR="00EC56B6" w:rsidRDefault="00EC56B6" w:rsidP="00EC56B6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00025-h ContextMenu</w:t>
      </w:r>
      <w:r>
        <w:rPr>
          <w:lang w:val="en-GB"/>
        </w:rPr>
        <w:t>.</w:t>
      </w:r>
    </w:p>
    <w:p w14:paraId="5B77710A" w14:textId="79153CC1" w:rsidR="00327B4F" w:rsidRDefault="00327B4F" w:rsidP="00EC56B6">
      <w:pPr>
        <w:pStyle w:val="cpBullet"/>
        <w:numPr>
          <w:ilvl w:val="1"/>
          <w:numId w:val="28"/>
        </w:numPr>
        <w:rPr>
          <w:lang w:val="en-GB"/>
        </w:rPr>
      </w:pPr>
      <w:r w:rsidRPr="00327B4F">
        <w:rPr>
          <w:lang w:val="en-GB"/>
        </w:rPr>
        <w:t>00025-j PopupMenu</w:t>
      </w:r>
      <w:r>
        <w:rPr>
          <w:lang w:val="en-GB"/>
        </w:rPr>
        <w:t>.</w:t>
      </w:r>
    </w:p>
    <w:p w14:paraId="02AA9EB8" w14:textId="016CF62A" w:rsidR="0012231D" w:rsidRDefault="0012231D" w:rsidP="00A2350A">
      <w:pPr>
        <w:pStyle w:val="cpBullet"/>
        <w:rPr>
          <w:lang w:val="en-GB"/>
        </w:rPr>
      </w:pPr>
      <w:r>
        <w:rPr>
          <w:lang w:val="en-GB"/>
        </w:rPr>
        <w:t>Customer Controls.</w:t>
      </w:r>
    </w:p>
    <w:p w14:paraId="5E167CA6" w14:textId="65B8DAAC" w:rsidR="0012231D" w:rsidRDefault="0012231D" w:rsidP="0012231D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00501-a Custom Text Control</w:t>
      </w:r>
      <w:r>
        <w:rPr>
          <w:lang w:val="en-GB"/>
        </w:rPr>
        <w:t>.</w:t>
      </w:r>
    </w:p>
    <w:p w14:paraId="35351AF1" w14:textId="046B6027" w:rsidR="0012231D" w:rsidRDefault="0012231D" w:rsidP="0012231D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00501-b cpControlRoundButton</w:t>
      </w:r>
      <w:r>
        <w:rPr>
          <w:lang w:val="en-GB"/>
        </w:rPr>
        <w:t>.</w:t>
      </w:r>
    </w:p>
    <w:p w14:paraId="440EBCBC" w14:textId="59DDD0A1" w:rsidR="0012231D" w:rsidRDefault="0012231D" w:rsidP="0012231D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00501-c ValidationTextBox</w:t>
      </w:r>
      <w:r>
        <w:rPr>
          <w:lang w:val="en-GB"/>
        </w:rPr>
        <w:t>.</w:t>
      </w:r>
    </w:p>
    <w:p w14:paraId="77E93856" w14:textId="24952FC0" w:rsidR="0012231D" w:rsidRDefault="0012231D" w:rsidP="0012231D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00501-d RequiredFieldForm</w:t>
      </w:r>
      <w:r>
        <w:rPr>
          <w:lang w:val="en-GB"/>
        </w:rPr>
        <w:t>.</w:t>
      </w:r>
    </w:p>
    <w:p w14:paraId="144C810F" w14:textId="31800913" w:rsidR="0012231D" w:rsidRDefault="0012231D" w:rsidP="0012231D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00501-e RichTextBoxKeyWord</w:t>
      </w:r>
      <w:r>
        <w:rPr>
          <w:lang w:val="en-GB"/>
        </w:rPr>
        <w:t>.</w:t>
      </w:r>
    </w:p>
    <w:p w14:paraId="5C6FC87C" w14:textId="23A88A39" w:rsidR="0012231D" w:rsidRDefault="0012231D" w:rsidP="0012231D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00501-f ListViewSorter</w:t>
      </w:r>
      <w:r>
        <w:rPr>
          <w:lang w:val="en-GB"/>
        </w:rPr>
        <w:t>.</w:t>
      </w:r>
    </w:p>
    <w:p w14:paraId="1DFA1EF7" w14:textId="77777777" w:rsidR="00E02B4B" w:rsidRDefault="00E02B4B" w:rsidP="00E02B4B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09999-b MemoryGame</w:t>
      </w:r>
      <w:r>
        <w:rPr>
          <w:lang w:val="en-GB"/>
        </w:rPr>
        <w:t>.</w:t>
      </w:r>
    </w:p>
    <w:p w14:paraId="07C14ED6" w14:textId="05632DD6" w:rsidR="00E02B4B" w:rsidRDefault="00E02B4B" w:rsidP="0012231D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09999-c TrainGame</w:t>
      </w:r>
      <w:r>
        <w:rPr>
          <w:lang w:val="en-GB"/>
        </w:rPr>
        <w:t>.</w:t>
      </w:r>
    </w:p>
    <w:p w14:paraId="26E91600" w14:textId="6530228E" w:rsidR="000B45B2" w:rsidRDefault="000B45B2" w:rsidP="00A2350A">
      <w:pPr>
        <w:pStyle w:val="cpBullet"/>
        <w:rPr>
          <w:lang w:val="en-GB"/>
        </w:rPr>
      </w:pPr>
      <w:r>
        <w:rPr>
          <w:lang w:val="en-GB"/>
        </w:rPr>
        <w:t>Data Binding</w:t>
      </w:r>
    </w:p>
    <w:p w14:paraId="0FF1AEE6" w14:textId="45F6D9F1" w:rsidR="000B45B2" w:rsidRDefault="000B45B2" w:rsidP="000B45B2">
      <w:pPr>
        <w:pStyle w:val="cpBullet"/>
        <w:numPr>
          <w:ilvl w:val="1"/>
          <w:numId w:val="28"/>
        </w:numPr>
        <w:rPr>
          <w:lang w:val="en-GB"/>
        </w:rPr>
      </w:pPr>
      <w:r w:rsidRPr="000B45B2">
        <w:rPr>
          <w:lang w:val="en-GB"/>
        </w:rPr>
        <w:t>00060-h SingleInstanceApplication</w:t>
      </w:r>
      <w:r>
        <w:rPr>
          <w:lang w:val="en-GB"/>
        </w:rPr>
        <w:t>.</w:t>
      </w:r>
    </w:p>
    <w:p w14:paraId="54446D9F" w14:textId="77777777" w:rsidR="000B45B2" w:rsidRDefault="000B45B2" w:rsidP="000B45B2">
      <w:pPr>
        <w:pStyle w:val="cpBullet"/>
        <w:numPr>
          <w:ilvl w:val="1"/>
          <w:numId w:val="28"/>
        </w:numPr>
        <w:rPr>
          <w:lang w:val="en-GB"/>
        </w:rPr>
      </w:pPr>
    </w:p>
    <w:p w14:paraId="56E7DB10" w14:textId="11092550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 xml:space="preserve">Data </w:t>
      </w:r>
      <w:r w:rsidR="004B7439">
        <w:rPr>
          <w:lang w:val="en-GB"/>
        </w:rPr>
        <w:t>T</w:t>
      </w:r>
      <w:r>
        <w:rPr>
          <w:lang w:val="en-GB"/>
        </w:rPr>
        <w:t>ype</w:t>
      </w:r>
    </w:p>
    <w:p w14:paraId="2B0F3CE0" w14:textId="77777777" w:rsidR="00944C0C" w:rsidRDefault="00944C0C" w:rsidP="00944C0C">
      <w:pPr>
        <w:pStyle w:val="cpBullet"/>
        <w:numPr>
          <w:ilvl w:val="1"/>
          <w:numId w:val="28"/>
        </w:numPr>
        <w:rPr>
          <w:lang w:val="en-GB"/>
        </w:rPr>
      </w:pPr>
      <w:r w:rsidRPr="00944C0C">
        <w:rPr>
          <w:lang w:val="en-GB"/>
        </w:rPr>
        <w:t>00001-f SquareRoot</w:t>
      </w:r>
      <w:r>
        <w:rPr>
          <w:lang w:val="en-GB"/>
        </w:rPr>
        <w:t>.</w:t>
      </w:r>
    </w:p>
    <w:p w14:paraId="0B211A02" w14:textId="77777777" w:rsidR="00DC3A89" w:rsidRDefault="00DC3A89" w:rsidP="00DC3A89">
      <w:pPr>
        <w:pStyle w:val="cpBullet"/>
        <w:numPr>
          <w:ilvl w:val="1"/>
          <w:numId w:val="28"/>
        </w:numPr>
        <w:rPr>
          <w:lang w:val="fr-BE"/>
        </w:rPr>
      </w:pPr>
      <w:r w:rsidRPr="00DC3A89">
        <w:rPr>
          <w:lang w:val="fr-BE"/>
        </w:rPr>
        <w:t>00001-i LookAtVariable</w:t>
      </w:r>
      <w:r>
        <w:rPr>
          <w:lang w:val="fr-BE"/>
        </w:rPr>
        <w:t>.</w:t>
      </w:r>
    </w:p>
    <w:p w14:paraId="2960A3F8" w14:textId="3570F722" w:rsidR="00C7766F" w:rsidRDefault="00C7766F" w:rsidP="00DC3A89">
      <w:pPr>
        <w:pStyle w:val="cpBullet"/>
        <w:numPr>
          <w:ilvl w:val="1"/>
          <w:numId w:val="28"/>
        </w:numPr>
        <w:rPr>
          <w:lang w:val="fr-BE"/>
        </w:rPr>
      </w:pPr>
      <w:r w:rsidRPr="00C7766F">
        <w:rPr>
          <w:lang w:val="fr-BE"/>
        </w:rPr>
        <w:t>00002-i Output</w:t>
      </w:r>
      <w:r>
        <w:rPr>
          <w:lang w:val="fr-BE"/>
        </w:rPr>
        <w:t>.</w:t>
      </w:r>
    </w:p>
    <w:p w14:paraId="645DFC66" w14:textId="1F646805" w:rsidR="00227450" w:rsidRDefault="00227450" w:rsidP="00DC3A89">
      <w:pPr>
        <w:pStyle w:val="cpBullet"/>
        <w:numPr>
          <w:ilvl w:val="1"/>
          <w:numId w:val="28"/>
        </w:numPr>
        <w:rPr>
          <w:lang w:val="fr-BE"/>
        </w:rPr>
      </w:pPr>
      <w:r w:rsidRPr="00227450">
        <w:rPr>
          <w:lang w:val="fr-BE"/>
        </w:rPr>
        <w:t>00005-d NetDataType</w:t>
      </w:r>
      <w:r>
        <w:rPr>
          <w:lang w:val="fr-BE"/>
        </w:rPr>
        <w:t>.</w:t>
      </w:r>
    </w:p>
    <w:p w14:paraId="17F4FF6B" w14:textId="64FBAD0F" w:rsidR="0049647B" w:rsidRDefault="0049647B" w:rsidP="00DC3A89">
      <w:pPr>
        <w:pStyle w:val="cpBullet"/>
        <w:numPr>
          <w:ilvl w:val="1"/>
          <w:numId w:val="28"/>
        </w:numPr>
        <w:rPr>
          <w:lang w:val="fr-BE"/>
        </w:rPr>
      </w:pPr>
      <w:r w:rsidRPr="0049647B">
        <w:rPr>
          <w:lang w:val="fr-BE"/>
        </w:rPr>
        <w:t>00006-a Variables</w:t>
      </w:r>
      <w:r>
        <w:rPr>
          <w:lang w:val="fr-BE"/>
        </w:rPr>
        <w:t>.</w:t>
      </w:r>
    </w:p>
    <w:p w14:paraId="5C32C94C" w14:textId="6CC5FAAA" w:rsidR="0049647B" w:rsidRDefault="0049647B" w:rsidP="00DC3A89">
      <w:pPr>
        <w:pStyle w:val="cpBullet"/>
        <w:numPr>
          <w:ilvl w:val="1"/>
          <w:numId w:val="28"/>
        </w:numPr>
        <w:rPr>
          <w:lang w:val="fr-BE"/>
        </w:rPr>
      </w:pPr>
      <w:r w:rsidRPr="0049647B">
        <w:rPr>
          <w:lang w:val="fr-BE"/>
        </w:rPr>
        <w:t>00006-b OptionExplicit</w:t>
      </w:r>
      <w:r>
        <w:rPr>
          <w:lang w:val="fr-BE"/>
        </w:rPr>
        <w:t>.</w:t>
      </w:r>
    </w:p>
    <w:p w14:paraId="5BA52B98" w14:textId="58CF9390" w:rsidR="003B66FE" w:rsidRDefault="003B66FE" w:rsidP="00DC3A89">
      <w:pPr>
        <w:pStyle w:val="cpBullet"/>
        <w:numPr>
          <w:ilvl w:val="1"/>
          <w:numId w:val="28"/>
        </w:numPr>
        <w:rPr>
          <w:lang w:val="fr-BE"/>
        </w:rPr>
      </w:pPr>
      <w:r w:rsidRPr="003B66FE">
        <w:rPr>
          <w:lang w:val="fr-BE"/>
        </w:rPr>
        <w:t>00006-c OptionStrict</w:t>
      </w:r>
      <w:r>
        <w:rPr>
          <w:lang w:val="fr-BE"/>
        </w:rPr>
        <w:t>.</w:t>
      </w:r>
    </w:p>
    <w:p w14:paraId="79F3D9FC" w14:textId="23B3026C" w:rsidR="003B66FE" w:rsidRDefault="003B66FE" w:rsidP="00DC3A89">
      <w:pPr>
        <w:pStyle w:val="cpBullet"/>
        <w:numPr>
          <w:ilvl w:val="1"/>
          <w:numId w:val="28"/>
        </w:numPr>
        <w:rPr>
          <w:lang w:val="fr-BE"/>
        </w:rPr>
      </w:pPr>
      <w:r w:rsidRPr="003B66FE">
        <w:rPr>
          <w:lang w:val="fr-BE"/>
        </w:rPr>
        <w:t>00006-d VariableAssignment</w:t>
      </w:r>
      <w:r>
        <w:rPr>
          <w:lang w:val="fr-BE"/>
        </w:rPr>
        <w:t>.</w:t>
      </w:r>
    </w:p>
    <w:p w14:paraId="61A19014" w14:textId="348B10FB" w:rsidR="001D6167" w:rsidRDefault="001D6167" w:rsidP="00DC3A89">
      <w:pPr>
        <w:pStyle w:val="cpBullet"/>
        <w:numPr>
          <w:ilvl w:val="1"/>
          <w:numId w:val="28"/>
        </w:numPr>
        <w:rPr>
          <w:lang w:val="fr-BE"/>
        </w:rPr>
      </w:pPr>
      <w:r w:rsidRPr="001D6167">
        <w:rPr>
          <w:lang w:val="fr-BE"/>
        </w:rPr>
        <w:t>00006-f VariableObjects</w:t>
      </w:r>
      <w:r>
        <w:rPr>
          <w:lang w:val="fr-BE"/>
        </w:rPr>
        <w:t>.</w:t>
      </w:r>
    </w:p>
    <w:p w14:paraId="25085E6A" w14:textId="786C7690" w:rsidR="0070786F" w:rsidRDefault="0070786F" w:rsidP="00DC3A89">
      <w:pPr>
        <w:pStyle w:val="cpBullet"/>
        <w:numPr>
          <w:ilvl w:val="1"/>
          <w:numId w:val="28"/>
        </w:numPr>
        <w:rPr>
          <w:lang w:val="fr-BE"/>
        </w:rPr>
      </w:pPr>
      <w:r w:rsidRPr="0070786F">
        <w:rPr>
          <w:lang w:val="fr-BE"/>
        </w:rPr>
        <w:t>00006-l Assignment</w:t>
      </w:r>
      <w:r>
        <w:rPr>
          <w:lang w:val="fr-BE"/>
        </w:rPr>
        <w:t>.</w:t>
      </w:r>
    </w:p>
    <w:p w14:paraId="37D7C67C" w14:textId="258CA566" w:rsidR="00E366CD" w:rsidRDefault="00E366CD" w:rsidP="00DC3A89">
      <w:pPr>
        <w:pStyle w:val="cpBullet"/>
        <w:numPr>
          <w:ilvl w:val="1"/>
          <w:numId w:val="28"/>
        </w:numPr>
        <w:rPr>
          <w:lang w:val="fr-BE"/>
        </w:rPr>
      </w:pPr>
      <w:r w:rsidRPr="00E366CD">
        <w:rPr>
          <w:lang w:val="fr-BE"/>
        </w:rPr>
        <w:t>00009-b ShowCommonTypes</w:t>
      </w:r>
      <w:r>
        <w:rPr>
          <w:lang w:val="fr-BE"/>
        </w:rPr>
        <w:t>.</w:t>
      </w:r>
    </w:p>
    <w:p w14:paraId="171182E0" w14:textId="0E9E53B9" w:rsidR="00F375A6" w:rsidRDefault="00F375A6" w:rsidP="00DC3A89">
      <w:pPr>
        <w:pStyle w:val="cpBullet"/>
        <w:numPr>
          <w:ilvl w:val="1"/>
          <w:numId w:val="28"/>
        </w:numPr>
        <w:rPr>
          <w:lang w:val="fr-BE"/>
        </w:rPr>
      </w:pPr>
      <w:r w:rsidRPr="00F375A6">
        <w:rPr>
          <w:lang w:val="fr-BE"/>
        </w:rPr>
        <w:t>00021-a Operator</w:t>
      </w:r>
      <w:r>
        <w:rPr>
          <w:lang w:val="fr-BE"/>
        </w:rPr>
        <w:t>.</w:t>
      </w:r>
    </w:p>
    <w:p w14:paraId="656057B2" w14:textId="258DDBDC" w:rsidR="00630980" w:rsidRDefault="00630980" w:rsidP="00DC3A89">
      <w:pPr>
        <w:pStyle w:val="cpBullet"/>
        <w:numPr>
          <w:ilvl w:val="1"/>
          <w:numId w:val="28"/>
        </w:numPr>
        <w:rPr>
          <w:lang w:val="fr-BE"/>
        </w:rPr>
      </w:pPr>
      <w:r w:rsidRPr="00630980">
        <w:rPr>
          <w:lang w:val="fr-BE"/>
        </w:rPr>
        <w:t>00021-i PrecisionError</w:t>
      </w:r>
      <w:r>
        <w:rPr>
          <w:lang w:val="fr-BE"/>
        </w:rPr>
        <w:t>.</w:t>
      </w:r>
    </w:p>
    <w:p w14:paraId="241343A5" w14:textId="71F5CA21" w:rsidR="00AC2224" w:rsidRDefault="00AC2224" w:rsidP="00DC3A89">
      <w:pPr>
        <w:pStyle w:val="cpBullet"/>
        <w:numPr>
          <w:ilvl w:val="1"/>
          <w:numId w:val="28"/>
        </w:numPr>
        <w:rPr>
          <w:lang w:val="fr-BE"/>
        </w:rPr>
      </w:pPr>
      <w:r w:rsidRPr="00AC2224">
        <w:rPr>
          <w:lang w:val="fr-BE"/>
        </w:rPr>
        <w:lastRenderedPageBreak/>
        <w:t>00022-a DataTypes</w:t>
      </w:r>
      <w:r>
        <w:rPr>
          <w:lang w:val="fr-BE"/>
        </w:rPr>
        <w:t>.</w:t>
      </w:r>
    </w:p>
    <w:p w14:paraId="4052312B" w14:textId="636E4DA3" w:rsidR="00AC2224" w:rsidRDefault="00AC2224" w:rsidP="00DC3A89">
      <w:pPr>
        <w:pStyle w:val="cpBullet"/>
        <w:numPr>
          <w:ilvl w:val="1"/>
          <w:numId w:val="28"/>
        </w:numPr>
        <w:rPr>
          <w:lang w:val="fr-BE"/>
        </w:rPr>
      </w:pPr>
      <w:r w:rsidRPr="00AC2224">
        <w:rPr>
          <w:lang w:val="fr-BE"/>
        </w:rPr>
        <w:t>00022-</w:t>
      </w:r>
      <w:r>
        <w:rPr>
          <w:lang w:val="fr-BE"/>
        </w:rPr>
        <w:t>b</w:t>
      </w:r>
      <w:r w:rsidRPr="00AC2224">
        <w:rPr>
          <w:lang w:val="fr-BE"/>
        </w:rPr>
        <w:t xml:space="preserve"> DataTypes</w:t>
      </w:r>
      <w:r>
        <w:rPr>
          <w:lang w:val="fr-BE"/>
        </w:rPr>
        <w:t>.</w:t>
      </w:r>
    </w:p>
    <w:p w14:paraId="52281982" w14:textId="18D001AD" w:rsidR="00AC2224" w:rsidRDefault="00AC2224" w:rsidP="00DC3A89">
      <w:pPr>
        <w:pStyle w:val="cpBullet"/>
        <w:numPr>
          <w:ilvl w:val="1"/>
          <w:numId w:val="28"/>
        </w:numPr>
        <w:rPr>
          <w:lang w:val="fr-BE"/>
        </w:rPr>
      </w:pPr>
      <w:r w:rsidRPr="00AC2224">
        <w:rPr>
          <w:lang w:val="fr-BE"/>
        </w:rPr>
        <w:t>00022-i DataType</w:t>
      </w:r>
      <w:r>
        <w:rPr>
          <w:lang w:val="fr-BE"/>
        </w:rPr>
        <w:t>.</w:t>
      </w:r>
    </w:p>
    <w:p w14:paraId="403FFA79" w14:textId="1F54D511" w:rsidR="00FA6352" w:rsidRDefault="00FA6352" w:rsidP="00DC3A89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…</w:t>
      </w:r>
    </w:p>
    <w:p w14:paraId="51A9213A" w14:textId="34FFEA99" w:rsidR="00B662E0" w:rsidRDefault="00B662E0" w:rsidP="00A2350A">
      <w:pPr>
        <w:pStyle w:val="cpBullet"/>
        <w:rPr>
          <w:lang w:val="en-GB"/>
        </w:rPr>
      </w:pPr>
      <w:r>
        <w:rPr>
          <w:lang w:val="en-GB"/>
        </w:rPr>
        <w:t>Database Connection</w:t>
      </w:r>
    </w:p>
    <w:p w14:paraId="6A345BF2" w14:textId="7C6AFB5B" w:rsidR="00B662E0" w:rsidRDefault="00B662E0" w:rsidP="00B662E0">
      <w:pPr>
        <w:pStyle w:val="cpBullet"/>
        <w:numPr>
          <w:ilvl w:val="1"/>
          <w:numId w:val="28"/>
        </w:numPr>
        <w:rPr>
          <w:lang w:val="en-GB"/>
        </w:rPr>
      </w:pPr>
      <w:r w:rsidRPr="00B662E0">
        <w:rPr>
          <w:lang w:val="en-GB"/>
        </w:rPr>
        <w:t>10001-a SQLConnection</w:t>
      </w:r>
      <w:r>
        <w:rPr>
          <w:lang w:val="en-GB"/>
        </w:rPr>
        <w:t>.</w:t>
      </w:r>
    </w:p>
    <w:p w14:paraId="552DA993" w14:textId="32FCF1C3" w:rsidR="00B662E0" w:rsidRDefault="00B662E0" w:rsidP="00B662E0">
      <w:pPr>
        <w:pStyle w:val="cpBullet"/>
        <w:numPr>
          <w:ilvl w:val="1"/>
          <w:numId w:val="28"/>
        </w:numPr>
        <w:rPr>
          <w:lang w:val="en-GB"/>
        </w:rPr>
      </w:pPr>
      <w:r w:rsidRPr="00B662E0">
        <w:rPr>
          <w:lang w:val="en-GB"/>
        </w:rPr>
        <w:t>10001-b Connection</w:t>
      </w:r>
      <w:r>
        <w:rPr>
          <w:lang w:val="en-GB"/>
        </w:rPr>
        <w:t>.</w:t>
      </w:r>
    </w:p>
    <w:p w14:paraId="4C3A580C" w14:textId="22E2C5A9" w:rsidR="00B662E0" w:rsidRDefault="00B662E0" w:rsidP="00B662E0">
      <w:pPr>
        <w:pStyle w:val="cpBullet"/>
        <w:numPr>
          <w:ilvl w:val="1"/>
          <w:numId w:val="28"/>
        </w:numPr>
        <w:rPr>
          <w:lang w:val="en-GB"/>
        </w:rPr>
      </w:pPr>
      <w:r w:rsidRPr="00B662E0">
        <w:rPr>
          <w:lang w:val="en-GB"/>
        </w:rPr>
        <w:t>10001-d Connection WPF</w:t>
      </w:r>
      <w:r>
        <w:rPr>
          <w:lang w:val="en-GB"/>
        </w:rPr>
        <w:t>.</w:t>
      </w:r>
    </w:p>
    <w:p w14:paraId="78F85FB5" w14:textId="6F23F634" w:rsidR="009665DC" w:rsidRDefault="009665DC" w:rsidP="00A2350A">
      <w:pPr>
        <w:pStyle w:val="cpBullet"/>
        <w:rPr>
          <w:lang w:val="en-GB"/>
        </w:rPr>
      </w:pPr>
      <w:r>
        <w:rPr>
          <w:lang w:val="en-GB"/>
        </w:rPr>
        <w:t>DateTime</w:t>
      </w:r>
    </w:p>
    <w:p w14:paraId="74AE98FF" w14:textId="4FA3E33B" w:rsidR="009665DC" w:rsidRDefault="009665DC" w:rsidP="009665DC">
      <w:pPr>
        <w:pStyle w:val="cpBullet"/>
        <w:numPr>
          <w:ilvl w:val="1"/>
          <w:numId w:val="28"/>
        </w:numPr>
        <w:rPr>
          <w:lang w:val="en-GB"/>
        </w:rPr>
      </w:pPr>
      <w:r w:rsidRPr="009665DC">
        <w:rPr>
          <w:lang w:val="en-GB"/>
        </w:rPr>
        <w:t>00021-c DateTime</w:t>
      </w:r>
      <w:r>
        <w:rPr>
          <w:lang w:val="en-GB"/>
        </w:rPr>
        <w:t>.</w:t>
      </w:r>
    </w:p>
    <w:p w14:paraId="0F0405C6" w14:textId="662CAB45" w:rsidR="009665DC" w:rsidRDefault="009665DC" w:rsidP="009665DC">
      <w:pPr>
        <w:pStyle w:val="cpBullet"/>
        <w:numPr>
          <w:ilvl w:val="1"/>
          <w:numId w:val="28"/>
        </w:numPr>
        <w:rPr>
          <w:lang w:val="en-GB"/>
        </w:rPr>
      </w:pPr>
      <w:r w:rsidRPr="009665DC">
        <w:rPr>
          <w:lang w:val="en-GB"/>
        </w:rPr>
        <w:t>00021-d DateTime</w:t>
      </w:r>
      <w:r>
        <w:rPr>
          <w:lang w:val="en-GB"/>
        </w:rPr>
        <w:t>.</w:t>
      </w:r>
    </w:p>
    <w:p w14:paraId="6A109169" w14:textId="68C17792" w:rsidR="00AC2224" w:rsidRDefault="00AC2224" w:rsidP="009665DC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00022-g Birthday</w:t>
      </w:r>
      <w:r>
        <w:rPr>
          <w:lang w:val="en-GB"/>
        </w:rPr>
        <w:t>.</w:t>
      </w:r>
    </w:p>
    <w:p w14:paraId="007958C1" w14:textId="7D5EFA97" w:rsidR="00AC2224" w:rsidRDefault="00AC2224" w:rsidP="009665DC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00022-h Format</w:t>
      </w:r>
      <w:r>
        <w:rPr>
          <w:lang w:val="en-GB"/>
        </w:rPr>
        <w:t>.</w:t>
      </w:r>
    </w:p>
    <w:p w14:paraId="5F5C9E48" w14:textId="76FD92DF" w:rsidR="005C0987" w:rsidRDefault="005C0987" w:rsidP="00A2350A">
      <w:pPr>
        <w:pStyle w:val="cpBullet"/>
        <w:rPr>
          <w:lang w:val="en-GB"/>
        </w:rPr>
      </w:pPr>
      <w:r>
        <w:rPr>
          <w:lang w:val="en-GB"/>
        </w:rPr>
        <w:t xml:space="preserve">DateTime </w:t>
      </w:r>
      <w:r w:rsidR="004B7439">
        <w:rPr>
          <w:lang w:val="en-GB"/>
        </w:rPr>
        <w:t>P</w:t>
      </w:r>
      <w:r>
        <w:rPr>
          <w:lang w:val="en-GB"/>
        </w:rPr>
        <w:t>icker</w:t>
      </w:r>
    </w:p>
    <w:p w14:paraId="51889EB2" w14:textId="42B4F343" w:rsidR="005C0987" w:rsidRDefault="005C0987" w:rsidP="005C0987">
      <w:pPr>
        <w:pStyle w:val="cpBullet"/>
        <w:numPr>
          <w:ilvl w:val="1"/>
          <w:numId w:val="28"/>
        </w:numPr>
        <w:rPr>
          <w:lang w:val="en-GB"/>
        </w:rPr>
      </w:pPr>
      <w:r w:rsidRPr="005C0987">
        <w:rPr>
          <w:lang w:val="en-GB"/>
        </w:rPr>
        <w:t>00014-e FilesSince</w:t>
      </w:r>
      <w:r>
        <w:rPr>
          <w:lang w:val="en-GB"/>
        </w:rPr>
        <w:t>.</w:t>
      </w:r>
    </w:p>
    <w:p w14:paraId="111393E7" w14:textId="5E883C71" w:rsidR="007C21DF" w:rsidRDefault="007C21DF" w:rsidP="005C0987">
      <w:pPr>
        <w:pStyle w:val="cpBullet"/>
        <w:numPr>
          <w:ilvl w:val="1"/>
          <w:numId w:val="28"/>
        </w:numPr>
        <w:rPr>
          <w:lang w:val="en-GB"/>
        </w:rPr>
      </w:pPr>
      <w:r w:rsidRPr="007C21DF">
        <w:rPr>
          <w:lang w:val="en-GB"/>
        </w:rPr>
        <w:t>00017-e MonthlyCalendar</w:t>
      </w:r>
      <w:r>
        <w:rPr>
          <w:lang w:val="en-GB"/>
        </w:rPr>
        <w:t>.</w:t>
      </w:r>
    </w:p>
    <w:p w14:paraId="5EA6E55B" w14:textId="3DED9AE8" w:rsidR="00C269B8" w:rsidRDefault="00C269B8" w:rsidP="00A2350A">
      <w:pPr>
        <w:pStyle w:val="cpBullet"/>
        <w:rPr>
          <w:lang w:val="en-GB"/>
        </w:rPr>
      </w:pPr>
      <w:r>
        <w:rPr>
          <w:lang w:val="en-GB"/>
        </w:rPr>
        <w:t>Debug</w:t>
      </w:r>
    </w:p>
    <w:p w14:paraId="4500A5D9" w14:textId="191B89A2" w:rsidR="00C269B8" w:rsidRDefault="00C269B8" w:rsidP="00C269B8">
      <w:pPr>
        <w:pStyle w:val="cpBullet"/>
        <w:numPr>
          <w:ilvl w:val="1"/>
          <w:numId w:val="28"/>
        </w:numPr>
        <w:rPr>
          <w:lang w:val="en-GB"/>
        </w:rPr>
      </w:pPr>
      <w:r w:rsidRPr="00C269B8">
        <w:rPr>
          <w:lang w:val="en-GB"/>
        </w:rPr>
        <w:t>00001-e OptionExplicit</w:t>
      </w:r>
      <w:r>
        <w:rPr>
          <w:lang w:val="en-GB"/>
        </w:rPr>
        <w:t>.</w:t>
      </w:r>
    </w:p>
    <w:p w14:paraId="240C4BF5" w14:textId="4B4592DB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00051-a DebugMethods</w:t>
      </w:r>
      <w:r>
        <w:rPr>
          <w:lang w:val="en-GB"/>
        </w:rPr>
        <w:t>.</w:t>
      </w:r>
    </w:p>
    <w:p w14:paraId="2650DDCC" w14:textId="29DD9DEF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00051-b ThrowBackErrorHandling</w:t>
      </w:r>
      <w:r>
        <w:rPr>
          <w:lang w:val="en-GB"/>
        </w:rPr>
        <w:t>.</w:t>
      </w:r>
    </w:p>
    <w:p w14:paraId="508F79BE" w14:textId="2E0FADD5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00051-c ShowException</w:t>
      </w:r>
      <w:r>
        <w:rPr>
          <w:lang w:val="en-GB"/>
        </w:rPr>
        <w:t>.</w:t>
      </w:r>
    </w:p>
    <w:p w14:paraId="6BD307BA" w14:textId="3C3AF75C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00051-d CustomException</w:t>
      </w:r>
      <w:r>
        <w:rPr>
          <w:lang w:val="en-GB"/>
        </w:rPr>
        <w:t>.</w:t>
      </w:r>
    </w:p>
    <w:p w14:paraId="04019D7D" w14:textId="02E192C3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00051-e ThrowException</w:t>
      </w:r>
      <w:r>
        <w:rPr>
          <w:lang w:val="en-GB"/>
        </w:rPr>
        <w:t>.</w:t>
      </w:r>
    </w:p>
    <w:p w14:paraId="6BA33A36" w14:textId="3A419226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00051-f ShowExceptionFields</w:t>
      </w:r>
      <w:r>
        <w:rPr>
          <w:lang w:val="en-GB"/>
        </w:rPr>
        <w:t>.</w:t>
      </w:r>
    </w:p>
    <w:p w14:paraId="470B9E21" w14:textId="4114398D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00051-g ShowStackTrace</w:t>
      </w:r>
      <w:r>
        <w:rPr>
          <w:lang w:val="en-GB"/>
        </w:rPr>
        <w:t>.</w:t>
      </w:r>
    </w:p>
    <w:p w14:paraId="1076BDCA" w14:textId="41504DF3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00051-h FileDebugMessages</w:t>
      </w:r>
      <w:r>
        <w:rPr>
          <w:lang w:val="en-GB"/>
        </w:rPr>
        <w:t>.</w:t>
      </w:r>
    </w:p>
    <w:p w14:paraId="51280BBB" w14:textId="058788C5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00051-i TestDebugStatus</w:t>
      </w:r>
      <w:r>
        <w:rPr>
          <w:lang w:val="en-GB"/>
        </w:rPr>
        <w:t>.</w:t>
      </w:r>
    </w:p>
    <w:p w14:paraId="1F05B9A4" w14:textId="19BCEED3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00051-j DebugAssert</w:t>
      </w:r>
      <w:r>
        <w:rPr>
          <w:lang w:val="en-GB"/>
        </w:rPr>
        <w:t>.</w:t>
      </w:r>
    </w:p>
    <w:p w14:paraId="4B0992AD" w14:textId="09CE4770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00051-k ThrowBackErrorTrace</w:t>
      </w:r>
      <w:r>
        <w:rPr>
          <w:lang w:val="en-GB"/>
        </w:rPr>
        <w:t>.</w:t>
      </w:r>
    </w:p>
    <w:p w14:paraId="55D3D893" w14:textId="5A8E1E9B" w:rsidR="00F20AE7" w:rsidRDefault="00F20AE7" w:rsidP="00C269B8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00051-l ThrowBackEventLogging</w:t>
      </w:r>
      <w:r>
        <w:rPr>
          <w:lang w:val="en-GB"/>
        </w:rPr>
        <w:t>.</w:t>
      </w:r>
    </w:p>
    <w:p w14:paraId="1EED43D1" w14:textId="6BF47CEE" w:rsidR="00F60C9B" w:rsidRDefault="00F60C9B" w:rsidP="00C269B8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00107-a ErrorException</w:t>
      </w:r>
      <w:r>
        <w:rPr>
          <w:lang w:val="en-GB"/>
        </w:rPr>
        <w:t>.</w:t>
      </w:r>
    </w:p>
    <w:p w14:paraId="78BA2A4C" w14:textId="68A94B93" w:rsidR="00F60C9B" w:rsidRDefault="00F60C9B" w:rsidP="00C269B8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00107-b PersonList</w:t>
      </w:r>
      <w:r>
        <w:rPr>
          <w:lang w:val="en-GB"/>
        </w:rPr>
        <w:t>.</w:t>
      </w:r>
    </w:p>
    <w:p w14:paraId="46E7E8DA" w14:textId="2E16CF78" w:rsidR="00F60C9B" w:rsidRDefault="00F60C9B" w:rsidP="00C269B8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00107-c Throw</w:t>
      </w:r>
      <w:r>
        <w:rPr>
          <w:lang w:val="en-GB"/>
        </w:rPr>
        <w:t>.</w:t>
      </w:r>
    </w:p>
    <w:p w14:paraId="1DDC78E6" w14:textId="5AAD677C" w:rsidR="00F60C9B" w:rsidRDefault="00F60C9B" w:rsidP="00C269B8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lastRenderedPageBreak/>
        <w:t>00107-d Exception</w:t>
      </w:r>
      <w:r>
        <w:rPr>
          <w:lang w:val="en-GB"/>
        </w:rPr>
        <w:t>.</w:t>
      </w:r>
    </w:p>
    <w:p w14:paraId="7BB1ACC2" w14:textId="73535313" w:rsidR="00EE10E8" w:rsidRDefault="00EE10E8" w:rsidP="00A2350A">
      <w:pPr>
        <w:pStyle w:val="cpBullet"/>
        <w:rPr>
          <w:lang w:val="en-GB"/>
        </w:rPr>
      </w:pPr>
      <w:r w:rsidRPr="00A2350A">
        <w:rPr>
          <w:lang w:val="en-GB"/>
        </w:rPr>
        <w:t>Declaration</w:t>
      </w:r>
    </w:p>
    <w:p w14:paraId="54E02748" w14:textId="77777777" w:rsidR="00944C0C" w:rsidRDefault="00944C0C" w:rsidP="00944C0C">
      <w:pPr>
        <w:pStyle w:val="cpBullet"/>
        <w:numPr>
          <w:ilvl w:val="1"/>
          <w:numId w:val="28"/>
        </w:numPr>
        <w:rPr>
          <w:lang w:val="en-GB"/>
        </w:rPr>
      </w:pPr>
      <w:r w:rsidRPr="00944C0C">
        <w:rPr>
          <w:lang w:val="en-GB"/>
        </w:rPr>
        <w:t>00001-f SquareRoot</w:t>
      </w:r>
      <w:r>
        <w:rPr>
          <w:lang w:val="en-GB"/>
        </w:rPr>
        <w:t>.</w:t>
      </w:r>
    </w:p>
    <w:p w14:paraId="03A3435B" w14:textId="77777777" w:rsidR="00DC3A89" w:rsidRDefault="00DC3A89" w:rsidP="00DC3A89">
      <w:pPr>
        <w:pStyle w:val="cpBullet"/>
        <w:numPr>
          <w:ilvl w:val="1"/>
          <w:numId w:val="28"/>
        </w:numPr>
        <w:rPr>
          <w:lang w:val="fr-BE"/>
        </w:rPr>
      </w:pPr>
      <w:r w:rsidRPr="00DC3A89">
        <w:rPr>
          <w:lang w:val="fr-BE"/>
        </w:rPr>
        <w:t>00001-i LookAtVariable</w:t>
      </w:r>
      <w:r>
        <w:rPr>
          <w:lang w:val="fr-BE"/>
        </w:rPr>
        <w:t>.</w:t>
      </w:r>
    </w:p>
    <w:p w14:paraId="40C2B4C4" w14:textId="7732FB73" w:rsidR="00C7766F" w:rsidRDefault="00C7766F" w:rsidP="00DC3A89">
      <w:pPr>
        <w:pStyle w:val="cpBullet"/>
        <w:numPr>
          <w:ilvl w:val="1"/>
          <w:numId w:val="28"/>
        </w:numPr>
        <w:rPr>
          <w:lang w:val="fr-BE"/>
        </w:rPr>
      </w:pPr>
      <w:r w:rsidRPr="00C7766F">
        <w:rPr>
          <w:lang w:val="fr-BE"/>
        </w:rPr>
        <w:t>00002-i Output</w:t>
      </w:r>
      <w:r>
        <w:rPr>
          <w:lang w:val="fr-BE"/>
        </w:rPr>
        <w:t>.</w:t>
      </w:r>
    </w:p>
    <w:p w14:paraId="6FA57C58" w14:textId="11C93BBF" w:rsidR="003B66FE" w:rsidRDefault="003B66FE" w:rsidP="00DC3A89">
      <w:pPr>
        <w:pStyle w:val="cpBullet"/>
        <w:numPr>
          <w:ilvl w:val="1"/>
          <w:numId w:val="28"/>
        </w:numPr>
        <w:rPr>
          <w:lang w:val="fr-BE"/>
        </w:rPr>
      </w:pPr>
      <w:r w:rsidRPr="003B66FE">
        <w:rPr>
          <w:lang w:val="fr-BE"/>
        </w:rPr>
        <w:t>00006-d VariableAssignment</w:t>
      </w:r>
      <w:r>
        <w:rPr>
          <w:lang w:val="fr-BE"/>
        </w:rPr>
        <w:t>.</w:t>
      </w:r>
    </w:p>
    <w:p w14:paraId="61F614C2" w14:textId="77777777" w:rsidR="001D6167" w:rsidRDefault="001D6167" w:rsidP="001D6167">
      <w:pPr>
        <w:pStyle w:val="cpBullet"/>
        <w:numPr>
          <w:ilvl w:val="1"/>
          <w:numId w:val="28"/>
        </w:numPr>
        <w:rPr>
          <w:lang w:val="fr-BE"/>
        </w:rPr>
      </w:pPr>
      <w:r w:rsidRPr="001D6167">
        <w:rPr>
          <w:lang w:val="fr-BE"/>
        </w:rPr>
        <w:t>00006-f VariableObjects</w:t>
      </w:r>
      <w:r>
        <w:rPr>
          <w:lang w:val="fr-BE"/>
        </w:rPr>
        <w:t>.</w:t>
      </w:r>
    </w:p>
    <w:p w14:paraId="351DC0D0" w14:textId="37079507" w:rsidR="0055657A" w:rsidRDefault="0055657A" w:rsidP="001D6167">
      <w:pPr>
        <w:pStyle w:val="cpBullet"/>
        <w:numPr>
          <w:ilvl w:val="1"/>
          <w:numId w:val="28"/>
        </w:numPr>
        <w:rPr>
          <w:lang w:val="fr-BE"/>
        </w:rPr>
      </w:pPr>
      <w:r w:rsidRPr="0055657A">
        <w:rPr>
          <w:lang w:val="fr-BE"/>
        </w:rPr>
        <w:t>00006-g Variables</w:t>
      </w:r>
      <w:r>
        <w:rPr>
          <w:lang w:val="fr-BE"/>
        </w:rPr>
        <w:t>.</w:t>
      </w:r>
    </w:p>
    <w:p w14:paraId="3F1DAFAC" w14:textId="69C1F454" w:rsidR="0070786F" w:rsidRDefault="0070786F" w:rsidP="001D6167">
      <w:pPr>
        <w:pStyle w:val="cpBullet"/>
        <w:numPr>
          <w:ilvl w:val="1"/>
          <w:numId w:val="28"/>
        </w:numPr>
        <w:rPr>
          <w:lang w:val="fr-BE"/>
        </w:rPr>
      </w:pPr>
      <w:r w:rsidRPr="0070786F">
        <w:rPr>
          <w:lang w:val="fr-BE"/>
        </w:rPr>
        <w:t>00006-l Assignment</w:t>
      </w:r>
      <w:r>
        <w:rPr>
          <w:lang w:val="fr-BE"/>
        </w:rPr>
        <w:t>.</w:t>
      </w:r>
    </w:p>
    <w:p w14:paraId="7F2E605C" w14:textId="4F64FC1B" w:rsidR="009F3F41" w:rsidRDefault="009F3F41" w:rsidP="001D6167">
      <w:pPr>
        <w:pStyle w:val="cpBullet"/>
        <w:numPr>
          <w:ilvl w:val="1"/>
          <w:numId w:val="28"/>
        </w:numPr>
        <w:rPr>
          <w:lang w:val="fr-BE"/>
        </w:rPr>
      </w:pPr>
      <w:r w:rsidRPr="009F3F41">
        <w:rPr>
          <w:lang w:val="fr-BE"/>
        </w:rPr>
        <w:t>00006-o LocalVariable</w:t>
      </w:r>
      <w:r>
        <w:rPr>
          <w:lang w:val="fr-BE"/>
        </w:rPr>
        <w:t>.</w:t>
      </w:r>
    </w:p>
    <w:p w14:paraId="5D0AA89E" w14:textId="70AACB70" w:rsidR="00FA6352" w:rsidRDefault="00FA6352" w:rsidP="001D6167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…</w:t>
      </w:r>
    </w:p>
    <w:p w14:paraId="6A3D986B" w14:textId="4F3E797C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Delegate</w:t>
      </w:r>
    </w:p>
    <w:p w14:paraId="5453A62D" w14:textId="13406C59" w:rsidR="004C4D93" w:rsidRDefault="004C4D93" w:rsidP="004C4D93">
      <w:pPr>
        <w:pStyle w:val="cpBullet"/>
        <w:numPr>
          <w:ilvl w:val="1"/>
          <w:numId w:val="28"/>
        </w:numPr>
        <w:rPr>
          <w:lang w:val="en-GB"/>
        </w:rPr>
      </w:pPr>
      <w:r w:rsidRPr="004C4D93">
        <w:rPr>
          <w:lang w:val="en-GB"/>
        </w:rPr>
        <w:t>00060-g WindowTracker</w:t>
      </w:r>
      <w:r>
        <w:rPr>
          <w:lang w:val="en-GB"/>
        </w:rPr>
        <w:t>.</w:t>
      </w:r>
    </w:p>
    <w:p w14:paraId="7E944174" w14:textId="0681A9C7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00901-a DelegateBubbleSort</w:t>
      </w:r>
      <w:r>
        <w:rPr>
          <w:lang w:val="en-GB"/>
        </w:rPr>
        <w:t>.</w:t>
      </w:r>
    </w:p>
    <w:p w14:paraId="38B91909" w14:textId="634D0D16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00901-b DelegateMethod</w:t>
      </w:r>
      <w:r>
        <w:rPr>
          <w:lang w:val="en-GB"/>
        </w:rPr>
        <w:t>.</w:t>
      </w:r>
    </w:p>
    <w:p w14:paraId="64976C6B" w14:textId="1EDB68D3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00901-c DelegateFunction</w:t>
      </w:r>
      <w:r>
        <w:rPr>
          <w:lang w:val="en-GB"/>
        </w:rPr>
        <w:t>.</w:t>
      </w:r>
    </w:p>
    <w:p w14:paraId="6094656B" w14:textId="1D05FC64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00901-d Delegates</w:t>
      </w:r>
      <w:r>
        <w:rPr>
          <w:lang w:val="en-GB"/>
        </w:rPr>
        <w:t>.</w:t>
      </w:r>
    </w:p>
    <w:p w14:paraId="733FFEB3" w14:textId="2E8EBE5E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00901-e Delegate</w:t>
      </w:r>
      <w:r>
        <w:rPr>
          <w:lang w:val="en-GB"/>
        </w:rPr>
        <w:t>.</w:t>
      </w:r>
    </w:p>
    <w:p w14:paraId="23BDD461" w14:textId="4B506571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00901-f UseDelegate</w:t>
      </w:r>
      <w:r>
        <w:rPr>
          <w:lang w:val="en-GB"/>
        </w:rPr>
        <w:t>.</w:t>
      </w:r>
    </w:p>
    <w:p w14:paraId="3986244F" w14:textId="4516E58A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00901-g Delegate</w:t>
      </w:r>
      <w:r>
        <w:rPr>
          <w:lang w:val="en-GB"/>
        </w:rPr>
        <w:t>.</w:t>
      </w:r>
    </w:p>
    <w:p w14:paraId="72666F43" w14:textId="41A06D8E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00901-h DelegateSort</w:t>
      </w:r>
      <w:r>
        <w:rPr>
          <w:lang w:val="en-GB"/>
        </w:rPr>
        <w:t>.</w:t>
      </w:r>
    </w:p>
    <w:p w14:paraId="5389C5BE" w14:textId="08230ECB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00901-i MultipleDelegates</w:t>
      </w:r>
      <w:r>
        <w:rPr>
          <w:lang w:val="en-GB"/>
        </w:rPr>
        <w:t>.</w:t>
      </w:r>
    </w:p>
    <w:p w14:paraId="14A91ABD" w14:textId="3B12C303" w:rsidR="0012231D" w:rsidRDefault="0012231D" w:rsidP="004C4D93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00901-j OperatorOverload</w:t>
      </w:r>
      <w:r>
        <w:rPr>
          <w:lang w:val="en-GB"/>
        </w:rPr>
        <w:t>.</w:t>
      </w:r>
    </w:p>
    <w:p w14:paraId="379D8AC8" w14:textId="6ACF8955" w:rsidR="00845BCF" w:rsidRDefault="00845BCF" w:rsidP="00A2350A">
      <w:pPr>
        <w:pStyle w:val="cpBullet"/>
        <w:rPr>
          <w:lang w:val="en-GB"/>
        </w:rPr>
      </w:pPr>
      <w:r>
        <w:rPr>
          <w:lang w:val="en-GB"/>
        </w:rPr>
        <w:t>Dependency</w:t>
      </w:r>
    </w:p>
    <w:p w14:paraId="1033611A" w14:textId="43D1DD81" w:rsidR="00845BCF" w:rsidRDefault="00845BCF" w:rsidP="00845BCF">
      <w:pPr>
        <w:pStyle w:val="cpBullet"/>
        <w:numPr>
          <w:ilvl w:val="1"/>
          <w:numId w:val="28"/>
        </w:numPr>
        <w:rPr>
          <w:lang w:val="en-GB"/>
        </w:rPr>
      </w:pPr>
      <w:r w:rsidRPr="00845BCF">
        <w:rPr>
          <w:lang w:val="en-GB"/>
        </w:rPr>
        <w:t>00060-c NotCompiledXAML</w:t>
      </w:r>
      <w:r>
        <w:rPr>
          <w:lang w:val="en-GB"/>
        </w:rPr>
        <w:t>.</w:t>
      </w:r>
    </w:p>
    <w:p w14:paraId="580D35AF" w14:textId="5A9F4256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De</w:t>
      </w:r>
      <w:r w:rsidR="00910120">
        <w:rPr>
          <w:lang w:val="en-GB"/>
        </w:rPr>
        <w:t>con</w:t>
      </w:r>
      <w:r>
        <w:rPr>
          <w:lang w:val="en-GB"/>
        </w:rPr>
        <w:t>structor</w:t>
      </w:r>
    </w:p>
    <w:p w14:paraId="3BF6B3A8" w14:textId="45451BB3" w:rsidR="00C5559C" w:rsidRDefault="00C5559C" w:rsidP="00A2350A">
      <w:pPr>
        <w:pStyle w:val="cpBullet"/>
        <w:rPr>
          <w:lang w:val="en-GB"/>
        </w:rPr>
      </w:pPr>
      <w:r>
        <w:rPr>
          <w:lang w:val="en-GB"/>
        </w:rPr>
        <w:t>Dialog Box</w:t>
      </w:r>
    </w:p>
    <w:p w14:paraId="67F21519" w14:textId="70E1C6F1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00115-a CommonDialog</w:t>
      </w:r>
      <w:r>
        <w:rPr>
          <w:lang w:val="en-GB"/>
        </w:rPr>
        <w:t>.</w:t>
      </w:r>
    </w:p>
    <w:p w14:paraId="136ECFAA" w14:textId="41A39778" w:rsidR="003938B8" w:rsidRDefault="003938B8" w:rsidP="00A2350A">
      <w:pPr>
        <w:pStyle w:val="cpBullet"/>
        <w:rPr>
          <w:lang w:val="en-GB"/>
        </w:rPr>
      </w:pPr>
      <w:r>
        <w:rPr>
          <w:lang w:val="en-GB"/>
        </w:rPr>
        <w:t>Drawing</w:t>
      </w:r>
    </w:p>
    <w:p w14:paraId="14589806" w14:textId="3BF74BC1" w:rsidR="003938B8" w:rsidRDefault="003938B8" w:rsidP="003938B8">
      <w:pPr>
        <w:pStyle w:val="cpBullet"/>
        <w:numPr>
          <w:ilvl w:val="1"/>
          <w:numId w:val="28"/>
        </w:numPr>
        <w:rPr>
          <w:lang w:val="en-GB"/>
        </w:rPr>
      </w:pPr>
      <w:r w:rsidRPr="003938B8">
        <w:rPr>
          <w:lang w:val="en-GB"/>
        </w:rPr>
        <w:t>00030-a Pixels</w:t>
      </w:r>
      <w:r>
        <w:rPr>
          <w:lang w:val="en-GB"/>
        </w:rPr>
        <w:t>.</w:t>
      </w:r>
    </w:p>
    <w:p w14:paraId="469853AB" w14:textId="3CA86723" w:rsidR="003938B8" w:rsidRDefault="003938B8" w:rsidP="003938B8">
      <w:pPr>
        <w:pStyle w:val="cpBullet"/>
        <w:numPr>
          <w:ilvl w:val="1"/>
          <w:numId w:val="28"/>
        </w:numPr>
        <w:rPr>
          <w:lang w:val="en-GB"/>
        </w:rPr>
      </w:pPr>
      <w:r w:rsidRPr="003938B8">
        <w:rPr>
          <w:lang w:val="en-GB"/>
        </w:rPr>
        <w:t>00030-b Lines</w:t>
      </w:r>
      <w:r>
        <w:rPr>
          <w:lang w:val="en-GB"/>
        </w:rPr>
        <w:t>.</w:t>
      </w:r>
    </w:p>
    <w:p w14:paraId="6A8652EA" w14:textId="6DBCFC89" w:rsidR="003938B8" w:rsidRDefault="003938B8" w:rsidP="003938B8">
      <w:pPr>
        <w:pStyle w:val="cpBullet"/>
        <w:numPr>
          <w:ilvl w:val="1"/>
          <w:numId w:val="28"/>
        </w:numPr>
        <w:rPr>
          <w:lang w:val="en-GB"/>
        </w:rPr>
      </w:pPr>
      <w:r w:rsidRPr="003938B8">
        <w:rPr>
          <w:lang w:val="en-GB"/>
        </w:rPr>
        <w:t>00030-c Rectangles</w:t>
      </w:r>
      <w:r>
        <w:rPr>
          <w:lang w:val="en-GB"/>
        </w:rPr>
        <w:t>.</w:t>
      </w:r>
    </w:p>
    <w:p w14:paraId="2467C2BD" w14:textId="1A4E3738" w:rsidR="003938B8" w:rsidRDefault="003938B8" w:rsidP="003938B8">
      <w:pPr>
        <w:pStyle w:val="cpBullet"/>
        <w:numPr>
          <w:ilvl w:val="1"/>
          <w:numId w:val="28"/>
        </w:numPr>
        <w:rPr>
          <w:lang w:val="en-GB"/>
        </w:rPr>
      </w:pPr>
      <w:r w:rsidRPr="003938B8">
        <w:rPr>
          <w:lang w:val="en-GB"/>
        </w:rPr>
        <w:t>00030-d Paint</w:t>
      </w:r>
      <w:r>
        <w:rPr>
          <w:lang w:val="en-GB"/>
        </w:rPr>
        <w:t>.</w:t>
      </w:r>
    </w:p>
    <w:p w14:paraId="0DD15B3C" w14:textId="37A36BE4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lastRenderedPageBreak/>
        <w:t>Enum</w:t>
      </w:r>
    </w:p>
    <w:p w14:paraId="65E1FEEA" w14:textId="12BEF4AB" w:rsidR="003E03DF" w:rsidRDefault="003E03DF" w:rsidP="003E03DF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00007-m Switch</w:t>
      </w:r>
      <w:r>
        <w:rPr>
          <w:lang w:val="en-GB"/>
        </w:rPr>
        <w:t>.</w:t>
      </w:r>
    </w:p>
    <w:p w14:paraId="5CA94D57" w14:textId="10792E85" w:rsidR="00F20AE7" w:rsidRDefault="00F20AE7" w:rsidP="003E03DF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00041-a Enum</w:t>
      </w:r>
      <w:r>
        <w:rPr>
          <w:lang w:val="en-GB"/>
        </w:rPr>
        <w:t>.</w:t>
      </w:r>
    </w:p>
    <w:p w14:paraId="417FB11D" w14:textId="6BE35A7B" w:rsidR="00910120" w:rsidRDefault="00910120" w:rsidP="00A2350A">
      <w:pPr>
        <w:pStyle w:val="cpBullet"/>
        <w:rPr>
          <w:lang w:val="en-GB"/>
        </w:rPr>
      </w:pPr>
      <w:r>
        <w:rPr>
          <w:lang w:val="en-GB"/>
        </w:rPr>
        <w:t>Equals</w:t>
      </w:r>
    </w:p>
    <w:p w14:paraId="53E48197" w14:textId="37FC0121" w:rsidR="00910120" w:rsidRDefault="00910120" w:rsidP="00910120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00102-v OperatorOverload</w:t>
      </w:r>
      <w:r>
        <w:rPr>
          <w:lang w:val="en-GB"/>
        </w:rPr>
        <w:t>.</w:t>
      </w:r>
    </w:p>
    <w:p w14:paraId="1C8BD365" w14:textId="536D3316" w:rsidR="00F60C9B" w:rsidRDefault="00F60C9B" w:rsidP="00A2350A">
      <w:pPr>
        <w:pStyle w:val="cpBullet"/>
        <w:rPr>
          <w:lang w:val="en-GB"/>
        </w:rPr>
      </w:pPr>
      <w:r>
        <w:rPr>
          <w:lang w:val="en-GB"/>
        </w:rPr>
        <w:t>Error Handling</w:t>
      </w:r>
    </w:p>
    <w:p w14:paraId="1BD7C62D" w14:textId="77777777" w:rsidR="00F60C9B" w:rsidRDefault="00F60C9B" w:rsidP="00F60C9B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00107-a ErrorException</w:t>
      </w:r>
      <w:r>
        <w:rPr>
          <w:lang w:val="en-GB"/>
        </w:rPr>
        <w:t>.</w:t>
      </w:r>
    </w:p>
    <w:p w14:paraId="3FDA73D4" w14:textId="77777777" w:rsidR="00F60C9B" w:rsidRDefault="00F60C9B" w:rsidP="00F60C9B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00107-b PersonList</w:t>
      </w:r>
      <w:r>
        <w:rPr>
          <w:lang w:val="en-GB"/>
        </w:rPr>
        <w:t>.</w:t>
      </w:r>
    </w:p>
    <w:p w14:paraId="3A9A70CB" w14:textId="77777777" w:rsidR="00F60C9B" w:rsidRDefault="00F60C9B" w:rsidP="00F60C9B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00107-c Throw</w:t>
      </w:r>
      <w:r>
        <w:rPr>
          <w:lang w:val="en-GB"/>
        </w:rPr>
        <w:t>.</w:t>
      </w:r>
    </w:p>
    <w:p w14:paraId="51E60159" w14:textId="77777777" w:rsidR="00F60C9B" w:rsidRDefault="00F60C9B" w:rsidP="00F60C9B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00107-d Exception</w:t>
      </w:r>
      <w:r>
        <w:rPr>
          <w:lang w:val="en-GB"/>
        </w:rPr>
        <w:t>.</w:t>
      </w:r>
    </w:p>
    <w:p w14:paraId="7E6F3535" w14:textId="33A0027A" w:rsidR="007C21DF" w:rsidRDefault="007C21DF" w:rsidP="00A2350A">
      <w:pPr>
        <w:pStyle w:val="cpBullet"/>
        <w:rPr>
          <w:lang w:val="en-GB"/>
        </w:rPr>
      </w:pPr>
      <w:r>
        <w:rPr>
          <w:lang w:val="en-GB"/>
        </w:rPr>
        <w:t xml:space="preserve">Error </w:t>
      </w:r>
      <w:r w:rsidR="004B7439">
        <w:rPr>
          <w:lang w:val="en-GB"/>
        </w:rPr>
        <w:t>P</w:t>
      </w:r>
      <w:r>
        <w:rPr>
          <w:lang w:val="en-GB"/>
        </w:rPr>
        <w:t>rovidor</w:t>
      </w:r>
    </w:p>
    <w:p w14:paraId="698D62AD" w14:textId="0C062F4D" w:rsidR="007C21DF" w:rsidRDefault="007C21DF" w:rsidP="007C21DF">
      <w:pPr>
        <w:pStyle w:val="cpBullet"/>
        <w:numPr>
          <w:ilvl w:val="1"/>
          <w:numId w:val="28"/>
        </w:numPr>
        <w:rPr>
          <w:lang w:val="en-GB"/>
        </w:rPr>
      </w:pPr>
      <w:r w:rsidRPr="007C21DF">
        <w:rPr>
          <w:lang w:val="en-GB"/>
        </w:rPr>
        <w:t>00017-m ErrorProvider</w:t>
      </w:r>
      <w:r>
        <w:rPr>
          <w:lang w:val="en-GB"/>
        </w:rPr>
        <w:t>.</w:t>
      </w:r>
    </w:p>
    <w:p w14:paraId="33A5CC69" w14:textId="10B1574F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Event</w:t>
      </w:r>
    </w:p>
    <w:p w14:paraId="49B527AD" w14:textId="2D8C74DE" w:rsidR="004C4D93" w:rsidRDefault="004C4D93" w:rsidP="004C4D93">
      <w:pPr>
        <w:pStyle w:val="cpBullet"/>
        <w:numPr>
          <w:ilvl w:val="1"/>
          <w:numId w:val="28"/>
        </w:numPr>
        <w:rPr>
          <w:lang w:val="en-GB"/>
        </w:rPr>
      </w:pPr>
      <w:r w:rsidRPr="004C4D93">
        <w:rPr>
          <w:lang w:val="en-GB"/>
        </w:rPr>
        <w:t>00060-g WindowTracker</w:t>
      </w:r>
      <w:r>
        <w:rPr>
          <w:lang w:val="en-GB"/>
        </w:rPr>
        <w:t>.</w:t>
      </w:r>
    </w:p>
    <w:p w14:paraId="28005731" w14:textId="2A3A6877" w:rsidR="00793BC0" w:rsidRDefault="00793BC0" w:rsidP="004C4D93">
      <w:pPr>
        <w:pStyle w:val="cpBullet"/>
        <w:numPr>
          <w:ilvl w:val="1"/>
          <w:numId w:val="28"/>
        </w:numPr>
        <w:rPr>
          <w:lang w:val="en-GB"/>
        </w:rPr>
      </w:pPr>
      <w:r w:rsidRPr="00793BC0">
        <w:rPr>
          <w:lang w:val="en-GB"/>
        </w:rPr>
        <w:t>00060-h SingleInstanceApplication</w:t>
      </w:r>
      <w:r>
        <w:rPr>
          <w:lang w:val="en-GB"/>
        </w:rPr>
        <w:t>.</w:t>
      </w:r>
    </w:p>
    <w:p w14:paraId="34DFA078" w14:textId="4ADFAED1" w:rsidR="00793BC0" w:rsidRDefault="00793BC0" w:rsidP="004C4D93">
      <w:pPr>
        <w:pStyle w:val="cpBullet"/>
        <w:numPr>
          <w:ilvl w:val="1"/>
          <w:numId w:val="28"/>
        </w:numPr>
        <w:rPr>
          <w:lang w:val="en-GB"/>
        </w:rPr>
      </w:pPr>
      <w:r w:rsidRPr="00793BC0">
        <w:rPr>
          <w:lang w:val="en-GB"/>
        </w:rPr>
        <w:t>00060-l EventHandling</w:t>
      </w:r>
      <w:r>
        <w:rPr>
          <w:lang w:val="en-GB"/>
        </w:rPr>
        <w:t>.</w:t>
      </w:r>
    </w:p>
    <w:p w14:paraId="46D5D793" w14:textId="744FC9E8" w:rsidR="00793BC0" w:rsidRDefault="00793BC0" w:rsidP="004C4D93">
      <w:pPr>
        <w:pStyle w:val="cpBullet"/>
        <w:numPr>
          <w:ilvl w:val="1"/>
          <w:numId w:val="28"/>
        </w:numPr>
        <w:rPr>
          <w:lang w:val="en-GB"/>
        </w:rPr>
      </w:pPr>
      <w:r w:rsidRPr="00793BC0">
        <w:rPr>
          <w:lang w:val="en-GB"/>
        </w:rPr>
        <w:t>00060-m RoutedEvents</w:t>
      </w:r>
      <w:r>
        <w:rPr>
          <w:lang w:val="en-GB"/>
        </w:rPr>
        <w:t>.</w:t>
      </w:r>
    </w:p>
    <w:p w14:paraId="4BE42CE3" w14:textId="0928CD23" w:rsidR="00F60C9B" w:rsidRDefault="00F60C9B" w:rsidP="004C4D93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00106-a PersonClass</w:t>
      </w:r>
      <w:r>
        <w:rPr>
          <w:lang w:val="en-GB"/>
        </w:rPr>
        <w:t>.</w:t>
      </w:r>
    </w:p>
    <w:p w14:paraId="4ECF3FDB" w14:textId="77390FF1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00111-a AddControls</w:t>
      </w:r>
      <w:r>
        <w:rPr>
          <w:lang w:val="en-GB"/>
        </w:rPr>
        <w:t>.</w:t>
      </w:r>
    </w:p>
    <w:p w14:paraId="2F12FD32" w14:textId="07DC228A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00111-b AnchorDock</w:t>
      </w:r>
      <w:r>
        <w:rPr>
          <w:lang w:val="en-GB"/>
        </w:rPr>
        <w:t>.</w:t>
      </w:r>
    </w:p>
    <w:p w14:paraId="7B922AB5" w14:textId="3B00F10E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00111-c ButtonEvent</w:t>
      </w:r>
      <w:r>
        <w:rPr>
          <w:lang w:val="en-GB"/>
        </w:rPr>
        <w:t>.</w:t>
      </w:r>
    </w:p>
    <w:p w14:paraId="7AA4EABE" w14:textId="779CEF33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00111-d WithEvents</w:t>
      </w:r>
      <w:r>
        <w:rPr>
          <w:lang w:val="en-GB"/>
        </w:rPr>
        <w:t>.</w:t>
      </w:r>
    </w:p>
    <w:p w14:paraId="164F9947" w14:textId="569EFC19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00111-e StatusEvent</w:t>
      </w:r>
      <w:r>
        <w:rPr>
          <w:lang w:val="en-GB"/>
        </w:rPr>
        <w:t>.</w:t>
      </w:r>
    </w:p>
    <w:p w14:paraId="5102BCBD" w14:textId="16287877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00111-f Event</w:t>
      </w:r>
      <w:r>
        <w:rPr>
          <w:lang w:val="en-GB"/>
        </w:rPr>
        <w:t>.</w:t>
      </w:r>
    </w:p>
    <w:p w14:paraId="4AFBBADE" w14:textId="03561468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00111-g Event</w:t>
      </w:r>
      <w:r>
        <w:rPr>
          <w:lang w:val="en-GB"/>
        </w:rPr>
        <w:t>.</w:t>
      </w:r>
    </w:p>
    <w:p w14:paraId="3C5C67DE" w14:textId="4AF73C5A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00111-h ButtonArray</w:t>
      </w:r>
      <w:r>
        <w:rPr>
          <w:lang w:val="en-GB"/>
        </w:rPr>
        <w:t>.</w:t>
      </w:r>
    </w:p>
    <w:p w14:paraId="01F249B1" w14:textId="240B0E3A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00111-i EventHandler</w:t>
      </w:r>
      <w:r>
        <w:rPr>
          <w:lang w:val="en-GB"/>
        </w:rPr>
        <w:t>.</w:t>
      </w:r>
    </w:p>
    <w:p w14:paraId="0B664920" w14:textId="1C9A08EC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00111-j AddHandler</w:t>
      </w:r>
      <w:r>
        <w:rPr>
          <w:lang w:val="en-GB"/>
        </w:rPr>
        <w:t>.</w:t>
      </w:r>
    </w:p>
    <w:p w14:paraId="4559393A" w14:textId="294F50FB" w:rsidR="00B56A2A" w:rsidRDefault="00B56A2A" w:rsidP="004C4D93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00111-k MultipleEventHandler</w:t>
      </w:r>
      <w:r>
        <w:rPr>
          <w:lang w:val="en-GB"/>
        </w:rPr>
        <w:t>.</w:t>
      </w:r>
    </w:p>
    <w:p w14:paraId="41CFACC9" w14:textId="5B73D898" w:rsidR="00C5559C" w:rsidRDefault="00C5559C" w:rsidP="004C4D93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00119-a PatternMaker</w:t>
      </w:r>
      <w:r>
        <w:rPr>
          <w:lang w:val="en-GB"/>
        </w:rPr>
        <w:t>.</w:t>
      </w:r>
    </w:p>
    <w:p w14:paraId="3FBD2A51" w14:textId="02835CC8" w:rsidR="00C5559C" w:rsidRDefault="00C5559C" w:rsidP="004C4D93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00119-b BetterPatternMaker</w:t>
      </w:r>
      <w:r>
        <w:rPr>
          <w:lang w:val="en-GB"/>
        </w:rPr>
        <w:t>.</w:t>
      </w:r>
    </w:p>
    <w:p w14:paraId="3045A3DB" w14:textId="077579A0" w:rsidR="00E02B4B" w:rsidRDefault="00E02B4B" w:rsidP="004C4D93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00902-a Event</w:t>
      </w:r>
      <w:r>
        <w:rPr>
          <w:lang w:val="en-GB"/>
        </w:rPr>
        <w:t>.</w:t>
      </w:r>
    </w:p>
    <w:p w14:paraId="44121280" w14:textId="45F06D4F" w:rsidR="00E02B4B" w:rsidRDefault="00E02B4B" w:rsidP="004C4D93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00902-b WithEvents</w:t>
      </w:r>
      <w:r>
        <w:rPr>
          <w:lang w:val="en-GB"/>
        </w:rPr>
        <w:t>.</w:t>
      </w:r>
    </w:p>
    <w:p w14:paraId="5BD3D528" w14:textId="23090172" w:rsidR="00E02B4B" w:rsidRDefault="00E02B4B" w:rsidP="004C4D93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lastRenderedPageBreak/>
        <w:t>00902-c ExpandEventArguments</w:t>
      </w:r>
      <w:r>
        <w:rPr>
          <w:lang w:val="en-GB"/>
        </w:rPr>
        <w:t>.</w:t>
      </w:r>
    </w:p>
    <w:p w14:paraId="4809674B" w14:textId="1B4C0498" w:rsidR="00E02B4B" w:rsidRDefault="00E02B4B" w:rsidP="004C4D93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00902-d Timer</w:t>
      </w:r>
      <w:r>
        <w:rPr>
          <w:lang w:val="en-GB"/>
        </w:rPr>
        <w:t>.</w:t>
      </w:r>
    </w:p>
    <w:p w14:paraId="47D2116B" w14:textId="7FD23887" w:rsidR="00E02B4B" w:rsidRDefault="00E02B4B" w:rsidP="004C4D93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01008-a MorseCode</w:t>
      </w:r>
      <w:r>
        <w:rPr>
          <w:lang w:val="en-GB"/>
        </w:rPr>
        <w:t>.</w:t>
      </w:r>
    </w:p>
    <w:p w14:paraId="3E6D1152" w14:textId="393863FB" w:rsidR="00E02B4B" w:rsidRDefault="00E02B4B" w:rsidP="004C4D93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01011-a Camera</w:t>
      </w:r>
      <w:r>
        <w:rPr>
          <w:lang w:val="en-GB"/>
        </w:rPr>
        <w:t>.</w:t>
      </w:r>
    </w:p>
    <w:p w14:paraId="22FC9609" w14:textId="3EA69926" w:rsidR="00E02B4B" w:rsidRDefault="00E02B4B" w:rsidP="004C4D93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09999-b MemoryGame</w:t>
      </w:r>
      <w:r>
        <w:rPr>
          <w:lang w:val="en-GB"/>
        </w:rPr>
        <w:t>.</w:t>
      </w:r>
    </w:p>
    <w:p w14:paraId="7A0F8C37" w14:textId="77777777" w:rsidR="00E02B4B" w:rsidRDefault="00E02B4B" w:rsidP="00E02B4B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09999-c TrainGame</w:t>
      </w:r>
      <w:r>
        <w:rPr>
          <w:lang w:val="en-GB"/>
        </w:rPr>
        <w:t>.</w:t>
      </w:r>
    </w:p>
    <w:p w14:paraId="7A9FBA26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Exceptions</w:t>
      </w:r>
    </w:p>
    <w:p w14:paraId="3425827E" w14:textId="0CF7E035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00050-a DivideByZero</w:t>
      </w:r>
      <w:r>
        <w:rPr>
          <w:lang w:val="en-GB"/>
        </w:rPr>
        <w:t>.</w:t>
      </w:r>
    </w:p>
    <w:p w14:paraId="6BC4FAE5" w14:textId="6EDB45BE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00050-b UsingExceptions</w:t>
      </w:r>
      <w:r>
        <w:rPr>
          <w:lang w:val="en-GB"/>
        </w:rPr>
        <w:t>.</w:t>
      </w:r>
    </w:p>
    <w:p w14:paraId="5150685D" w14:textId="76DDFD23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00050-c Properties</w:t>
      </w:r>
      <w:r>
        <w:rPr>
          <w:lang w:val="en-GB"/>
        </w:rPr>
        <w:t>.</w:t>
      </w:r>
    </w:p>
    <w:p w14:paraId="1F3C0997" w14:textId="40BDF277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00050-d Overflow</w:t>
      </w:r>
      <w:r>
        <w:rPr>
          <w:lang w:val="en-GB"/>
        </w:rPr>
        <w:t>.</w:t>
      </w:r>
    </w:p>
    <w:p w14:paraId="1F58979B" w14:textId="7CDE77A7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00050-e Debug</w:t>
      </w:r>
      <w:r>
        <w:rPr>
          <w:lang w:val="en-GB"/>
        </w:rPr>
        <w:t>.</w:t>
      </w:r>
    </w:p>
    <w:p w14:paraId="2CBC8D1B" w14:textId="69A0C268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00050-f ThrowSystemException</w:t>
      </w:r>
      <w:r>
        <w:rPr>
          <w:lang w:val="en-GB"/>
        </w:rPr>
        <w:t>.</w:t>
      </w:r>
    </w:p>
    <w:p w14:paraId="0EB4ED44" w14:textId="53F7E913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00050-g ErrorTest</w:t>
      </w:r>
      <w:r>
        <w:rPr>
          <w:lang w:val="en-GB"/>
        </w:rPr>
        <w:t>.</w:t>
      </w:r>
    </w:p>
    <w:p w14:paraId="4D4B11D5" w14:textId="6A8EF366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00050-h OnError</w:t>
      </w:r>
      <w:r>
        <w:rPr>
          <w:lang w:val="en-GB"/>
        </w:rPr>
        <w:t>.</w:t>
      </w:r>
    </w:p>
    <w:p w14:paraId="230B9CDF" w14:textId="5308610E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00050-i RaiseError</w:t>
      </w:r>
      <w:r>
        <w:rPr>
          <w:lang w:val="en-GB"/>
        </w:rPr>
        <w:t>.</w:t>
      </w:r>
    </w:p>
    <w:p w14:paraId="69A6F2A7" w14:textId="5A9F106A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00050-j Exception</w:t>
      </w:r>
      <w:r>
        <w:rPr>
          <w:lang w:val="en-GB"/>
        </w:rPr>
        <w:t>.</w:t>
      </w:r>
    </w:p>
    <w:p w14:paraId="4136C0B3" w14:textId="4A5E78BA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00050-k ExceptionMember</w:t>
      </w:r>
      <w:r>
        <w:rPr>
          <w:lang w:val="en-GB"/>
        </w:rPr>
        <w:t>.</w:t>
      </w:r>
    </w:p>
    <w:p w14:paraId="3177DFEB" w14:textId="5A64C206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00050-l Exceptions</w:t>
      </w:r>
      <w:r>
        <w:rPr>
          <w:lang w:val="en-GB"/>
        </w:rPr>
        <w:t>.</w:t>
      </w:r>
    </w:p>
    <w:p w14:paraId="15978FD5" w14:textId="42AF116A" w:rsidR="00F20AE7" w:rsidRDefault="00F20AE7" w:rsidP="00F20AE7">
      <w:pPr>
        <w:pStyle w:val="cpBullet"/>
        <w:numPr>
          <w:ilvl w:val="1"/>
          <w:numId w:val="28"/>
        </w:numPr>
        <w:rPr>
          <w:lang w:val="en-GB"/>
        </w:rPr>
      </w:pPr>
      <w:r w:rsidRPr="00F20AE7">
        <w:rPr>
          <w:lang w:val="en-GB"/>
        </w:rPr>
        <w:t>00050-m LoopUntilCorrect</w:t>
      </w:r>
      <w:r>
        <w:rPr>
          <w:lang w:val="en-GB"/>
        </w:rPr>
        <w:t>.</w:t>
      </w:r>
    </w:p>
    <w:p w14:paraId="42A57202" w14:textId="2A635E06" w:rsidR="00715B8A" w:rsidRDefault="00715B8A" w:rsidP="00A2350A">
      <w:pPr>
        <w:pStyle w:val="cpBullet"/>
        <w:rPr>
          <w:lang w:val="en-GB"/>
        </w:rPr>
      </w:pPr>
      <w:r>
        <w:rPr>
          <w:lang w:val="en-GB"/>
        </w:rPr>
        <w:t>File and Folder (Directory)</w:t>
      </w:r>
    </w:p>
    <w:p w14:paraId="7D7F8039" w14:textId="4E35D8B4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00301-a MakeDirectory</w:t>
      </w:r>
      <w:r>
        <w:rPr>
          <w:lang w:val="en-GB"/>
        </w:rPr>
        <w:t>.</w:t>
      </w:r>
    </w:p>
    <w:p w14:paraId="30C67D51" w14:textId="01D80D24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00301-b DirectoryExists</w:t>
      </w:r>
      <w:r>
        <w:rPr>
          <w:lang w:val="en-GB"/>
        </w:rPr>
        <w:t>.</w:t>
      </w:r>
    </w:p>
    <w:p w14:paraId="49F589F0" w14:textId="535767F7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00301-c DeleteDirectory</w:t>
      </w:r>
      <w:r>
        <w:rPr>
          <w:lang w:val="en-GB"/>
        </w:rPr>
        <w:t>.</w:t>
      </w:r>
    </w:p>
    <w:p w14:paraId="357BFAE6" w14:textId="10FC66E6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00301-d DirectoryInfo</w:t>
      </w:r>
      <w:r>
        <w:rPr>
          <w:lang w:val="en-GB"/>
        </w:rPr>
        <w:t>.</w:t>
      </w:r>
    </w:p>
    <w:p w14:paraId="42EFFADF" w14:textId="58980458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00301-g UniqueDirectory</w:t>
      </w:r>
      <w:r>
        <w:rPr>
          <w:lang w:val="en-GB"/>
        </w:rPr>
        <w:t>.</w:t>
      </w:r>
    </w:p>
    <w:p w14:paraId="1B4591D5" w14:textId="39AA7C56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00301-h DirectoryInfo</w:t>
      </w:r>
      <w:r>
        <w:rPr>
          <w:lang w:val="en-GB"/>
        </w:rPr>
        <w:t>.</w:t>
      </w:r>
    </w:p>
    <w:p w14:paraId="6B60D902" w14:textId="171359D9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00301-i GetParent</w:t>
      </w:r>
      <w:r>
        <w:rPr>
          <w:lang w:val="en-GB"/>
        </w:rPr>
        <w:t>.</w:t>
      </w:r>
    </w:p>
    <w:p w14:paraId="02621758" w14:textId="33BDD805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00301-j RootDirectory</w:t>
      </w:r>
      <w:r>
        <w:rPr>
          <w:lang w:val="en-GB"/>
        </w:rPr>
        <w:t>.</w:t>
      </w:r>
    </w:p>
    <w:p w14:paraId="646FEA68" w14:textId="57034A99" w:rsidR="00715B8A" w:rsidRDefault="00715B8A" w:rsidP="00715B8A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00301-k Temp</w:t>
      </w:r>
      <w:r>
        <w:rPr>
          <w:lang w:val="en-GB"/>
        </w:rPr>
        <w:t>.</w:t>
      </w:r>
    </w:p>
    <w:p w14:paraId="014DBAC7" w14:textId="4920A94A" w:rsidR="0012231D" w:rsidRDefault="0012231D" w:rsidP="00715B8A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00302-d TodaysFiles</w:t>
      </w:r>
      <w:r>
        <w:rPr>
          <w:lang w:val="en-GB"/>
        </w:rPr>
        <w:t>.</w:t>
      </w:r>
    </w:p>
    <w:p w14:paraId="1EC4CD4E" w14:textId="7C2A2D3F" w:rsidR="0012231D" w:rsidRDefault="0012231D" w:rsidP="00715B8A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00302-h FileWatcher</w:t>
      </w:r>
      <w:r>
        <w:rPr>
          <w:lang w:val="en-GB"/>
        </w:rPr>
        <w:t>.</w:t>
      </w:r>
    </w:p>
    <w:p w14:paraId="78BB7877" w14:textId="35FA650C" w:rsidR="0012231D" w:rsidRDefault="0012231D" w:rsidP="00715B8A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00303-a ShowLogicalDrives</w:t>
      </w:r>
      <w:r>
        <w:rPr>
          <w:lang w:val="en-GB"/>
        </w:rPr>
        <w:t>.</w:t>
      </w:r>
    </w:p>
    <w:p w14:paraId="3315C9A5" w14:textId="52A7BDE7" w:rsidR="0012231D" w:rsidRDefault="0012231D" w:rsidP="00715B8A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00304-a PathInfo</w:t>
      </w:r>
      <w:r>
        <w:rPr>
          <w:lang w:val="en-GB"/>
        </w:rPr>
        <w:t>.</w:t>
      </w:r>
    </w:p>
    <w:p w14:paraId="460C671F" w14:textId="17DDBDC3" w:rsidR="0012231D" w:rsidRDefault="0012231D" w:rsidP="00715B8A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lastRenderedPageBreak/>
        <w:t>00306-a WriteBinaryData</w:t>
      </w:r>
      <w:r>
        <w:rPr>
          <w:lang w:val="en-GB"/>
        </w:rPr>
        <w:t>.</w:t>
      </w:r>
    </w:p>
    <w:p w14:paraId="27573217" w14:textId="705EC717" w:rsidR="0012231D" w:rsidRDefault="0012231D" w:rsidP="00715B8A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00306-b ReadBinaryData</w:t>
      </w:r>
      <w:r>
        <w:rPr>
          <w:lang w:val="en-GB"/>
        </w:rPr>
        <w:t>.</w:t>
      </w:r>
    </w:p>
    <w:p w14:paraId="0B9F5CAC" w14:textId="77777777" w:rsidR="0012231D" w:rsidRDefault="0012231D" w:rsidP="00715B8A">
      <w:pPr>
        <w:pStyle w:val="cpBullet"/>
        <w:numPr>
          <w:ilvl w:val="1"/>
          <w:numId w:val="28"/>
        </w:numPr>
        <w:rPr>
          <w:lang w:val="en-GB"/>
        </w:rPr>
      </w:pPr>
    </w:p>
    <w:p w14:paraId="5F43EB6D" w14:textId="43B645ED" w:rsidR="005C0987" w:rsidRDefault="005C0987" w:rsidP="00A2350A">
      <w:pPr>
        <w:pStyle w:val="cpBullet"/>
        <w:rPr>
          <w:lang w:val="en-GB"/>
        </w:rPr>
      </w:pPr>
      <w:r>
        <w:rPr>
          <w:lang w:val="en-GB"/>
        </w:rPr>
        <w:t>FileOpen Dialog</w:t>
      </w:r>
    </w:p>
    <w:p w14:paraId="4CD582B2" w14:textId="67D16B6D" w:rsidR="005C0987" w:rsidRDefault="005C0987" w:rsidP="005C0987">
      <w:pPr>
        <w:pStyle w:val="cpBullet"/>
        <w:numPr>
          <w:ilvl w:val="1"/>
          <w:numId w:val="28"/>
        </w:numPr>
        <w:rPr>
          <w:lang w:val="en-GB"/>
        </w:rPr>
      </w:pPr>
      <w:r w:rsidRPr="005C0987">
        <w:rPr>
          <w:lang w:val="en-GB"/>
        </w:rPr>
        <w:t>00014-k Photos</w:t>
      </w:r>
      <w:r>
        <w:rPr>
          <w:lang w:val="en-GB"/>
        </w:rPr>
        <w:t>.</w:t>
      </w:r>
    </w:p>
    <w:p w14:paraId="1485F665" w14:textId="77777777" w:rsidR="00A45726" w:rsidRDefault="00A45726" w:rsidP="00A45726">
      <w:pPr>
        <w:pStyle w:val="cpBullet"/>
        <w:numPr>
          <w:ilvl w:val="1"/>
          <w:numId w:val="28"/>
        </w:numPr>
        <w:rPr>
          <w:lang w:val="fr-BE"/>
        </w:rPr>
      </w:pPr>
      <w:r w:rsidRPr="00B42398">
        <w:rPr>
          <w:lang w:val="fr-BE"/>
        </w:rPr>
        <w:t>00017-d ShowRTF</w:t>
      </w:r>
      <w:r>
        <w:rPr>
          <w:lang w:val="fr-BE"/>
        </w:rPr>
        <w:t>.</w:t>
      </w:r>
    </w:p>
    <w:p w14:paraId="78300AC6" w14:textId="367C8B7E" w:rsidR="00EC56B6" w:rsidRDefault="00EC56B6" w:rsidP="00A45726">
      <w:pPr>
        <w:pStyle w:val="cpBullet"/>
        <w:numPr>
          <w:ilvl w:val="1"/>
          <w:numId w:val="28"/>
        </w:numPr>
        <w:rPr>
          <w:lang w:val="fr-BE"/>
        </w:rPr>
      </w:pPr>
      <w:r w:rsidRPr="00EC56B6">
        <w:rPr>
          <w:lang w:val="fr-BE"/>
        </w:rPr>
        <w:t>00025-b Open</w:t>
      </w:r>
      <w:r>
        <w:rPr>
          <w:lang w:val="fr-BE"/>
        </w:rPr>
        <w:t>.</w:t>
      </w:r>
    </w:p>
    <w:p w14:paraId="7FE3521A" w14:textId="64D93BE3" w:rsidR="00EC56B6" w:rsidRDefault="00EC56B6" w:rsidP="00A45726">
      <w:pPr>
        <w:pStyle w:val="cpBullet"/>
        <w:numPr>
          <w:ilvl w:val="1"/>
          <w:numId w:val="28"/>
        </w:numPr>
        <w:rPr>
          <w:lang w:val="fr-BE"/>
        </w:rPr>
      </w:pPr>
      <w:r w:rsidRPr="00EC56B6">
        <w:rPr>
          <w:lang w:val="fr-BE"/>
        </w:rPr>
        <w:t>00025-c SecretService</w:t>
      </w:r>
      <w:r>
        <w:rPr>
          <w:lang w:val="fr-BE"/>
        </w:rPr>
        <w:t>.</w:t>
      </w:r>
    </w:p>
    <w:p w14:paraId="33798296" w14:textId="1FF0A32C" w:rsidR="00327B4F" w:rsidRDefault="00327B4F" w:rsidP="00A45726">
      <w:pPr>
        <w:pStyle w:val="cpBullet"/>
        <w:numPr>
          <w:ilvl w:val="1"/>
          <w:numId w:val="28"/>
        </w:numPr>
        <w:rPr>
          <w:lang w:val="fr-BE"/>
        </w:rPr>
      </w:pPr>
      <w:r w:rsidRPr="00327B4F">
        <w:rPr>
          <w:lang w:val="fr-BE"/>
        </w:rPr>
        <w:t>00025-k ScratchPad</w:t>
      </w:r>
      <w:r>
        <w:rPr>
          <w:lang w:val="fr-BE"/>
        </w:rPr>
        <w:t>.</w:t>
      </w:r>
    </w:p>
    <w:p w14:paraId="0F6445CD" w14:textId="77777777" w:rsidR="00105B87" w:rsidRDefault="00105B87" w:rsidP="00105B87">
      <w:pPr>
        <w:pStyle w:val="cpBullet"/>
        <w:numPr>
          <w:ilvl w:val="1"/>
          <w:numId w:val="28"/>
        </w:numPr>
        <w:rPr>
          <w:lang w:val="en-GB"/>
        </w:rPr>
      </w:pPr>
      <w:r w:rsidRPr="00105B87">
        <w:rPr>
          <w:lang w:val="en-GB"/>
        </w:rPr>
        <w:t>00014-k Photos</w:t>
      </w:r>
      <w:r>
        <w:rPr>
          <w:lang w:val="en-GB"/>
        </w:rPr>
        <w:t>.</w:t>
      </w:r>
    </w:p>
    <w:p w14:paraId="4AAA2892" w14:textId="0D651A67" w:rsidR="00E21F53" w:rsidRDefault="00E21F53" w:rsidP="00105B87">
      <w:pPr>
        <w:pStyle w:val="cpBullet"/>
        <w:numPr>
          <w:ilvl w:val="1"/>
          <w:numId w:val="28"/>
        </w:numPr>
        <w:rPr>
          <w:lang w:val="en-GB"/>
        </w:rPr>
      </w:pPr>
      <w:r w:rsidRPr="00E21F53">
        <w:rPr>
          <w:lang w:val="en-GB"/>
        </w:rPr>
        <w:t>00032-a Dialog</w:t>
      </w:r>
      <w:r>
        <w:rPr>
          <w:lang w:val="en-GB"/>
        </w:rPr>
        <w:t>.</w:t>
      </w:r>
    </w:p>
    <w:p w14:paraId="388BD5B7" w14:textId="5EF09B98" w:rsidR="00C5559C" w:rsidRDefault="00C5559C" w:rsidP="00105B87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00115-b TextBrowser</w:t>
      </w:r>
      <w:r>
        <w:rPr>
          <w:lang w:val="en-GB"/>
        </w:rPr>
        <w:t>.</w:t>
      </w:r>
    </w:p>
    <w:p w14:paraId="5EE73E54" w14:textId="3AB50546" w:rsidR="00E57F3A" w:rsidRDefault="00E57F3A" w:rsidP="00E57F3A">
      <w:pPr>
        <w:pStyle w:val="cpBullet"/>
        <w:rPr>
          <w:lang w:val="fr-BE"/>
        </w:rPr>
      </w:pPr>
      <w:r>
        <w:rPr>
          <w:lang w:val="fr-BE"/>
        </w:rPr>
        <w:t>FileSave Dialog</w:t>
      </w:r>
    </w:p>
    <w:p w14:paraId="61958D81" w14:textId="66AE718B" w:rsidR="00E57F3A" w:rsidRDefault="00E57F3A" w:rsidP="00E57F3A">
      <w:pPr>
        <w:pStyle w:val="cpBullet"/>
        <w:numPr>
          <w:ilvl w:val="1"/>
          <w:numId w:val="28"/>
        </w:numPr>
        <w:rPr>
          <w:lang w:val="fr-BE"/>
        </w:rPr>
      </w:pPr>
      <w:r w:rsidRPr="00E57F3A">
        <w:rPr>
          <w:lang w:val="fr-BE"/>
        </w:rPr>
        <w:t>00025-a Save</w:t>
      </w:r>
      <w:r>
        <w:rPr>
          <w:lang w:val="fr-BE"/>
        </w:rPr>
        <w:t>.</w:t>
      </w:r>
    </w:p>
    <w:p w14:paraId="18F8402E" w14:textId="710421F5" w:rsidR="00EC56B6" w:rsidRDefault="00EC56B6" w:rsidP="00E57F3A">
      <w:pPr>
        <w:pStyle w:val="cpBullet"/>
        <w:numPr>
          <w:ilvl w:val="1"/>
          <w:numId w:val="28"/>
        </w:numPr>
        <w:rPr>
          <w:lang w:val="fr-BE"/>
        </w:rPr>
      </w:pPr>
      <w:r w:rsidRPr="00EC56B6">
        <w:rPr>
          <w:lang w:val="fr-BE"/>
        </w:rPr>
        <w:t>00025-b Open</w:t>
      </w:r>
      <w:r>
        <w:rPr>
          <w:lang w:val="fr-BE"/>
        </w:rPr>
        <w:t>.</w:t>
      </w:r>
    </w:p>
    <w:p w14:paraId="06DABC5D" w14:textId="64240F3E" w:rsidR="00EC56B6" w:rsidRDefault="00EC56B6" w:rsidP="00E57F3A">
      <w:pPr>
        <w:pStyle w:val="cpBullet"/>
        <w:numPr>
          <w:ilvl w:val="1"/>
          <w:numId w:val="28"/>
        </w:numPr>
        <w:rPr>
          <w:lang w:val="fr-BE"/>
        </w:rPr>
      </w:pPr>
      <w:r w:rsidRPr="00EC56B6">
        <w:rPr>
          <w:lang w:val="fr-BE"/>
        </w:rPr>
        <w:t>00025-c SecretService</w:t>
      </w:r>
      <w:r>
        <w:rPr>
          <w:lang w:val="fr-BE"/>
        </w:rPr>
        <w:t>.</w:t>
      </w:r>
    </w:p>
    <w:p w14:paraId="6CE96BE3" w14:textId="77777777" w:rsidR="00327B4F" w:rsidRDefault="00327B4F" w:rsidP="00327B4F">
      <w:pPr>
        <w:pStyle w:val="cpBullet"/>
        <w:numPr>
          <w:ilvl w:val="1"/>
          <w:numId w:val="28"/>
        </w:numPr>
        <w:rPr>
          <w:lang w:val="fr-BE"/>
        </w:rPr>
      </w:pPr>
      <w:r w:rsidRPr="00327B4F">
        <w:rPr>
          <w:lang w:val="fr-BE"/>
        </w:rPr>
        <w:t>00025-k ScratchPad</w:t>
      </w:r>
      <w:r>
        <w:rPr>
          <w:lang w:val="fr-BE"/>
        </w:rPr>
        <w:t>.</w:t>
      </w:r>
    </w:p>
    <w:p w14:paraId="4C4F7013" w14:textId="3339EB1A" w:rsidR="00C5559C" w:rsidRDefault="00C5559C" w:rsidP="00327B4F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00115-b TextBrowser</w:t>
      </w:r>
      <w:r>
        <w:rPr>
          <w:lang w:val="fr-BE"/>
        </w:rPr>
        <w:t>.</w:t>
      </w:r>
    </w:p>
    <w:p w14:paraId="68C7F6D2" w14:textId="5E8DECEA" w:rsidR="00845BCF" w:rsidRDefault="00845BCF" w:rsidP="00A2350A">
      <w:pPr>
        <w:pStyle w:val="cpBullet"/>
        <w:rPr>
          <w:lang w:val="en-GB"/>
        </w:rPr>
      </w:pPr>
      <w:r>
        <w:rPr>
          <w:lang w:val="en-GB"/>
        </w:rPr>
        <w:t>FileStream</w:t>
      </w:r>
    </w:p>
    <w:p w14:paraId="34CCF889" w14:textId="329B7700" w:rsidR="00845BCF" w:rsidRDefault="00845BCF" w:rsidP="00845BCF">
      <w:pPr>
        <w:pStyle w:val="cpBullet"/>
        <w:numPr>
          <w:ilvl w:val="1"/>
          <w:numId w:val="28"/>
        </w:numPr>
        <w:rPr>
          <w:lang w:val="en-GB"/>
        </w:rPr>
      </w:pPr>
      <w:r w:rsidRPr="00845BCF">
        <w:rPr>
          <w:lang w:val="en-GB"/>
        </w:rPr>
        <w:t>00060-c NotCompiledXAML</w:t>
      </w:r>
      <w:r>
        <w:rPr>
          <w:lang w:val="en-GB"/>
        </w:rPr>
        <w:t>.</w:t>
      </w:r>
    </w:p>
    <w:p w14:paraId="7318E70B" w14:textId="6F14DC5E" w:rsidR="003D5502" w:rsidRDefault="003D5502" w:rsidP="00A2350A">
      <w:pPr>
        <w:pStyle w:val="cpBullet"/>
        <w:rPr>
          <w:lang w:val="en-GB"/>
        </w:rPr>
      </w:pPr>
      <w:r>
        <w:rPr>
          <w:lang w:val="en-GB"/>
        </w:rPr>
        <w:t>Finalizer</w:t>
      </w:r>
    </w:p>
    <w:p w14:paraId="3A94CD5B" w14:textId="4445031F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00101-j Employee</w:t>
      </w:r>
      <w:r>
        <w:rPr>
          <w:lang w:val="en-GB"/>
        </w:rPr>
        <w:t>.</w:t>
      </w:r>
    </w:p>
    <w:p w14:paraId="405E99BB" w14:textId="796487AB" w:rsidR="00910120" w:rsidRDefault="00910120" w:rsidP="003D5502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00102-f ThreeDestructors</w:t>
      </w:r>
      <w:r>
        <w:rPr>
          <w:lang w:val="en-GB"/>
        </w:rPr>
        <w:t>.</w:t>
      </w:r>
    </w:p>
    <w:p w14:paraId="303ABA5B" w14:textId="15900717" w:rsidR="00910120" w:rsidRDefault="00910120" w:rsidP="003D5502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00102-r Finalize</w:t>
      </w:r>
      <w:r>
        <w:rPr>
          <w:lang w:val="en-GB"/>
        </w:rPr>
        <w:t>.</w:t>
      </w:r>
    </w:p>
    <w:p w14:paraId="5CB5341F" w14:textId="6FBAFA15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For …</w:t>
      </w:r>
    </w:p>
    <w:p w14:paraId="4A8F760B" w14:textId="77777777" w:rsidR="00C7766F" w:rsidRDefault="00C7766F" w:rsidP="00C7766F">
      <w:pPr>
        <w:pStyle w:val="cpBullet"/>
        <w:numPr>
          <w:ilvl w:val="1"/>
          <w:numId w:val="28"/>
        </w:numPr>
        <w:rPr>
          <w:lang w:val="fr-BE"/>
        </w:rPr>
      </w:pPr>
      <w:r w:rsidRPr="00C7766F">
        <w:rPr>
          <w:lang w:val="fr-BE"/>
        </w:rPr>
        <w:t>00002-j BeepMeUpScotty</w:t>
      </w:r>
      <w:r>
        <w:rPr>
          <w:lang w:val="fr-BE"/>
        </w:rPr>
        <w:t>.</w:t>
      </w:r>
    </w:p>
    <w:p w14:paraId="762CC3B6" w14:textId="115A072A" w:rsidR="00F442E3" w:rsidRPr="00F442E3" w:rsidRDefault="00F442E3" w:rsidP="00F442E3">
      <w:pPr>
        <w:pStyle w:val="cpBullet"/>
        <w:numPr>
          <w:ilvl w:val="1"/>
          <w:numId w:val="28"/>
        </w:numPr>
        <w:rPr>
          <w:lang w:val="en-GB"/>
        </w:rPr>
      </w:pPr>
      <w:r w:rsidRPr="00F442E3">
        <w:rPr>
          <w:lang w:val="en-GB"/>
        </w:rPr>
        <w:t>00006-p Declaration</w:t>
      </w:r>
      <w:r>
        <w:rPr>
          <w:lang w:val="en-GB"/>
        </w:rPr>
        <w:t>.</w:t>
      </w:r>
    </w:p>
    <w:p w14:paraId="05BAAB7A" w14:textId="4950F925" w:rsidR="00200B55" w:rsidRDefault="00200B55" w:rsidP="00F442E3">
      <w:pPr>
        <w:pStyle w:val="cpBullet"/>
        <w:numPr>
          <w:ilvl w:val="1"/>
          <w:numId w:val="28"/>
        </w:numPr>
        <w:rPr>
          <w:lang w:val="en-GB"/>
        </w:rPr>
      </w:pPr>
      <w:r w:rsidRPr="00200B55">
        <w:rPr>
          <w:lang w:val="en-GB"/>
        </w:rPr>
        <w:t>00007-h ForNext</w:t>
      </w:r>
      <w:r>
        <w:rPr>
          <w:lang w:val="en-GB"/>
        </w:rPr>
        <w:t>.</w:t>
      </w:r>
    </w:p>
    <w:p w14:paraId="16E7229D" w14:textId="49EEC65D" w:rsidR="006E45F6" w:rsidRDefault="006E45F6" w:rsidP="00F442E3">
      <w:pPr>
        <w:pStyle w:val="cpBullet"/>
        <w:numPr>
          <w:ilvl w:val="1"/>
          <w:numId w:val="28"/>
        </w:numPr>
        <w:rPr>
          <w:lang w:val="en-GB"/>
        </w:rPr>
      </w:pPr>
      <w:r w:rsidRPr="006E45F6">
        <w:rPr>
          <w:lang w:val="en-GB"/>
        </w:rPr>
        <w:t>00007-i ForCounter</w:t>
      </w:r>
      <w:r>
        <w:rPr>
          <w:lang w:val="en-GB"/>
        </w:rPr>
        <w:t>.</w:t>
      </w:r>
    </w:p>
    <w:p w14:paraId="7129AEEB" w14:textId="7A1B94A6" w:rsidR="003E03DF" w:rsidRDefault="003E03DF" w:rsidP="00F442E3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00007-l Loop</w:t>
      </w:r>
      <w:r>
        <w:rPr>
          <w:lang w:val="en-GB"/>
        </w:rPr>
        <w:t>.</w:t>
      </w:r>
    </w:p>
    <w:p w14:paraId="246345BF" w14:textId="35C37C2E" w:rsidR="00153496" w:rsidRDefault="008D547D" w:rsidP="00F442E3">
      <w:pPr>
        <w:pStyle w:val="cpBullet"/>
        <w:numPr>
          <w:ilvl w:val="1"/>
          <w:numId w:val="28"/>
        </w:numPr>
        <w:rPr>
          <w:lang w:val="en-GB"/>
        </w:rPr>
      </w:pPr>
      <w:r w:rsidRPr="008D547D">
        <w:rPr>
          <w:lang w:val="en-GB"/>
        </w:rPr>
        <w:t>00007-p Interest</w:t>
      </w:r>
      <w:r>
        <w:rPr>
          <w:lang w:val="en-GB"/>
        </w:rPr>
        <w:t>.</w:t>
      </w:r>
    </w:p>
    <w:p w14:paraId="158B01EB" w14:textId="7C3B3FE3" w:rsidR="00E2196D" w:rsidRDefault="00E2196D" w:rsidP="00F442E3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00007-q UseNumbers</w:t>
      </w:r>
      <w:r>
        <w:rPr>
          <w:lang w:val="en-GB"/>
        </w:rPr>
        <w:t>.</w:t>
      </w:r>
    </w:p>
    <w:p w14:paraId="145159B5" w14:textId="731D4E3E" w:rsidR="00E2196D" w:rsidRDefault="00E2196D" w:rsidP="00F442E3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00007-s ExitTest</w:t>
      </w:r>
      <w:r>
        <w:rPr>
          <w:lang w:val="en-GB"/>
        </w:rPr>
        <w:t>.</w:t>
      </w:r>
    </w:p>
    <w:p w14:paraId="4B100FDF" w14:textId="48A9F645" w:rsidR="009D0B08" w:rsidRDefault="009D0B08" w:rsidP="00F442E3">
      <w:pPr>
        <w:pStyle w:val="cpBullet"/>
        <w:numPr>
          <w:ilvl w:val="1"/>
          <w:numId w:val="28"/>
        </w:numPr>
        <w:rPr>
          <w:lang w:val="en-GB"/>
        </w:rPr>
      </w:pPr>
      <w:r w:rsidRPr="009D0B08">
        <w:rPr>
          <w:lang w:val="en-GB"/>
        </w:rPr>
        <w:lastRenderedPageBreak/>
        <w:t>00012-g Dice</w:t>
      </w:r>
      <w:r>
        <w:rPr>
          <w:lang w:val="en-GB"/>
        </w:rPr>
        <w:t>.</w:t>
      </w:r>
    </w:p>
    <w:p w14:paraId="670BDD7A" w14:textId="2C38E058" w:rsidR="00AC2224" w:rsidRDefault="00AC2224" w:rsidP="00F442E3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00022-q PrimeNumbers</w:t>
      </w:r>
      <w:r>
        <w:rPr>
          <w:lang w:val="en-GB"/>
        </w:rPr>
        <w:t>.</w:t>
      </w:r>
    </w:p>
    <w:p w14:paraId="407B1CCD" w14:textId="77909BAD" w:rsidR="00E21F53" w:rsidRDefault="00E21F53" w:rsidP="00F442E3">
      <w:pPr>
        <w:pStyle w:val="cpBullet"/>
        <w:numPr>
          <w:ilvl w:val="1"/>
          <w:numId w:val="28"/>
        </w:numPr>
        <w:rPr>
          <w:lang w:val="en-GB"/>
        </w:rPr>
      </w:pPr>
      <w:r w:rsidRPr="00E21F53">
        <w:rPr>
          <w:lang w:val="en-GB"/>
        </w:rPr>
        <w:t>00031-a LoopingNames</w:t>
      </w:r>
      <w:r>
        <w:rPr>
          <w:lang w:val="en-GB"/>
        </w:rPr>
        <w:t>.</w:t>
      </w:r>
    </w:p>
    <w:p w14:paraId="0611DF37" w14:textId="2E240010" w:rsidR="00E21F53" w:rsidRDefault="00E21F53" w:rsidP="00F442E3">
      <w:pPr>
        <w:pStyle w:val="cpBullet"/>
        <w:numPr>
          <w:ilvl w:val="1"/>
          <w:numId w:val="28"/>
        </w:numPr>
        <w:rPr>
          <w:lang w:val="en-GB"/>
        </w:rPr>
      </w:pPr>
      <w:r w:rsidRPr="00E21F53">
        <w:rPr>
          <w:lang w:val="en-GB"/>
        </w:rPr>
        <w:t>00031-b LoopingNumbers</w:t>
      </w:r>
      <w:r>
        <w:rPr>
          <w:lang w:val="en-GB"/>
        </w:rPr>
        <w:t>.</w:t>
      </w:r>
    </w:p>
    <w:p w14:paraId="2E834C3A" w14:textId="2754F32A" w:rsidR="00E21F53" w:rsidRDefault="00E21F53" w:rsidP="00F442E3">
      <w:pPr>
        <w:pStyle w:val="cpBullet"/>
        <w:numPr>
          <w:ilvl w:val="1"/>
          <w:numId w:val="28"/>
        </w:numPr>
        <w:rPr>
          <w:lang w:val="en-GB"/>
        </w:rPr>
      </w:pPr>
      <w:r w:rsidRPr="00E21F53">
        <w:rPr>
          <w:lang w:val="en-GB"/>
        </w:rPr>
        <w:t>00031-d ForNext</w:t>
      </w:r>
      <w:r>
        <w:rPr>
          <w:lang w:val="en-GB"/>
        </w:rPr>
        <w:t>.</w:t>
      </w:r>
    </w:p>
    <w:p w14:paraId="2DDF154A" w14:textId="1DE7329C" w:rsidR="00E21F53" w:rsidRDefault="00E21F53" w:rsidP="00F442E3">
      <w:pPr>
        <w:pStyle w:val="cpBullet"/>
        <w:numPr>
          <w:ilvl w:val="1"/>
          <w:numId w:val="28"/>
        </w:numPr>
        <w:rPr>
          <w:lang w:val="en-GB"/>
        </w:rPr>
      </w:pPr>
      <w:r w:rsidRPr="00E21F53">
        <w:rPr>
          <w:lang w:val="en-GB"/>
        </w:rPr>
        <w:t>00031-e LoopIcons</w:t>
      </w:r>
      <w:r>
        <w:rPr>
          <w:lang w:val="en-GB"/>
        </w:rPr>
        <w:t>.</w:t>
      </w:r>
    </w:p>
    <w:p w14:paraId="670F2393" w14:textId="2D115A58" w:rsidR="00B63299" w:rsidRDefault="00B63299" w:rsidP="00F442E3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00040-b TestCollection</w:t>
      </w:r>
      <w:r>
        <w:rPr>
          <w:lang w:val="en-GB"/>
        </w:rPr>
        <w:t>.</w:t>
      </w:r>
    </w:p>
    <w:p w14:paraId="2E9D6DE4" w14:textId="494703AF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For</w:t>
      </w:r>
      <w:r w:rsidR="00200B55">
        <w:rPr>
          <w:lang w:val="en-GB"/>
        </w:rPr>
        <w:t>e</w:t>
      </w:r>
      <w:r>
        <w:rPr>
          <w:lang w:val="en-GB"/>
        </w:rPr>
        <w:t>ach …</w:t>
      </w:r>
    </w:p>
    <w:p w14:paraId="0335DF63" w14:textId="77777777" w:rsidR="003E03DF" w:rsidRDefault="003E03DF" w:rsidP="003E03DF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00007-l Loop</w:t>
      </w:r>
      <w:r>
        <w:rPr>
          <w:lang w:val="en-GB"/>
        </w:rPr>
        <w:t>.</w:t>
      </w:r>
    </w:p>
    <w:p w14:paraId="4C585B1A" w14:textId="6B776AEA" w:rsidR="00153496" w:rsidRDefault="00153496" w:rsidP="00153496">
      <w:pPr>
        <w:pStyle w:val="cpBullet"/>
        <w:numPr>
          <w:ilvl w:val="1"/>
          <w:numId w:val="28"/>
        </w:numPr>
        <w:rPr>
          <w:lang w:val="en-GB"/>
        </w:rPr>
      </w:pPr>
      <w:r w:rsidRPr="00153496">
        <w:rPr>
          <w:lang w:val="en-GB"/>
        </w:rPr>
        <w:t>00007-o ForLoop</w:t>
      </w:r>
      <w:r>
        <w:rPr>
          <w:lang w:val="en-GB"/>
        </w:rPr>
        <w:t>.</w:t>
      </w:r>
    </w:p>
    <w:p w14:paraId="3D2F5AB6" w14:textId="56FA7F11" w:rsidR="00E366CD" w:rsidRDefault="00E366CD" w:rsidP="00153496">
      <w:pPr>
        <w:pStyle w:val="cpBullet"/>
        <w:numPr>
          <w:ilvl w:val="1"/>
          <w:numId w:val="28"/>
        </w:numPr>
        <w:rPr>
          <w:lang w:val="en-GB"/>
        </w:rPr>
      </w:pPr>
      <w:r w:rsidRPr="00E366CD">
        <w:rPr>
          <w:lang w:val="en-GB"/>
        </w:rPr>
        <w:t>00009-a ShowRoot</w:t>
      </w:r>
      <w:r>
        <w:rPr>
          <w:lang w:val="en-GB"/>
        </w:rPr>
        <w:t>.</w:t>
      </w:r>
    </w:p>
    <w:p w14:paraId="7677F48E" w14:textId="63D3A41A" w:rsidR="008F3919" w:rsidRDefault="008F3919" w:rsidP="00153496">
      <w:pPr>
        <w:pStyle w:val="cpBullet"/>
        <w:numPr>
          <w:ilvl w:val="1"/>
          <w:numId w:val="28"/>
        </w:numPr>
        <w:rPr>
          <w:lang w:val="en-GB"/>
        </w:rPr>
      </w:pPr>
      <w:r w:rsidRPr="008F3919">
        <w:rPr>
          <w:lang w:val="en-GB"/>
        </w:rPr>
        <w:t>00015-e ForEach</w:t>
      </w:r>
      <w:r>
        <w:rPr>
          <w:lang w:val="en-GB"/>
        </w:rPr>
        <w:t>.</w:t>
      </w:r>
    </w:p>
    <w:p w14:paraId="70524B87" w14:textId="77777777" w:rsidR="00A91499" w:rsidRDefault="00A91499" w:rsidP="00A91499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00015-q ChangeSizeArray</w:t>
      </w:r>
      <w:r>
        <w:rPr>
          <w:lang w:val="en-GB"/>
        </w:rPr>
        <w:t>.</w:t>
      </w:r>
    </w:p>
    <w:p w14:paraId="20E294BE" w14:textId="2F813567" w:rsidR="00B63299" w:rsidRDefault="00B63299" w:rsidP="00A914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00040-a ControlCollection</w:t>
      </w:r>
      <w:r>
        <w:rPr>
          <w:lang w:val="en-GB"/>
        </w:rPr>
        <w:t>.</w:t>
      </w:r>
    </w:p>
    <w:p w14:paraId="25936DB5" w14:textId="74265874" w:rsidR="00B63299" w:rsidRDefault="00B63299" w:rsidP="00A914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00040-b TestCollection</w:t>
      </w:r>
      <w:r>
        <w:rPr>
          <w:lang w:val="en-GB"/>
        </w:rPr>
        <w:t>.</w:t>
      </w:r>
    </w:p>
    <w:p w14:paraId="73E03266" w14:textId="7113B9E1" w:rsidR="004C4D93" w:rsidRDefault="004C4D93" w:rsidP="00A91499">
      <w:pPr>
        <w:pStyle w:val="cpBullet"/>
        <w:numPr>
          <w:ilvl w:val="1"/>
          <w:numId w:val="28"/>
        </w:numPr>
        <w:rPr>
          <w:lang w:val="en-GB"/>
        </w:rPr>
      </w:pPr>
      <w:r w:rsidRPr="004C4D93">
        <w:rPr>
          <w:lang w:val="en-GB"/>
        </w:rPr>
        <w:t>00060-g WindowTracker</w:t>
      </w:r>
      <w:r>
        <w:rPr>
          <w:lang w:val="en-GB"/>
        </w:rPr>
        <w:t>.</w:t>
      </w:r>
    </w:p>
    <w:p w14:paraId="688D9B7E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Friend</w:t>
      </w:r>
    </w:p>
    <w:p w14:paraId="1B931E8C" w14:textId="30CC3949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 xml:space="preserve">Garbage </w:t>
      </w:r>
      <w:r w:rsidR="004B7439">
        <w:rPr>
          <w:lang w:val="en-GB"/>
        </w:rPr>
        <w:t>C</w:t>
      </w:r>
      <w:r>
        <w:rPr>
          <w:lang w:val="en-GB"/>
        </w:rPr>
        <w:t>ollection</w:t>
      </w:r>
    </w:p>
    <w:p w14:paraId="064DDAE1" w14:textId="54EE6DC0" w:rsidR="00B63299" w:rsidRDefault="00B63299" w:rsidP="00B632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00040-g HeapSize</w:t>
      </w:r>
      <w:r>
        <w:rPr>
          <w:lang w:val="en-GB"/>
        </w:rPr>
        <w:t>.</w:t>
      </w:r>
    </w:p>
    <w:p w14:paraId="543B50DB" w14:textId="7DB326CD" w:rsidR="00910120" w:rsidRDefault="00910120" w:rsidP="00B63299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00102-s GarbageCollector</w:t>
      </w:r>
      <w:r>
        <w:rPr>
          <w:lang w:val="en-GB"/>
        </w:rPr>
        <w:t>.</w:t>
      </w:r>
    </w:p>
    <w:p w14:paraId="43B9877F" w14:textId="59F429FE" w:rsidR="00910120" w:rsidRDefault="00910120" w:rsidP="00B63299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00102-t ForceGarbageCollection</w:t>
      </w:r>
      <w:r>
        <w:rPr>
          <w:lang w:val="en-GB"/>
        </w:rPr>
        <w:t>.</w:t>
      </w:r>
    </w:p>
    <w:p w14:paraId="1C68B8E1" w14:textId="25BE6B48" w:rsidR="005C0987" w:rsidRDefault="005C0987" w:rsidP="00A2350A">
      <w:pPr>
        <w:pStyle w:val="cpBullet"/>
        <w:rPr>
          <w:lang w:val="en-GB"/>
        </w:rPr>
      </w:pPr>
      <w:r>
        <w:rPr>
          <w:lang w:val="en-GB"/>
        </w:rPr>
        <w:t>Group</w:t>
      </w:r>
      <w:r w:rsidR="004B7439">
        <w:rPr>
          <w:lang w:val="en-GB"/>
        </w:rPr>
        <w:t xml:space="preserve"> </w:t>
      </w:r>
      <w:r>
        <w:rPr>
          <w:lang w:val="en-GB"/>
        </w:rPr>
        <w:t>Box</w:t>
      </w:r>
    </w:p>
    <w:p w14:paraId="7439D916" w14:textId="319437C8" w:rsidR="005C0987" w:rsidRDefault="005C0987" w:rsidP="005C0987">
      <w:pPr>
        <w:pStyle w:val="cpBullet"/>
        <w:numPr>
          <w:ilvl w:val="1"/>
          <w:numId w:val="28"/>
        </w:numPr>
        <w:rPr>
          <w:lang w:val="en-GB"/>
        </w:rPr>
      </w:pPr>
      <w:r w:rsidRPr="005C0987">
        <w:rPr>
          <w:lang w:val="en-GB"/>
        </w:rPr>
        <w:t>00014-f GroupBox</w:t>
      </w:r>
      <w:r>
        <w:rPr>
          <w:lang w:val="en-GB"/>
        </w:rPr>
        <w:t>.</w:t>
      </w:r>
    </w:p>
    <w:p w14:paraId="2E49B8E2" w14:textId="26AB05ED" w:rsidR="00B63299" w:rsidRDefault="00B63299" w:rsidP="00A2350A">
      <w:pPr>
        <w:pStyle w:val="cpBullet"/>
        <w:rPr>
          <w:lang w:val="en-GB"/>
        </w:rPr>
      </w:pPr>
      <w:r>
        <w:rPr>
          <w:lang w:val="en-GB"/>
        </w:rPr>
        <w:t>Heap and Stack</w:t>
      </w:r>
    </w:p>
    <w:p w14:paraId="7F35D0A5" w14:textId="49380A36" w:rsidR="00B63299" w:rsidRDefault="00B63299" w:rsidP="00B632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00040-g HeapSize</w:t>
      </w:r>
      <w:r>
        <w:rPr>
          <w:lang w:val="en-GB"/>
        </w:rPr>
        <w:t>.</w:t>
      </w:r>
    </w:p>
    <w:p w14:paraId="3CA3BED9" w14:textId="59F53045" w:rsidR="00227450" w:rsidRDefault="00227450" w:rsidP="00A2350A">
      <w:pPr>
        <w:pStyle w:val="cpBullet"/>
        <w:rPr>
          <w:lang w:val="en-GB"/>
        </w:rPr>
      </w:pPr>
      <w:r>
        <w:rPr>
          <w:lang w:val="en-GB"/>
        </w:rPr>
        <w:t>HTML</w:t>
      </w:r>
    </w:p>
    <w:p w14:paraId="5F934431" w14:textId="676D814F" w:rsidR="00227450" w:rsidRDefault="00227450" w:rsidP="00227450">
      <w:pPr>
        <w:pStyle w:val="cpBullet"/>
        <w:numPr>
          <w:ilvl w:val="1"/>
          <w:numId w:val="28"/>
        </w:numPr>
        <w:rPr>
          <w:lang w:val="en-GB"/>
        </w:rPr>
      </w:pPr>
      <w:r w:rsidRPr="00227450">
        <w:rPr>
          <w:lang w:val="en-GB"/>
        </w:rPr>
        <w:t>00005-a HTMLPage</w:t>
      </w:r>
      <w:r>
        <w:rPr>
          <w:lang w:val="en-GB"/>
        </w:rPr>
        <w:t>.</w:t>
      </w:r>
    </w:p>
    <w:p w14:paraId="6CB825BF" w14:textId="77777777" w:rsidR="005C0987" w:rsidRDefault="005C0987" w:rsidP="005C0987">
      <w:pPr>
        <w:pStyle w:val="cpBullet"/>
        <w:rPr>
          <w:lang w:val="en-GB"/>
        </w:rPr>
      </w:pPr>
      <w:r>
        <w:rPr>
          <w:lang w:val="en-GB"/>
        </w:rPr>
        <w:t>Hyperlink</w:t>
      </w:r>
    </w:p>
    <w:p w14:paraId="0EAEA60A" w14:textId="53F7D1F6" w:rsidR="005C0987" w:rsidRDefault="005C0987" w:rsidP="005C0987">
      <w:pPr>
        <w:pStyle w:val="cpBullet"/>
        <w:numPr>
          <w:ilvl w:val="1"/>
          <w:numId w:val="28"/>
        </w:numPr>
        <w:rPr>
          <w:lang w:val="en-GB"/>
        </w:rPr>
      </w:pPr>
      <w:r w:rsidRPr="005C0987">
        <w:rPr>
          <w:lang w:val="en-GB"/>
        </w:rPr>
        <w:t>00014-i LinkLabel</w:t>
      </w:r>
      <w:r>
        <w:rPr>
          <w:lang w:val="en-GB"/>
        </w:rPr>
        <w:t>.</w:t>
      </w:r>
    </w:p>
    <w:p w14:paraId="704FFB44" w14:textId="025F79E5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</w:t>
      </w:r>
      <w:r>
        <w:rPr>
          <w:lang w:val="en-GB"/>
        </w:rPr>
        <w:t>d</w:t>
      </w:r>
      <w:r w:rsidRPr="00B42398">
        <w:rPr>
          <w:lang w:val="en-GB"/>
        </w:rPr>
        <w:t xml:space="preserve"> Windows Forms</w:t>
      </w:r>
      <w:r>
        <w:rPr>
          <w:lang w:val="en-GB"/>
        </w:rPr>
        <w:t>.</w:t>
      </w:r>
    </w:p>
    <w:p w14:paraId="7AD4EC24" w14:textId="2C10F070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00016-e Windows Forms</w:t>
      </w:r>
      <w:r>
        <w:rPr>
          <w:lang w:val="en-GB"/>
        </w:rPr>
        <w:t>.</w:t>
      </w:r>
    </w:p>
    <w:p w14:paraId="1C6AD210" w14:textId="7C5A9D68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 xml:space="preserve">If … </w:t>
      </w:r>
      <w:r w:rsidR="004B7439">
        <w:rPr>
          <w:lang w:val="en-GB"/>
        </w:rPr>
        <w:t>E</w:t>
      </w:r>
      <w:r>
        <w:rPr>
          <w:lang w:val="en-GB"/>
        </w:rPr>
        <w:t>lse …</w:t>
      </w:r>
    </w:p>
    <w:p w14:paraId="408BCAC2" w14:textId="47F2E7EA" w:rsidR="000D4C5F" w:rsidRDefault="000D4C5F" w:rsidP="000D4C5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00001-h Comparison.</w:t>
      </w:r>
    </w:p>
    <w:p w14:paraId="12D8A4A3" w14:textId="77777777" w:rsidR="004C3E92" w:rsidRDefault="004C3E92" w:rsidP="004C3E92">
      <w:pPr>
        <w:pStyle w:val="cpBullet"/>
        <w:numPr>
          <w:ilvl w:val="1"/>
          <w:numId w:val="28"/>
        </w:numPr>
        <w:rPr>
          <w:lang w:val="en-GB"/>
        </w:rPr>
      </w:pPr>
      <w:r w:rsidRPr="004C3E92">
        <w:rPr>
          <w:lang w:val="en-GB"/>
        </w:rPr>
        <w:lastRenderedPageBreak/>
        <w:t>00007-a If</w:t>
      </w:r>
      <w:r>
        <w:rPr>
          <w:lang w:val="en-GB"/>
        </w:rPr>
        <w:t>.</w:t>
      </w:r>
    </w:p>
    <w:p w14:paraId="72998C85" w14:textId="1D1B6ED1" w:rsidR="003E03DF" w:rsidRDefault="003E03DF" w:rsidP="004C3E92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00007-j Condition</w:t>
      </w:r>
      <w:r>
        <w:rPr>
          <w:lang w:val="en-GB"/>
        </w:rPr>
        <w:t>.</w:t>
      </w:r>
    </w:p>
    <w:p w14:paraId="06677EAB" w14:textId="2565B948" w:rsidR="003E03DF" w:rsidRDefault="003E03DF" w:rsidP="004C3E92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00007-k If</w:t>
      </w:r>
      <w:r>
        <w:rPr>
          <w:lang w:val="en-GB"/>
        </w:rPr>
        <w:t>.</w:t>
      </w:r>
    </w:p>
    <w:p w14:paraId="18CBFE60" w14:textId="51F471BA" w:rsidR="003E03DF" w:rsidRDefault="003E03DF" w:rsidP="004C3E92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00007-m Switch</w:t>
      </w:r>
      <w:r>
        <w:rPr>
          <w:lang w:val="en-GB"/>
        </w:rPr>
        <w:t>.</w:t>
      </w:r>
    </w:p>
    <w:p w14:paraId="3D5FD9BD" w14:textId="452270F4" w:rsidR="00E2196D" w:rsidRDefault="00E2196D" w:rsidP="004C3E92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00007-r LazyEvaluation</w:t>
      </w:r>
      <w:r>
        <w:rPr>
          <w:lang w:val="en-GB"/>
        </w:rPr>
        <w:t>.</w:t>
      </w:r>
    </w:p>
    <w:p w14:paraId="28636799" w14:textId="393A62F9" w:rsidR="00E2196D" w:rsidRDefault="00E2196D" w:rsidP="004C3E92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00007-s ExitTest</w:t>
      </w:r>
      <w:r>
        <w:rPr>
          <w:lang w:val="en-GB"/>
        </w:rPr>
        <w:t>.</w:t>
      </w:r>
    </w:p>
    <w:p w14:paraId="1B70DA8B" w14:textId="77777777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00013-a MoveIcon.</w:t>
      </w:r>
    </w:p>
    <w:p w14:paraId="197B4EF1" w14:textId="5EB67052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00013-e Counter</w:t>
      </w:r>
      <w:r>
        <w:rPr>
          <w:lang w:val="en-GB"/>
        </w:rPr>
        <w:t>.</w:t>
      </w:r>
    </w:p>
    <w:p w14:paraId="23AC2227" w14:textId="7EAD9155" w:rsidR="00AC2224" w:rsidRDefault="00AC2224" w:rsidP="00FA6352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00022-q PrimeNumbers</w:t>
      </w:r>
      <w:r>
        <w:rPr>
          <w:lang w:val="en-GB"/>
        </w:rPr>
        <w:t>.</w:t>
      </w:r>
    </w:p>
    <w:p w14:paraId="1DCB4DB5" w14:textId="6A2D26A0" w:rsidR="00FA6352" w:rsidRDefault="00FA6352" w:rsidP="004C3E92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…</w:t>
      </w:r>
    </w:p>
    <w:p w14:paraId="758153A3" w14:textId="5695382E" w:rsidR="009F3975" w:rsidRDefault="009F3975" w:rsidP="00A2350A">
      <w:pPr>
        <w:pStyle w:val="cpBullet"/>
        <w:rPr>
          <w:lang w:val="en-GB"/>
        </w:rPr>
      </w:pPr>
      <w:r>
        <w:rPr>
          <w:lang w:val="en-GB"/>
        </w:rPr>
        <w:t>Image</w:t>
      </w:r>
    </w:p>
    <w:p w14:paraId="4FDFEFEA" w14:textId="275806D5" w:rsidR="009F3975" w:rsidRDefault="009F3975" w:rsidP="009F3975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00012-f CheckBox</w:t>
      </w:r>
      <w:r>
        <w:rPr>
          <w:lang w:val="en-GB"/>
        </w:rPr>
        <w:t>.</w:t>
      </w:r>
    </w:p>
    <w:p w14:paraId="53E6F976" w14:textId="223BBAFF" w:rsidR="009D0B08" w:rsidRDefault="009D0B08" w:rsidP="009F3975">
      <w:pPr>
        <w:pStyle w:val="cpBullet"/>
        <w:numPr>
          <w:ilvl w:val="1"/>
          <w:numId w:val="28"/>
        </w:numPr>
        <w:rPr>
          <w:lang w:val="en-GB"/>
        </w:rPr>
      </w:pPr>
      <w:r w:rsidRPr="009D0B08">
        <w:rPr>
          <w:lang w:val="en-GB"/>
        </w:rPr>
        <w:t>00012-g Dice</w:t>
      </w:r>
      <w:r>
        <w:rPr>
          <w:lang w:val="en-GB"/>
        </w:rPr>
        <w:t>.</w:t>
      </w:r>
    </w:p>
    <w:p w14:paraId="6FB51310" w14:textId="77777777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00013-a MoveIcon.</w:t>
      </w:r>
    </w:p>
    <w:p w14:paraId="4C4894F9" w14:textId="77777777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00013-d MusicExample</w:t>
      </w:r>
      <w:r>
        <w:rPr>
          <w:lang w:val="en-GB"/>
        </w:rPr>
        <w:t>.</w:t>
      </w:r>
    </w:p>
    <w:p w14:paraId="6EF3D330" w14:textId="26E1E854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00013-e Counter</w:t>
      </w:r>
      <w:r>
        <w:rPr>
          <w:lang w:val="en-GB"/>
        </w:rPr>
        <w:t>.</w:t>
      </w:r>
    </w:p>
    <w:p w14:paraId="723685D0" w14:textId="77777777" w:rsidR="00105B87" w:rsidRDefault="00105B87" w:rsidP="00105B87">
      <w:pPr>
        <w:pStyle w:val="cpBullet"/>
        <w:numPr>
          <w:ilvl w:val="1"/>
          <w:numId w:val="28"/>
        </w:numPr>
        <w:rPr>
          <w:lang w:val="en-GB"/>
        </w:rPr>
      </w:pPr>
      <w:r w:rsidRPr="00105B87">
        <w:rPr>
          <w:lang w:val="en-GB"/>
        </w:rPr>
        <w:t>00014-k Photos</w:t>
      </w:r>
      <w:r>
        <w:rPr>
          <w:lang w:val="en-GB"/>
        </w:rPr>
        <w:t>.</w:t>
      </w:r>
    </w:p>
    <w:p w14:paraId="6E9A663E" w14:textId="3A4B4C2D" w:rsidR="00F375A6" w:rsidRDefault="00F375A6" w:rsidP="00105B87">
      <w:pPr>
        <w:pStyle w:val="cpBullet"/>
        <w:numPr>
          <w:ilvl w:val="1"/>
          <w:numId w:val="28"/>
        </w:numPr>
        <w:rPr>
          <w:lang w:val="en-GB"/>
        </w:rPr>
      </w:pPr>
      <w:r w:rsidRPr="00F375A6">
        <w:rPr>
          <w:lang w:val="en-GB"/>
        </w:rPr>
        <w:t>00020-c SlotMachine</w:t>
      </w:r>
      <w:r>
        <w:rPr>
          <w:lang w:val="en-GB"/>
        </w:rPr>
        <w:t>.</w:t>
      </w:r>
    </w:p>
    <w:p w14:paraId="3F05300D" w14:textId="6D26DBD9" w:rsidR="009D595D" w:rsidRDefault="009D595D" w:rsidP="00105B87">
      <w:pPr>
        <w:pStyle w:val="cpBullet"/>
        <w:numPr>
          <w:ilvl w:val="1"/>
          <w:numId w:val="28"/>
        </w:numPr>
        <w:rPr>
          <w:lang w:val="en-GB"/>
        </w:rPr>
      </w:pPr>
      <w:r w:rsidRPr="009D595D">
        <w:rPr>
          <w:lang w:val="en-GB"/>
        </w:rPr>
        <w:t>00062-g WPFImage</w:t>
      </w:r>
      <w:r>
        <w:rPr>
          <w:lang w:val="en-GB"/>
        </w:rPr>
        <w:t>.</w:t>
      </w:r>
    </w:p>
    <w:p w14:paraId="670A73D9" w14:textId="187FCA5B" w:rsidR="003D5502" w:rsidRDefault="003D5502" w:rsidP="00A2350A">
      <w:pPr>
        <w:pStyle w:val="cpBullet"/>
        <w:rPr>
          <w:lang w:val="en-GB"/>
        </w:rPr>
      </w:pPr>
      <w:r>
        <w:rPr>
          <w:lang w:val="en-GB"/>
        </w:rPr>
        <w:t>Indexer</w:t>
      </w:r>
    </w:p>
    <w:p w14:paraId="26729701" w14:textId="6B227B0F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00101-p Properties Indexer</w:t>
      </w:r>
      <w:r>
        <w:rPr>
          <w:lang w:val="en-GB"/>
        </w:rPr>
        <w:t>.</w:t>
      </w:r>
    </w:p>
    <w:p w14:paraId="49096EAD" w14:textId="20BBFDF5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Inheritance</w:t>
      </w:r>
    </w:p>
    <w:p w14:paraId="0AD2FD0F" w14:textId="77777777" w:rsidR="00A50918" w:rsidRDefault="00A50918" w:rsidP="00A50918">
      <w:pPr>
        <w:pStyle w:val="cpBullet"/>
        <w:numPr>
          <w:ilvl w:val="1"/>
          <w:numId w:val="28"/>
        </w:numPr>
        <w:rPr>
          <w:lang w:val="en-GB"/>
        </w:rPr>
      </w:pPr>
      <w:r w:rsidRPr="003B25CF">
        <w:rPr>
          <w:lang w:val="en-GB"/>
        </w:rPr>
        <w:t>00001-d SimpleProject</w:t>
      </w:r>
      <w:r>
        <w:rPr>
          <w:lang w:val="en-GB"/>
        </w:rPr>
        <w:t>.</w:t>
      </w:r>
    </w:p>
    <w:p w14:paraId="06E4F15A" w14:textId="69B0B520" w:rsidR="00E930B9" w:rsidRDefault="00E930B9" w:rsidP="00A50918">
      <w:pPr>
        <w:pStyle w:val="cpBullet"/>
        <w:numPr>
          <w:ilvl w:val="1"/>
          <w:numId w:val="28"/>
        </w:numPr>
        <w:rPr>
          <w:lang w:val="en-GB"/>
        </w:rPr>
      </w:pPr>
      <w:r w:rsidRPr="00E930B9">
        <w:rPr>
          <w:lang w:val="en-GB"/>
        </w:rPr>
        <w:t>00103-a Inheritance</w:t>
      </w:r>
      <w:r>
        <w:rPr>
          <w:lang w:val="en-GB"/>
        </w:rPr>
        <w:t>.</w:t>
      </w:r>
    </w:p>
    <w:p w14:paraId="0F1F09F8" w14:textId="6307FA1C" w:rsidR="00E930B9" w:rsidRDefault="00E930B9" w:rsidP="00A50918">
      <w:pPr>
        <w:pStyle w:val="cpBullet"/>
        <w:numPr>
          <w:ilvl w:val="1"/>
          <w:numId w:val="28"/>
        </w:numPr>
        <w:rPr>
          <w:lang w:val="en-GB"/>
        </w:rPr>
      </w:pPr>
      <w:r w:rsidRPr="00E930B9">
        <w:rPr>
          <w:lang w:val="en-GB"/>
        </w:rPr>
        <w:t>00103-b InheritanceConstructors</w:t>
      </w:r>
      <w:r>
        <w:rPr>
          <w:lang w:val="en-GB"/>
        </w:rPr>
        <w:t>.</w:t>
      </w:r>
    </w:p>
    <w:p w14:paraId="5BAB1B32" w14:textId="3A7E42A8" w:rsidR="00E930B9" w:rsidRDefault="00E930B9" w:rsidP="00A50918">
      <w:pPr>
        <w:pStyle w:val="cpBullet"/>
        <w:numPr>
          <w:ilvl w:val="1"/>
          <w:numId w:val="28"/>
        </w:numPr>
        <w:rPr>
          <w:lang w:val="en-GB"/>
        </w:rPr>
      </w:pPr>
      <w:r w:rsidRPr="00E930B9">
        <w:rPr>
          <w:lang w:val="en-GB"/>
        </w:rPr>
        <w:t>00103-j Serialize</w:t>
      </w:r>
      <w:r>
        <w:rPr>
          <w:lang w:val="en-GB"/>
        </w:rPr>
        <w:t>.</w:t>
      </w:r>
    </w:p>
    <w:p w14:paraId="0A98DE8F" w14:textId="218FC986" w:rsidR="00B56A2A" w:rsidRDefault="00B56A2A" w:rsidP="00A50918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00113-a VisualInheritance</w:t>
      </w:r>
      <w:r>
        <w:rPr>
          <w:lang w:val="en-GB"/>
        </w:rPr>
        <w:t>.</w:t>
      </w:r>
    </w:p>
    <w:p w14:paraId="4EEF06EE" w14:textId="3D473B65" w:rsidR="00B56A2A" w:rsidRDefault="00B56A2A" w:rsidP="00A50918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00113-c InheritanceForm</w:t>
      </w:r>
      <w:r>
        <w:rPr>
          <w:lang w:val="en-GB"/>
        </w:rPr>
        <w:t>.</w:t>
      </w:r>
    </w:p>
    <w:p w14:paraId="3CDA506E" w14:textId="0CEB804C" w:rsidR="00E02B4B" w:rsidRDefault="00E02B4B" w:rsidP="00A50918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09999-d Game Character</w:t>
      </w:r>
      <w:r>
        <w:rPr>
          <w:lang w:val="en-GB"/>
        </w:rPr>
        <w:t>.</w:t>
      </w:r>
    </w:p>
    <w:p w14:paraId="09E7CBE7" w14:textId="14D41CA6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 xml:space="preserve">Input </w:t>
      </w:r>
      <w:r w:rsidR="00B42398">
        <w:rPr>
          <w:lang w:val="en-GB"/>
        </w:rPr>
        <w:t>Box</w:t>
      </w:r>
    </w:p>
    <w:p w14:paraId="63ED20E9" w14:textId="636C7841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00016-g LoginControl</w:t>
      </w:r>
      <w:r>
        <w:rPr>
          <w:lang w:val="en-GB"/>
        </w:rPr>
        <w:t>.</w:t>
      </w:r>
    </w:p>
    <w:p w14:paraId="1C86035C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Input from Keyboard</w:t>
      </w:r>
    </w:p>
    <w:p w14:paraId="1DF352C6" w14:textId="734843FD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00001-b Hello.</w:t>
      </w:r>
    </w:p>
    <w:p w14:paraId="2D39679D" w14:textId="783E1621" w:rsidR="000D4C5F" w:rsidRDefault="000D4C5F" w:rsidP="000D4C5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lastRenderedPageBreak/>
        <w:t>00001-h Comparison.</w:t>
      </w:r>
    </w:p>
    <w:p w14:paraId="6B381A2B" w14:textId="729E14FD" w:rsidR="00227450" w:rsidRDefault="00227450" w:rsidP="00A2350A">
      <w:pPr>
        <w:pStyle w:val="cpBullet"/>
        <w:rPr>
          <w:lang w:val="en-GB"/>
        </w:rPr>
      </w:pPr>
      <w:r>
        <w:rPr>
          <w:lang w:val="en-GB"/>
        </w:rPr>
        <w:t>Interaction MsgBox</w:t>
      </w:r>
    </w:p>
    <w:p w14:paraId="2AEB97BF" w14:textId="22D00933" w:rsidR="00227450" w:rsidRDefault="00227450" w:rsidP="00227450">
      <w:pPr>
        <w:pStyle w:val="cpBullet"/>
        <w:numPr>
          <w:ilvl w:val="1"/>
          <w:numId w:val="28"/>
        </w:numPr>
        <w:rPr>
          <w:lang w:val="en-GB"/>
        </w:rPr>
      </w:pPr>
      <w:r w:rsidRPr="00227450">
        <w:rPr>
          <w:lang w:val="en-GB"/>
        </w:rPr>
        <w:t>00005-d NetDataType</w:t>
      </w:r>
      <w:r>
        <w:rPr>
          <w:lang w:val="en-GB"/>
        </w:rPr>
        <w:t>.</w:t>
      </w:r>
    </w:p>
    <w:p w14:paraId="5C3B9ADD" w14:textId="40ED8F01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Interface</w:t>
      </w:r>
    </w:p>
    <w:p w14:paraId="633E661F" w14:textId="77777777" w:rsidR="00F60C9B" w:rsidRDefault="00F60C9B" w:rsidP="00F60C9B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00105-a Interface</w:t>
      </w:r>
      <w:r>
        <w:rPr>
          <w:lang w:val="en-GB"/>
        </w:rPr>
        <w:t>.</w:t>
      </w:r>
    </w:p>
    <w:p w14:paraId="6BE09929" w14:textId="77777777" w:rsidR="00F60C9B" w:rsidRDefault="00F60C9B" w:rsidP="00F60C9B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00105-b Shapes</w:t>
      </w:r>
      <w:r>
        <w:rPr>
          <w:lang w:val="en-GB"/>
        </w:rPr>
        <w:t>.</w:t>
      </w:r>
    </w:p>
    <w:p w14:paraId="1447B53A" w14:textId="15CBBB91" w:rsidR="00C5559C" w:rsidRDefault="00C5559C" w:rsidP="00F60C9B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00118-c ImplementAnimal</w:t>
      </w:r>
      <w:r>
        <w:rPr>
          <w:lang w:val="en-GB"/>
        </w:rPr>
        <w:t>.</w:t>
      </w:r>
    </w:p>
    <w:p w14:paraId="2AFBB7ED" w14:textId="5FBF31FD" w:rsidR="00C5559C" w:rsidRDefault="00C5559C" w:rsidP="00F60C9B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00118-d ConvertType</w:t>
      </w:r>
      <w:r>
        <w:rPr>
          <w:lang w:val="en-GB"/>
        </w:rPr>
        <w:t>.</w:t>
      </w:r>
    </w:p>
    <w:p w14:paraId="69E7FB22" w14:textId="240ACADE" w:rsidR="00C5559C" w:rsidRDefault="00C5559C" w:rsidP="00F60C9B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00118-e MoveIt</w:t>
      </w:r>
      <w:r>
        <w:rPr>
          <w:lang w:val="en-GB"/>
        </w:rPr>
        <w:t>.</w:t>
      </w:r>
    </w:p>
    <w:p w14:paraId="7A1A9DDE" w14:textId="47BAEE99" w:rsidR="002953FF" w:rsidRDefault="002953FF" w:rsidP="00F60C9B">
      <w:pPr>
        <w:pStyle w:val="cpBullet"/>
        <w:numPr>
          <w:ilvl w:val="1"/>
          <w:numId w:val="28"/>
        </w:numPr>
        <w:rPr>
          <w:lang w:val="en-GB"/>
        </w:rPr>
      </w:pPr>
      <w:r w:rsidRPr="002953FF">
        <w:rPr>
          <w:lang w:val="en-GB"/>
        </w:rPr>
        <w:t>00128-a SortablePoint</w:t>
      </w:r>
      <w:r>
        <w:rPr>
          <w:lang w:val="en-GB"/>
        </w:rPr>
        <w:t>.</w:t>
      </w:r>
    </w:p>
    <w:p w14:paraId="2E09EAED" w14:textId="4AC2D65E" w:rsidR="002953FF" w:rsidRDefault="002953FF" w:rsidP="00F60C9B">
      <w:pPr>
        <w:pStyle w:val="cpBullet"/>
        <w:numPr>
          <w:ilvl w:val="1"/>
          <w:numId w:val="28"/>
        </w:numPr>
        <w:rPr>
          <w:lang w:val="en-GB"/>
        </w:rPr>
      </w:pPr>
      <w:r w:rsidRPr="002953FF">
        <w:rPr>
          <w:lang w:val="en-GB"/>
        </w:rPr>
        <w:t>00128-b Point</w:t>
      </w:r>
      <w:r>
        <w:rPr>
          <w:lang w:val="en-GB"/>
        </w:rPr>
        <w:t>.</w:t>
      </w:r>
    </w:p>
    <w:p w14:paraId="08431CEF" w14:textId="30625C76" w:rsidR="00E02B4B" w:rsidRDefault="00E02B4B" w:rsidP="00F60C9B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09999-d Game Character</w:t>
      </w:r>
      <w:r>
        <w:rPr>
          <w:lang w:val="en-GB"/>
        </w:rPr>
        <w:t>.</w:t>
      </w:r>
    </w:p>
    <w:p w14:paraId="75B10432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Internal</w:t>
      </w:r>
    </w:p>
    <w:p w14:paraId="08404C66" w14:textId="4F57CD41" w:rsidR="00137060" w:rsidRDefault="00137060" w:rsidP="00A2350A">
      <w:pPr>
        <w:pStyle w:val="cpBullet"/>
        <w:rPr>
          <w:lang w:val="en-GB"/>
        </w:rPr>
      </w:pPr>
      <w:r>
        <w:rPr>
          <w:lang w:val="en-GB"/>
        </w:rPr>
        <w:t>Input Box</w:t>
      </w:r>
    </w:p>
    <w:p w14:paraId="5E174309" w14:textId="36DFF1D6" w:rsidR="00137060" w:rsidRDefault="00137060" w:rsidP="00137060">
      <w:pPr>
        <w:pStyle w:val="cpBullet"/>
        <w:numPr>
          <w:ilvl w:val="1"/>
          <w:numId w:val="28"/>
        </w:numPr>
        <w:rPr>
          <w:lang w:val="en-GB"/>
        </w:rPr>
      </w:pPr>
      <w:r w:rsidRPr="00137060">
        <w:rPr>
          <w:lang w:val="en-GB"/>
        </w:rPr>
        <w:t>00024-a TestInputBox</w:t>
      </w:r>
      <w:r>
        <w:rPr>
          <w:lang w:val="en-GB"/>
        </w:rPr>
        <w:t>.</w:t>
      </w:r>
    </w:p>
    <w:p w14:paraId="5C156075" w14:textId="30D9F805" w:rsidR="00137060" w:rsidRDefault="00137060" w:rsidP="00137060">
      <w:pPr>
        <w:pStyle w:val="cpBullet"/>
        <w:numPr>
          <w:ilvl w:val="1"/>
          <w:numId w:val="28"/>
        </w:numPr>
        <w:rPr>
          <w:lang w:val="en-GB"/>
        </w:rPr>
      </w:pPr>
      <w:r w:rsidRPr="00137060">
        <w:rPr>
          <w:lang w:val="en-GB"/>
        </w:rPr>
        <w:t>00024-b theInput</w:t>
      </w:r>
      <w:r>
        <w:rPr>
          <w:lang w:val="en-GB"/>
        </w:rPr>
        <w:t>.</w:t>
      </w:r>
    </w:p>
    <w:p w14:paraId="4398053D" w14:textId="58BCDEDB" w:rsidR="00137060" w:rsidRDefault="00137060" w:rsidP="00137060">
      <w:pPr>
        <w:pStyle w:val="cpBullet"/>
        <w:numPr>
          <w:ilvl w:val="1"/>
          <w:numId w:val="28"/>
        </w:numPr>
        <w:rPr>
          <w:lang w:val="en-GB"/>
        </w:rPr>
      </w:pPr>
      <w:r w:rsidRPr="00137060">
        <w:rPr>
          <w:lang w:val="en-GB"/>
        </w:rPr>
        <w:t>00024-c InputBox</w:t>
      </w:r>
      <w:r>
        <w:rPr>
          <w:lang w:val="en-GB"/>
        </w:rPr>
        <w:t>.</w:t>
      </w:r>
    </w:p>
    <w:p w14:paraId="67029277" w14:textId="58A3354A" w:rsidR="00702598" w:rsidRDefault="00702598" w:rsidP="00A2350A">
      <w:pPr>
        <w:pStyle w:val="cpBullet"/>
        <w:rPr>
          <w:lang w:val="en-GB"/>
        </w:rPr>
      </w:pPr>
      <w:r>
        <w:rPr>
          <w:lang w:val="en-GB"/>
        </w:rPr>
        <w:t>IsNumeric</w:t>
      </w:r>
    </w:p>
    <w:p w14:paraId="082FB808" w14:textId="13116C21" w:rsidR="00702598" w:rsidRDefault="00702598" w:rsidP="00702598">
      <w:pPr>
        <w:pStyle w:val="cpBullet"/>
        <w:numPr>
          <w:ilvl w:val="1"/>
          <w:numId w:val="28"/>
        </w:numPr>
        <w:rPr>
          <w:lang w:val="en-GB"/>
        </w:rPr>
      </w:pPr>
      <w:r w:rsidRPr="00702598">
        <w:rPr>
          <w:lang w:val="en-GB"/>
        </w:rPr>
        <w:t>00010-w IsNumeric</w:t>
      </w:r>
      <w:r>
        <w:rPr>
          <w:lang w:val="en-GB"/>
        </w:rPr>
        <w:t>.</w:t>
      </w:r>
    </w:p>
    <w:p w14:paraId="77D70AC1" w14:textId="03806476" w:rsidR="00702598" w:rsidRDefault="00702598" w:rsidP="00702598">
      <w:pPr>
        <w:pStyle w:val="cpBullet"/>
        <w:numPr>
          <w:ilvl w:val="1"/>
          <w:numId w:val="28"/>
        </w:numPr>
        <w:rPr>
          <w:lang w:val="en-GB"/>
        </w:rPr>
      </w:pPr>
      <w:r w:rsidRPr="00702598">
        <w:rPr>
          <w:lang w:val="en-GB"/>
        </w:rPr>
        <w:t>00010-</w:t>
      </w:r>
      <w:r>
        <w:rPr>
          <w:lang w:val="en-GB"/>
        </w:rPr>
        <w:t>x</w:t>
      </w:r>
      <w:r w:rsidRPr="00702598">
        <w:rPr>
          <w:lang w:val="en-GB"/>
        </w:rPr>
        <w:t xml:space="preserve"> IsNumeric</w:t>
      </w:r>
      <w:r>
        <w:rPr>
          <w:lang w:val="en-GB"/>
        </w:rPr>
        <w:t>.</w:t>
      </w:r>
    </w:p>
    <w:p w14:paraId="3FADBD75" w14:textId="5466EB31" w:rsidR="00C7766F" w:rsidRDefault="00C7766F" w:rsidP="00A2350A">
      <w:pPr>
        <w:pStyle w:val="cpBullet"/>
        <w:rPr>
          <w:lang w:val="en-GB"/>
        </w:rPr>
      </w:pPr>
      <w:r>
        <w:rPr>
          <w:lang w:val="en-GB"/>
        </w:rPr>
        <w:t>Label</w:t>
      </w:r>
    </w:p>
    <w:p w14:paraId="691ABFB7" w14:textId="77777777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00002-c Program</w:t>
      </w:r>
      <w:r>
        <w:rPr>
          <w:lang w:val="en-GB"/>
        </w:rPr>
        <w:t>.</w:t>
      </w:r>
    </w:p>
    <w:p w14:paraId="4EEEBE44" w14:textId="7E5EA802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00012-c SimpleControls</w:t>
      </w:r>
      <w:r>
        <w:rPr>
          <w:lang w:val="en-GB"/>
        </w:rPr>
        <w:t>.</w:t>
      </w:r>
    </w:p>
    <w:p w14:paraId="36AF2000" w14:textId="46588EF0" w:rsidR="005C0987" w:rsidRDefault="005C0987" w:rsidP="00C7766F">
      <w:pPr>
        <w:pStyle w:val="cpBullet"/>
        <w:numPr>
          <w:ilvl w:val="1"/>
          <w:numId w:val="28"/>
        </w:numPr>
        <w:rPr>
          <w:lang w:val="en-GB"/>
        </w:rPr>
      </w:pPr>
      <w:r w:rsidRPr="005C0987">
        <w:rPr>
          <w:lang w:val="en-GB"/>
        </w:rPr>
        <w:t>00014-g LabelBorders</w:t>
      </w:r>
      <w:r>
        <w:rPr>
          <w:lang w:val="en-GB"/>
        </w:rPr>
        <w:t>.</w:t>
      </w:r>
    </w:p>
    <w:p w14:paraId="0CAC91DA" w14:textId="14BB6977" w:rsidR="00231806" w:rsidRDefault="00231806" w:rsidP="00C7766F">
      <w:pPr>
        <w:pStyle w:val="cpBullet"/>
        <w:numPr>
          <w:ilvl w:val="1"/>
          <w:numId w:val="28"/>
        </w:numPr>
        <w:rPr>
          <w:lang w:val="en-GB"/>
        </w:rPr>
      </w:pPr>
      <w:r w:rsidRPr="00231806">
        <w:rPr>
          <w:lang w:val="en-GB"/>
        </w:rPr>
        <w:t>00062-a WPFLabel</w:t>
      </w:r>
      <w:r>
        <w:rPr>
          <w:lang w:val="en-GB"/>
        </w:rPr>
        <w:t>.</w:t>
      </w:r>
    </w:p>
    <w:p w14:paraId="34D26D22" w14:textId="12EC9FB4" w:rsidR="004B7439" w:rsidRDefault="004B7439" w:rsidP="00A2350A">
      <w:pPr>
        <w:pStyle w:val="cpBullet"/>
        <w:rPr>
          <w:lang w:val="en-GB"/>
        </w:rPr>
      </w:pPr>
      <w:r>
        <w:rPr>
          <w:lang w:val="en-GB"/>
        </w:rPr>
        <w:t>List Box</w:t>
      </w:r>
    </w:p>
    <w:p w14:paraId="3F0C3E6D" w14:textId="24C8FBE3" w:rsidR="004B7439" w:rsidRDefault="00D81E58" w:rsidP="004B7439">
      <w:pPr>
        <w:pStyle w:val="cpBullet"/>
        <w:numPr>
          <w:ilvl w:val="1"/>
          <w:numId w:val="28"/>
        </w:numPr>
        <w:rPr>
          <w:lang w:val="en-GB"/>
        </w:rPr>
      </w:pPr>
      <w:r w:rsidRPr="00D81E58">
        <w:rPr>
          <w:lang w:val="en-GB"/>
        </w:rPr>
        <w:t>00017-o ListBox</w:t>
      </w:r>
      <w:r>
        <w:rPr>
          <w:lang w:val="en-GB"/>
        </w:rPr>
        <w:t>.</w:t>
      </w:r>
    </w:p>
    <w:p w14:paraId="68513E6B" w14:textId="1A5A2777" w:rsidR="00C5559C" w:rsidRDefault="00C5559C" w:rsidP="004B7439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00121-a ListBox</w:t>
      </w:r>
      <w:r>
        <w:rPr>
          <w:lang w:val="en-GB"/>
        </w:rPr>
        <w:t>.</w:t>
      </w:r>
    </w:p>
    <w:p w14:paraId="5A304851" w14:textId="0F2278C5" w:rsidR="00C5559C" w:rsidRDefault="00C5559C" w:rsidP="004B7439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00121-b ListBox</w:t>
      </w:r>
      <w:r>
        <w:rPr>
          <w:lang w:val="en-GB"/>
        </w:rPr>
        <w:t>.</w:t>
      </w:r>
    </w:p>
    <w:p w14:paraId="1C830DA7" w14:textId="40C91589" w:rsidR="00C5559C" w:rsidRDefault="00C5559C" w:rsidP="004B7439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00121-c ListBox</w:t>
      </w:r>
      <w:r>
        <w:rPr>
          <w:lang w:val="en-GB"/>
        </w:rPr>
        <w:t>.</w:t>
      </w:r>
    </w:p>
    <w:p w14:paraId="6754F49E" w14:textId="7DB4D5D1" w:rsidR="00C5559C" w:rsidRDefault="00C5559C" w:rsidP="004B7439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00121-d ListBox</w:t>
      </w:r>
      <w:r>
        <w:rPr>
          <w:lang w:val="en-GB"/>
        </w:rPr>
        <w:t>.</w:t>
      </w:r>
    </w:p>
    <w:p w14:paraId="257EA196" w14:textId="54E378B8" w:rsidR="00D81E58" w:rsidRDefault="00D81E58" w:rsidP="00A2350A">
      <w:pPr>
        <w:pStyle w:val="cpBullet"/>
        <w:rPr>
          <w:lang w:val="en-GB"/>
        </w:rPr>
      </w:pPr>
      <w:r>
        <w:rPr>
          <w:lang w:val="en-GB"/>
        </w:rPr>
        <w:t>List View</w:t>
      </w:r>
    </w:p>
    <w:p w14:paraId="1B0ED135" w14:textId="2176D9B6" w:rsidR="00D81E58" w:rsidRDefault="00D81E58" w:rsidP="00D81E58">
      <w:pPr>
        <w:pStyle w:val="cpBullet"/>
        <w:numPr>
          <w:ilvl w:val="1"/>
          <w:numId w:val="28"/>
        </w:numPr>
        <w:rPr>
          <w:lang w:val="en-GB"/>
        </w:rPr>
      </w:pPr>
      <w:r w:rsidRPr="00D81E58">
        <w:rPr>
          <w:lang w:val="en-GB"/>
        </w:rPr>
        <w:t>00017-q ListView</w:t>
      </w:r>
      <w:r>
        <w:rPr>
          <w:lang w:val="en-GB"/>
        </w:rPr>
        <w:t>.</w:t>
      </w:r>
    </w:p>
    <w:p w14:paraId="303A98D8" w14:textId="7DC48391" w:rsidR="009665DC" w:rsidRDefault="009665DC" w:rsidP="00A2350A">
      <w:pPr>
        <w:pStyle w:val="cpBullet"/>
        <w:rPr>
          <w:lang w:val="en-GB"/>
        </w:rPr>
      </w:pPr>
      <w:r>
        <w:rPr>
          <w:lang w:val="en-GB"/>
        </w:rPr>
        <w:lastRenderedPageBreak/>
        <w:t>Mail</w:t>
      </w:r>
    </w:p>
    <w:p w14:paraId="3089698E" w14:textId="772E4885" w:rsidR="009665DC" w:rsidRDefault="009665DC" w:rsidP="009665DC">
      <w:pPr>
        <w:pStyle w:val="cpBullet"/>
        <w:numPr>
          <w:ilvl w:val="1"/>
          <w:numId w:val="28"/>
        </w:numPr>
        <w:rPr>
          <w:lang w:val="en-GB"/>
        </w:rPr>
      </w:pPr>
      <w:r w:rsidRPr="009665DC">
        <w:rPr>
          <w:lang w:val="en-GB"/>
        </w:rPr>
        <w:t>00021-e Mail</w:t>
      </w:r>
      <w:r>
        <w:rPr>
          <w:lang w:val="en-GB"/>
        </w:rPr>
        <w:t>.</w:t>
      </w:r>
    </w:p>
    <w:p w14:paraId="568F6873" w14:textId="1AC17310" w:rsidR="00630980" w:rsidRDefault="00630980" w:rsidP="00A2350A">
      <w:pPr>
        <w:pStyle w:val="cpBullet"/>
        <w:rPr>
          <w:lang w:val="en-GB"/>
        </w:rPr>
      </w:pPr>
      <w:r>
        <w:rPr>
          <w:lang w:val="en-GB"/>
        </w:rPr>
        <w:t>Math (basic)</w:t>
      </w:r>
    </w:p>
    <w:p w14:paraId="52BA5303" w14:textId="19E924C8" w:rsidR="00630980" w:rsidRDefault="00630980" w:rsidP="00630980">
      <w:pPr>
        <w:pStyle w:val="cpBullet"/>
        <w:numPr>
          <w:ilvl w:val="1"/>
          <w:numId w:val="28"/>
        </w:numPr>
        <w:rPr>
          <w:lang w:val="en-GB"/>
        </w:rPr>
      </w:pPr>
      <w:r w:rsidRPr="00630980">
        <w:rPr>
          <w:lang w:val="en-GB"/>
        </w:rPr>
        <w:t>00021-f Math</w:t>
      </w:r>
      <w:r>
        <w:rPr>
          <w:lang w:val="en-GB"/>
        </w:rPr>
        <w:t>.</w:t>
      </w:r>
    </w:p>
    <w:p w14:paraId="7779BE02" w14:textId="5663617C" w:rsidR="00AC2224" w:rsidRDefault="00AC2224" w:rsidP="00630980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00022-c CalculationFramework</w:t>
      </w:r>
      <w:r>
        <w:rPr>
          <w:lang w:val="en-GB"/>
        </w:rPr>
        <w:t>.</w:t>
      </w:r>
    </w:p>
    <w:p w14:paraId="32134F51" w14:textId="5DAC8CF2" w:rsidR="00AC2224" w:rsidRDefault="00AC2224" w:rsidP="00630980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00022-d SquareRoot</w:t>
      </w:r>
      <w:r>
        <w:rPr>
          <w:lang w:val="en-GB"/>
        </w:rPr>
        <w:t>.</w:t>
      </w:r>
    </w:p>
    <w:p w14:paraId="6FCF0A2C" w14:textId="12A17197" w:rsidR="00E57F3A" w:rsidRDefault="00E57F3A" w:rsidP="00A2350A">
      <w:pPr>
        <w:pStyle w:val="cpBullet"/>
        <w:rPr>
          <w:lang w:val="en-GB"/>
        </w:rPr>
      </w:pPr>
      <w:r>
        <w:rPr>
          <w:lang w:val="en-GB"/>
        </w:rPr>
        <w:t>Menu</w:t>
      </w:r>
    </w:p>
    <w:p w14:paraId="3D8A342B" w14:textId="646CBE8B" w:rsidR="00E57F3A" w:rsidRDefault="00E57F3A" w:rsidP="00E57F3A">
      <w:pPr>
        <w:pStyle w:val="cpBullet"/>
        <w:numPr>
          <w:ilvl w:val="1"/>
          <w:numId w:val="28"/>
        </w:numPr>
        <w:rPr>
          <w:lang w:val="en-GB"/>
        </w:rPr>
      </w:pPr>
      <w:r w:rsidRPr="00E57F3A">
        <w:rPr>
          <w:lang w:val="en-GB"/>
        </w:rPr>
        <w:t>00025-a Save</w:t>
      </w:r>
      <w:r>
        <w:rPr>
          <w:lang w:val="en-GB"/>
        </w:rPr>
        <w:t>.</w:t>
      </w:r>
    </w:p>
    <w:p w14:paraId="40A7B7F1" w14:textId="61C88866" w:rsidR="00EC56B6" w:rsidRDefault="00EC56B6" w:rsidP="00E57F3A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00025-b Open</w:t>
      </w:r>
      <w:r>
        <w:rPr>
          <w:lang w:val="en-GB"/>
        </w:rPr>
        <w:t>.</w:t>
      </w:r>
    </w:p>
    <w:p w14:paraId="6F959F19" w14:textId="22AE7195" w:rsidR="00EC56B6" w:rsidRDefault="00EC56B6" w:rsidP="00E57F3A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00025-c SecretService</w:t>
      </w:r>
      <w:r>
        <w:rPr>
          <w:lang w:val="en-GB"/>
        </w:rPr>
        <w:t>.</w:t>
      </w:r>
    </w:p>
    <w:p w14:paraId="4AA0F4E4" w14:textId="5C72CABD" w:rsidR="00EC56B6" w:rsidRDefault="00EC56B6" w:rsidP="00E57F3A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00025-d MainMenu</w:t>
      </w:r>
      <w:r>
        <w:rPr>
          <w:lang w:val="en-GB"/>
        </w:rPr>
        <w:t>.</w:t>
      </w:r>
    </w:p>
    <w:p w14:paraId="6817A25F" w14:textId="2226E07E" w:rsidR="00EC56B6" w:rsidRDefault="00EC56B6" w:rsidP="00E57F3A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00025-f Menu</w:t>
      </w:r>
      <w:r>
        <w:rPr>
          <w:lang w:val="en-GB"/>
        </w:rPr>
        <w:t>.</w:t>
      </w:r>
    </w:p>
    <w:p w14:paraId="58364FCE" w14:textId="6D6CD2F0" w:rsidR="00EC56B6" w:rsidRDefault="00EC56B6" w:rsidP="00E57F3A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00025-g Menu</w:t>
      </w:r>
      <w:r>
        <w:rPr>
          <w:lang w:val="en-GB"/>
        </w:rPr>
        <w:t>.</w:t>
      </w:r>
    </w:p>
    <w:p w14:paraId="0C0D027A" w14:textId="36ECEC9B" w:rsidR="00EC56B6" w:rsidRDefault="00EC56B6" w:rsidP="00E57F3A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00025-i Menu</w:t>
      </w:r>
      <w:r>
        <w:rPr>
          <w:lang w:val="en-GB"/>
        </w:rPr>
        <w:t>.</w:t>
      </w:r>
    </w:p>
    <w:p w14:paraId="5E2CF675" w14:textId="77777777" w:rsidR="00327B4F" w:rsidRDefault="00327B4F" w:rsidP="00327B4F">
      <w:pPr>
        <w:pStyle w:val="cpBullet"/>
        <w:numPr>
          <w:ilvl w:val="1"/>
          <w:numId w:val="28"/>
        </w:numPr>
        <w:rPr>
          <w:lang w:val="fr-BE"/>
        </w:rPr>
      </w:pPr>
      <w:r w:rsidRPr="00327B4F">
        <w:rPr>
          <w:lang w:val="fr-BE"/>
        </w:rPr>
        <w:t>00025-k ScratchPad</w:t>
      </w:r>
      <w:r>
        <w:rPr>
          <w:lang w:val="fr-BE"/>
        </w:rPr>
        <w:t>.</w:t>
      </w:r>
    </w:p>
    <w:p w14:paraId="42E17748" w14:textId="4C1F6576" w:rsidR="00916925" w:rsidRDefault="00916925" w:rsidP="00A2350A">
      <w:pPr>
        <w:pStyle w:val="cpBullet"/>
        <w:rPr>
          <w:lang w:val="en-GB"/>
        </w:rPr>
      </w:pPr>
      <w:r>
        <w:rPr>
          <w:lang w:val="en-GB"/>
        </w:rPr>
        <w:t>Message Box</w:t>
      </w:r>
    </w:p>
    <w:p w14:paraId="4BE2D833" w14:textId="69994F3C" w:rsidR="00916925" w:rsidRDefault="009642F8" w:rsidP="00916925">
      <w:pPr>
        <w:pStyle w:val="cpBullet"/>
        <w:numPr>
          <w:ilvl w:val="1"/>
          <w:numId w:val="28"/>
        </w:numPr>
        <w:rPr>
          <w:lang w:val="en-GB"/>
        </w:rPr>
      </w:pPr>
      <w:r w:rsidRPr="009642F8">
        <w:rPr>
          <w:lang w:val="en-GB"/>
        </w:rPr>
        <w:t>00023-a Message</w:t>
      </w:r>
      <w:r>
        <w:rPr>
          <w:lang w:val="en-GB"/>
        </w:rPr>
        <w:t>.</w:t>
      </w:r>
    </w:p>
    <w:p w14:paraId="3A87F730" w14:textId="4BF81CB3" w:rsidR="009642F8" w:rsidRDefault="009642F8" w:rsidP="00916925">
      <w:pPr>
        <w:pStyle w:val="cpBullet"/>
        <w:numPr>
          <w:ilvl w:val="1"/>
          <w:numId w:val="28"/>
        </w:numPr>
        <w:rPr>
          <w:lang w:val="en-GB"/>
        </w:rPr>
      </w:pPr>
      <w:r w:rsidRPr="009642F8">
        <w:rPr>
          <w:lang w:val="en-GB"/>
        </w:rPr>
        <w:t>00023-</w:t>
      </w:r>
      <w:r>
        <w:rPr>
          <w:lang w:val="en-GB"/>
        </w:rPr>
        <w:t>b</w:t>
      </w:r>
      <w:r w:rsidRPr="009642F8">
        <w:rPr>
          <w:lang w:val="en-GB"/>
        </w:rPr>
        <w:t xml:space="preserve"> M</w:t>
      </w:r>
      <w:r>
        <w:rPr>
          <w:lang w:val="en-GB"/>
        </w:rPr>
        <w:t>sgBox.</w:t>
      </w:r>
    </w:p>
    <w:p w14:paraId="09EF89E7" w14:textId="358BAB0A" w:rsidR="009642F8" w:rsidRDefault="009642F8" w:rsidP="00916925">
      <w:pPr>
        <w:pStyle w:val="cpBullet"/>
        <w:numPr>
          <w:ilvl w:val="1"/>
          <w:numId w:val="28"/>
        </w:numPr>
        <w:rPr>
          <w:lang w:val="en-GB"/>
        </w:rPr>
      </w:pPr>
      <w:r w:rsidRPr="009642F8">
        <w:rPr>
          <w:lang w:val="en-GB"/>
        </w:rPr>
        <w:t>00023-d MessageBox</w:t>
      </w:r>
      <w:r>
        <w:rPr>
          <w:lang w:val="en-GB"/>
        </w:rPr>
        <w:t>.</w:t>
      </w:r>
    </w:p>
    <w:p w14:paraId="1390C334" w14:textId="61433C7B" w:rsidR="009642F8" w:rsidRDefault="009642F8" w:rsidP="00916925">
      <w:pPr>
        <w:pStyle w:val="cpBullet"/>
        <w:numPr>
          <w:ilvl w:val="1"/>
          <w:numId w:val="28"/>
        </w:numPr>
        <w:rPr>
          <w:lang w:val="en-GB"/>
        </w:rPr>
      </w:pPr>
      <w:r w:rsidRPr="009642F8">
        <w:rPr>
          <w:lang w:val="en-GB"/>
        </w:rPr>
        <w:t>00023-e MessageBox</w:t>
      </w:r>
      <w:r>
        <w:rPr>
          <w:lang w:val="en-GB"/>
        </w:rPr>
        <w:t>.</w:t>
      </w:r>
    </w:p>
    <w:p w14:paraId="61779101" w14:textId="04DD3722" w:rsidR="009642F8" w:rsidRDefault="009642F8" w:rsidP="00916925">
      <w:pPr>
        <w:pStyle w:val="cpBullet"/>
        <w:numPr>
          <w:ilvl w:val="1"/>
          <w:numId w:val="28"/>
        </w:numPr>
        <w:rPr>
          <w:lang w:val="en-GB"/>
        </w:rPr>
      </w:pPr>
      <w:r w:rsidRPr="009642F8">
        <w:rPr>
          <w:lang w:val="en-GB"/>
        </w:rPr>
        <w:t>00023-f CompareMessageBoxWithMsgBox</w:t>
      </w:r>
      <w:r>
        <w:rPr>
          <w:lang w:val="en-GB"/>
        </w:rPr>
        <w:t>.</w:t>
      </w:r>
    </w:p>
    <w:p w14:paraId="102DF21A" w14:textId="7849D0F0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Method</w:t>
      </w:r>
    </w:p>
    <w:p w14:paraId="6CDE84E5" w14:textId="77777777" w:rsidR="009D0B08" w:rsidRDefault="009D0B08" w:rsidP="009D0B08">
      <w:pPr>
        <w:pStyle w:val="cpBullet"/>
        <w:numPr>
          <w:ilvl w:val="1"/>
          <w:numId w:val="28"/>
        </w:numPr>
        <w:rPr>
          <w:lang w:val="fr-BE"/>
        </w:rPr>
      </w:pPr>
      <w:r w:rsidRPr="007A1BB5">
        <w:rPr>
          <w:lang w:val="fr-BE"/>
        </w:rPr>
        <w:t>00001-g ModuleExplanation</w:t>
      </w:r>
      <w:r>
        <w:rPr>
          <w:lang w:val="fr-BE"/>
        </w:rPr>
        <w:t>.</w:t>
      </w:r>
    </w:p>
    <w:p w14:paraId="43C35DF2" w14:textId="6E83C6B0" w:rsidR="0049647B" w:rsidRDefault="0049647B" w:rsidP="0049647B">
      <w:pPr>
        <w:pStyle w:val="cpBullet"/>
        <w:numPr>
          <w:ilvl w:val="1"/>
          <w:numId w:val="28"/>
        </w:numPr>
        <w:rPr>
          <w:lang w:val="en-GB"/>
        </w:rPr>
      </w:pPr>
      <w:r w:rsidRPr="0049647B">
        <w:rPr>
          <w:lang w:val="en-GB"/>
        </w:rPr>
        <w:t>00006-b OptionExplicit</w:t>
      </w:r>
      <w:r>
        <w:rPr>
          <w:lang w:val="en-GB"/>
        </w:rPr>
        <w:t>.</w:t>
      </w:r>
    </w:p>
    <w:p w14:paraId="583B1F0C" w14:textId="60E968EE" w:rsidR="0055657A" w:rsidRDefault="0055657A" w:rsidP="0049647B">
      <w:pPr>
        <w:pStyle w:val="cpBullet"/>
        <w:numPr>
          <w:ilvl w:val="1"/>
          <w:numId w:val="28"/>
        </w:numPr>
        <w:rPr>
          <w:lang w:val="en-GB"/>
        </w:rPr>
      </w:pPr>
      <w:r w:rsidRPr="0055657A">
        <w:rPr>
          <w:lang w:val="en-GB"/>
        </w:rPr>
        <w:t>00006-g Variables</w:t>
      </w:r>
      <w:r>
        <w:rPr>
          <w:lang w:val="en-GB"/>
        </w:rPr>
        <w:t>.</w:t>
      </w:r>
    </w:p>
    <w:p w14:paraId="2C466F7E" w14:textId="20F46FD2" w:rsidR="002157AD" w:rsidRDefault="002157AD" w:rsidP="0049647B">
      <w:pPr>
        <w:pStyle w:val="cpBullet"/>
        <w:numPr>
          <w:ilvl w:val="1"/>
          <w:numId w:val="28"/>
        </w:numPr>
        <w:rPr>
          <w:lang w:val="en-GB"/>
        </w:rPr>
      </w:pPr>
      <w:r w:rsidRPr="002157AD">
        <w:rPr>
          <w:lang w:val="en-GB"/>
        </w:rPr>
        <w:t>00006-i Strings</w:t>
      </w:r>
      <w:r>
        <w:rPr>
          <w:lang w:val="en-GB"/>
        </w:rPr>
        <w:t>.</w:t>
      </w:r>
    </w:p>
    <w:p w14:paraId="3C6018FE" w14:textId="77777777" w:rsidR="009F3F41" w:rsidRDefault="009F3F41" w:rsidP="009F3F41">
      <w:pPr>
        <w:pStyle w:val="cpBullet"/>
        <w:numPr>
          <w:ilvl w:val="1"/>
          <w:numId w:val="28"/>
        </w:numPr>
        <w:rPr>
          <w:lang w:val="fr-BE"/>
        </w:rPr>
      </w:pPr>
      <w:r w:rsidRPr="009F3F41">
        <w:rPr>
          <w:lang w:val="fr-BE"/>
        </w:rPr>
        <w:t>00006-o LocalVariable</w:t>
      </w:r>
      <w:r>
        <w:rPr>
          <w:lang w:val="fr-BE"/>
        </w:rPr>
        <w:t>.</w:t>
      </w:r>
    </w:p>
    <w:p w14:paraId="49A19A47" w14:textId="35644076" w:rsidR="00E2196D" w:rsidRDefault="00E2196D" w:rsidP="009F3F41">
      <w:pPr>
        <w:pStyle w:val="cpBullet"/>
        <w:numPr>
          <w:ilvl w:val="1"/>
          <w:numId w:val="28"/>
        </w:numPr>
        <w:rPr>
          <w:lang w:val="fr-BE"/>
        </w:rPr>
      </w:pPr>
      <w:r w:rsidRPr="00E2196D">
        <w:rPr>
          <w:lang w:val="fr-BE"/>
        </w:rPr>
        <w:t>00007-r LazyEvaluation</w:t>
      </w:r>
      <w:r>
        <w:rPr>
          <w:lang w:val="fr-BE"/>
        </w:rPr>
        <w:t>.</w:t>
      </w:r>
    </w:p>
    <w:p w14:paraId="70CE7DD7" w14:textId="4F18AE7A" w:rsidR="00AB71DB" w:rsidRDefault="00AB71DB" w:rsidP="009F3F41">
      <w:pPr>
        <w:pStyle w:val="cpBullet"/>
        <w:numPr>
          <w:ilvl w:val="1"/>
          <w:numId w:val="28"/>
        </w:numPr>
        <w:rPr>
          <w:lang w:val="fr-BE"/>
        </w:rPr>
      </w:pPr>
      <w:r w:rsidRPr="00AB71DB">
        <w:rPr>
          <w:lang w:val="fr-BE"/>
        </w:rPr>
        <w:t>00010-a Message</w:t>
      </w:r>
      <w:r>
        <w:rPr>
          <w:lang w:val="fr-BE"/>
        </w:rPr>
        <w:t>.</w:t>
      </w:r>
    </w:p>
    <w:p w14:paraId="5C665896" w14:textId="40A560CF" w:rsidR="00AB71DB" w:rsidRDefault="00AB71DB" w:rsidP="009F3F41">
      <w:pPr>
        <w:pStyle w:val="cpBullet"/>
        <w:numPr>
          <w:ilvl w:val="1"/>
          <w:numId w:val="28"/>
        </w:numPr>
        <w:rPr>
          <w:lang w:val="fr-BE"/>
        </w:rPr>
      </w:pPr>
      <w:r w:rsidRPr="00AB71DB">
        <w:rPr>
          <w:lang w:val="fr-BE"/>
        </w:rPr>
        <w:t>00010-b Payment</w:t>
      </w:r>
      <w:r>
        <w:rPr>
          <w:lang w:val="fr-BE"/>
        </w:rPr>
        <w:t>.</w:t>
      </w:r>
    </w:p>
    <w:p w14:paraId="753886AA" w14:textId="2D7ED8A2" w:rsidR="00AB71DB" w:rsidRDefault="00AB71DB" w:rsidP="009F3F41">
      <w:pPr>
        <w:pStyle w:val="cpBullet"/>
        <w:numPr>
          <w:ilvl w:val="1"/>
          <w:numId w:val="28"/>
        </w:numPr>
        <w:rPr>
          <w:lang w:val="fr-BE"/>
        </w:rPr>
      </w:pPr>
      <w:r w:rsidRPr="00AB71DB">
        <w:rPr>
          <w:lang w:val="fr-BE"/>
        </w:rPr>
        <w:t>00010-c Square</w:t>
      </w:r>
      <w:r>
        <w:rPr>
          <w:lang w:val="fr-BE"/>
        </w:rPr>
        <w:t>.</w:t>
      </w:r>
    </w:p>
    <w:p w14:paraId="06A90115" w14:textId="6F514900" w:rsidR="00F64F3B" w:rsidRDefault="00F64F3B" w:rsidP="009F3F41">
      <w:pPr>
        <w:pStyle w:val="cpBullet"/>
        <w:numPr>
          <w:ilvl w:val="1"/>
          <w:numId w:val="28"/>
        </w:numPr>
        <w:rPr>
          <w:lang w:val="fr-BE"/>
        </w:rPr>
      </w:pPr>
      <w:r w:rsidRPr="00F64F3B">
        <w:rPr>
          <w:lang w:val="fr-BE"/>
        </w:rPr>
        <w:t>00010-e SubRoutines</w:t>
      </w:r>
      <w:r>
        <w:rPr>
          <w:lang w:val="fr-BE"/>
        </w:rPr>
        <w:t>.</w:t>
      </w:r>
    </w:p>
    <w:p w14:paraId="25B705A3" w14:textId="17E81926" w:rsidR="00F64F3B" w:rsidRDefault="00F64F3B" w:rsidP="009F3F41">
      <w:pPr>
        <w:pStyle w:val="cpBullet"/>
        <w:numPr>
          <w:ilvl w:val="1"/>
          <w:numId w:val="28"/>
        </w:numPr>
        <w:rPr>
          <w:lang w:val="fr-BE"/>
        </w:rPr>
      </w:pPr>
      <w:r w:rsidRPr="00F64F3B">
        <w:rPr>
          <w:lang w:val="fr-BE"/>
        </w:rPr>
        <w:t>00010-j Overloading</w:t>
      </w:r>
      <w:r>
        <w:rPr>
          <w:lang w:val="fr-BE"/>
        </w:rPr>
        <w:t>.</w:t>
      </w:r>
    </w:p>
    <w:p w14:paraId="7499F520" w14:textId="4B62D97C" w:rsidR="00F64F3B" w:rsidRDefault="00702598" w:rsidP="009F3F41">
      <w:pPr>
        <w:pStyle w:val="cpBullet"/>
        <w:numPr>
          <w:ilvl w:val="1"/>
          <w:numId w:val="28"/>
        </w:numPr>
        <w:rPr>
          <w:lang w:val="fr-BE"/>
        </w:rPr>
      </w:pPr>
      <w:r w:rsidRPr="00702598">
        <w:rPr>
          <w:lang w:val="fr-BE"/>
        </w:rPr>
        <w:lastRenderedPageBreak/>
        <w:t>00010-r Factorial</w:t>
      </w:r>
      <w:r>
        <w:rPr>
          <w:lang w:val="fr-BE"/>
        </w:rPr>
        <w:t>.</w:t>
      </w:r>
    </w:p>
    <w:p w14:paraId="090CD843" w14:textId="203ED328" w:rsidR="00D81E58" w:rsidRDefault="00D81E58" w:rsidP="009F3F41">
      <w:pPr>
        <w:pStyle w:val="cpBullet"/>
        <w:numPr>
          <w:ilvl w:val="1"/>
          <w:numId w:val="28"/>
        </w:numPr>
        <w:rPr>
          <w:lang w:val="fr-BE"/>
        </w:rPr>
      </w:pPr>
      <w:r w:rsidRPr="00D81E58">
        <w:rPr>
          <w:lang w:val="fr-BE"/>
        </w:rPr>
        <w:t>00019-a Functions</w:t>
      </w:r>
      <w:r>
        <w:rPr>
          <w:lang w:val="fr-BE"/>
        </w:rPr>
        <w:t>.</w:t>
      </w:r>
    </w:p>
    <w:p w14:paraId="6555171B" w14:textId="7F4394DF" w:rsidR="00C5559C" w:rsidRDefault="00C5559C" w:rsidP="009F3F41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00120-a SubExplanation</w:t>
      </w:r>
      <w:r>
        <w:rPr>
          <w:lang w:val="fr-BE"/>
        </w:rPr>
        <w:t>.</w:t>
      </w:r>
    </w:p>
    <w:p w14:paraId="197DB5DF" w14:textId="59CF3823" w:rsidR="00C5559C" w:rsidRDefault="00C5559C" w:rsidP="009F3F41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00120-b FunctionExplanation</w:t>
      </w:r>
      <w:r>
        <w:rPr>
          <w:lang w:val="fr-BE"/>
        </w:rPr>
        <w:t>.</w:t>
      </w:r>
    </w:p>
    <w:p w14:paraId="6AB9CD73" w14:textId="0193F18F" w:rsidR="00C5559C" w:rsidRDefault="00C5559C" w:rsidP="009F3F41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00120-c SubInClasses</w:t>
      </w:r>
      <w:r>
        <w:rPr>
          <w:lang w:val="fr-BE"/>
        </w:rPr>
        <w:t>.</w:t>
      </w:r>
    </w:p>
    <w:p w14:paraId="4A22B86E" w14:textId="0F5BE5B6" w:rsidR="00C5559C" w:rsidRDefault="00C5559C" w:rsidP="009F3F41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00120-d FunctionInClasses</w:t>
      </w:r>
      <w:r>
        <w:rPr>
          <w:lang w:val="fr-BE"/>
        </w:rPr>
        <w:t>.</w:t>
      </w:r>
    </w:p>
    <w:p w14:paraId="29FC3936" w14:textId="6A346981" w:rsidR="00C5559C" w:rsidRDefault="00C5559C" w:rsidP="009F3F41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00120-e ClassExplanation</w:t>
      </w:r>
      <w:r>
        <w:rPr>
          <w:lang w:val="fr-BE"/>
        </w:rPr>
        <w:t>.</w:t>
      </w:r>
    </w:p>
    <w:p w14:paraId="2D0C5BE0" w14:textId="12E574A6" w:rsidR="00C5559C" w:rsidRDefault="00C5559C" w:rsidP="009F3F41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00120-f ClassVariations</w:t>
      </w:r>
      <w:r>
        <w:rPr>
          <w:lang w:val="fr-BE"/>
        </w:rPr>
        <w:t>.</w:t>
      </w:r>
    </w:p>
    <w:p w14:paraId="5799E0DB" w14:textId="1CEAACC8" w:rsidR="00C5559C" w:rsidRDefault="00C5559C" w:rsidP="009F3F41">
      <w:pPr>
        <w:pStyle w:val="cpBullet"/>
        <w:numPr>
          <w:ilvl w:val="1"/>
          <w:numId w:val="28"/>
        </w:numPr>
        <w:rPr>
          <w:lang w:val="fr-BE"/>
        </w:rPr>
      </w:pPr>
      <w:r w:rsidRPr="00C5559C">
        <w:rPr>
          <w:lang w:val="fr-BE"/>
        </w:rPr>
        <w:t>00120-g CallByName</w:t>
      </w:r>
      <w:r>
        <w:rPr>
          <w:lang w:val="fr-BE"/>
        </w:rPr>
        <w:t>.</w:t>
      </w:r>
    </w:p>
    <w:p w14:paraId="60D1C85E" w14:textId="61A19623" w:rsidR="00FA6352" w:rsidRDefault="00FA6352" w:rsidP="009F3F41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…</w:t>
      </w:r>
    </w:p>
    <w:p w14:paraId="79CCE351" w14:textId="677DEE7C" w:rsidR="00B42398" w:rsidRDefault="00B42398" w:rsidP="00A2350A">
      <w:pPr>
        <w:pStyle w:val="cpBullet"/>
        <w:rPr>
          <w:lang w:val="en-GB"/>
        </w:rPr>
      </w:pPr>
      <w:r>
        <w:rPr>
          <w:lang w:val="en-GB"/>
        </w:rPr>
        <w:t>Modal</w:t>
      </w:r>
    </w:p>
    <w:p w14:paraId="50A49DCC" w14:textId="624DDC62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00016-h Modal</w:t>
      </w:r>
      <w:r>
        <w:rPr>
          <w:lang w:val="en-GB"/>
        </w:rPr>
        <w:t>.</w:t>
      </w:r>
    </w:p>
    <w:p w14:paraId="6DF95952" w14:textId="0EDEC5AE" w:rsidR="00B42398" w:rsidRDefault="00B42398" w:rsidP="00A2350A">
      <w:pPr>
        <w:pStyle w:val="cpBullet"/>
        <w:rPr>
          <w:lang w:val="en-GB"/>
        </w:rPr>
      </w:pPr>
      <w:r>
        <w:rPr>
          <w:lang w:val="en-GB"/>
        </w:rPr>
        <w:t>Modeless</w:t>
      </w:r>
    </w:p>
    <w:p w14:paraId="59A1851B" w14:textId="63FB7C30" w:rsidR="00B42398" w:rsidRDefault="00B42398" w:rsidP="00B42398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00016-i Modeless</w:t>
      </w:r>
      <w:r>
        <w:rPr>
          <w:lang w:val="en-GB"/>
        </w:rPr>
        <w:t>.</w:t>
      </w:r>
    </w:p>
    <w:p w14:paraId="1727EB04" w14:textId="534E3179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Namespace</w:t>
      </w:r>
    </w:p>
    <w:p w14:paraId="5718EA1F" w14:textId="17FFF07A" w:rsidR="009D0B08" w:rsidRDefault="009D0B08" w:rsidP="009D0B08">
      <w:pPr>
        <w:pStyle w:val="cpBullet"/>
        <w:numPr>
          <w:ilvl w:val="1"/>
          <w:numId w:val="28"/>
        </w:numPr>
        <w:rPr>
          <w:lang w:val="en-GB"/>
        </w:rPr>
      </w:pPr>
      <w:r w:rsidRPr="009D0B08">
        <w:rPr>
          <w:lang w:val="en-GB"/>
        </w:rPr>
        <w:t>00012-g Dice</w:t>
      </w:r>
      <w:r w:rsidR="00FA6352">
        <w:rPr>
          <w:lang w:val="en-GB"/>
        </w:rPr>
        <w:t>.</w:t>
      </w:r>
    </w:p>
    <w:p w14:paraId="716FC879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Null</w:t>
      </w:r>
    </w:p>
    <w:p w14:paraId="686AC9DC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Object</w:t>
      </w:r>
    </w:p>
    <w:p w14:paraId="63CED928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Operator</w:t>
      </w:r>
    </w:p>
    <w:p w14:paraId="571F82DD" w14:textId="77777777" w:rsidR="00C269B8" w:rsidRDefault="00C269B8" w:rsidP="00C269B8">
      <w:pPr>
        <w:pStyle w:val="cpBullet"/>
        <w:numPr>
          <w:ilvl w:val="1"/>
          <w:numId w:val="28"/>
        </w:numPr>
        <w:rPr>
          <w:lang w:val="en-GB"/>
        </w:rPr>
      </w:pPr>
      <w:r w:rsidRPr="00C269B8">
        <w:rPr>
          <w:lang w:val="en-GB"/>
        </w:rPr>
        <w:t>00001-e OptionExplicit</w:t>
      </w:r>
      <w:r>
        <w:rPr>
          <w:lang w:val="en-GB"/>
        </w:rPr>
        <w:t>.</w:t>
      </w:r>
    </w:p>
    <w:p w14:paraId="3A98E6C5" w14:textId="3D8C8651" w:rsidR="000D4C5F" w:rsidRDefault="000D4C5F" w:rsidP="000D4C5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00001-h Comparison.</w:t>
      </w:r>
    </w:p>
    <w:p w14:paraId="064781C9" w14:textId="0735CEAD" w:rsidR="0055657A" w:rsidRDefault="0055657A" w:rsidP="000D4C5F">
      <w:pPr>
        <w:pStyle w:val="cpBullet"/>
        <w:numPr>
          <w:ilvl w:val="1"/>
          <w:numId w:val="28"/>
        </w:numPr>
        <w:rPr>
          <w:lang w:val="en-GB"/>
        </w:rPr>
      </w:pPr>
      <w:r w:rsidRPr="0055657A">
        <w:rPr>
          <w:lang w:val="en-GB"/>
        </w:rPr>
        <w:t>00006-h CentimeterToInch</w:t>
      </w:r>
      <w:r>
        <w:rPr>
          <w:lang w:val="en-GB"/>
        </w:rPr>
        <w:t>.</w:t>
      </w:r>
    </w:p>
    <w:p w14:paraId="04A347D9" w14:textId="30756BE3" w:rsidR="0070786F" w:rsidRDefault="0070786F" w:rsidP="000D4C5F">
      <w:pPr>
        <w:pStyle w:val="cpBullet"/>
        <w:numPr>
          <w:ilvl w:val="1"/>
          <w:numId w:val="28"/>
        </w:numPr>
        <w:rPr>
          <w:lang w:val="en-GB"/>
        </w:rPr>
      </w:pPr>
      <w:r w:rsidRPr="0070786F">
        <w:rPr>
          <w:lang w:val="en-GB"/>
        </w:rPr>
        <w:t>00006-l Assignment</w:t>
      </w:r>
      <w:r>
        <w:rPr>
          <w:lang w:val="en-GB"/>
        </w:rPr>
        <w:t>.</w:t>
      </w:r>
    </w:p>
    <w:p w14:paraId="03A5514A" w14:textId="77777777" w:rsidR="003E03DF" w:rsidRDefault="003E03DF" w:rsidP="003E03DF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00007-j Condition</w:t>
      </w:r>
      <w:r>
        <w:rPr>
          <w:lang w:val="en-GB"/>
        </w:rPr>
        <w:t>.</w:t>
      </w:r>
    </w:p>
    <w:p w14:paraId="178E4697" w14:textId="169E9584" w:rsidR="00E2196D" w:rsidRDefault="00E2196D" w:rsidP="003E03DF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00007-r LazyEvaluation</w:t>
      </w:r>
      <w:r>
        <w:rPr>
          <w:lang w:val="en-GB"/>
        </w:rPr>
        <w:t>.</w:t>
      </w:r>
    </w:p>
    <w:p w14:paraId="4571DF2E" w14:textId="16741E74" w:rsidR="00E2196D" w:rsidRDefault="00E2196D" w:rsidP="003E03DF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00007-t LogicalOperator</w:t>
      </w:r>
      <w:r>
        <w:rPr>
          <w:lang w:val="en-GB"/>
        </w:rPr>
        <w:t>.</w:t>
      </w:r>
    </w:p>
    <w:p w14:paraId="14D48187" w14:textId="77777777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00013-a MoveIcon.</w:t>
      </w:r>
    </w:p>
    <w:p w14:paraId="0B236841" w14:textId="18958A8C" w:rsidR="0013143B" w:rsidRDefault="0013143B" w:rsidP="00FA6352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00013-k Calculations</w:t>
      </w:r>
      <w:r>
        <w:rPr>
          <w:lang w:val="en-GB"/>
        </w:rPr>
        <w:t>.</w:t>
      </w:r>
    </w:p>
    <w:p w14:paraId="45A7D8E6" w14:textId="314EFFE5" w:rsidR="00F375A6" w:rsidRDefault="00F375A6" w:rsidP="00FA6352">
      <w:pPr>
        <w:pStyle w:val="cpBullet"/>
        <w:numPr>
          <w:ilvl w:val="1"/>
          <w:numId w:val="28"/>
        </w:numPr>
        <w:rPr>
          <w:lang w:val="en-GB"/>
        </w:rPr>
      </w:pPr>
      <w:r w:rsidRPr="00F375A6">
        <w:rPr>
          <w:lang w:val="en-GB"/>
        </w:rPr>
        <w:t>00021-a Operator</w:t>
      </w:r>
      <w:r>
        <w:rPr>
          <w:lang w:val="en-GB"/>
        </w:rPr>
        <w:t>.</w:t>
      </w:r>
    </w:p>
    <w:p w14:paraId="27F3DB48" w14:textId="0BEC23E4" w:rsidR="00910120" w:rsidRDefault="00910120" w:rsidP="00FA6352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00102-v OperatorOverload</w:t>
      </w:r>
      <w:r>
        <w:rPr>
          <w:lang w:val="en-GB"/>
        </w:rPr>
        <w:t>.</w:t>
      </w:r>
    </w:p>
    <w:p w14:paraId="55441004" w14:textId="39BD18BF" w:rsidR="00B56A2A" w:rsidRDefault="00B56A2A" w:rsidP="00FA6352">
      <w:pPr>
        <w:pStyle w:val="cpBullet"/>
        <w:numPr>
          <w:ilvl w:val="1"/>
          <w:numId w:val="28"/>
        </w:numPr>
        <w:rPr>
          <w:lang w:val="en-GB"/>
        </w:rPr>
      </w:pPr>
      <w:r w:rsidRPr="00B56A2A">
        <w:rPr>
          <w:lang w:val="en-GB"/>
        </w:rPr>
        <w:t>00109-h Operator</w:t>
      </w:r>
      <w:r>
        <w:rPr>
          <w:lang w:val="en-GB"/>
        </w:rPr>
        <w:t>.</w:t>
      </w:r>
    </w:p>
    <w:p w14:paraId="7E68C82E" w14:textId="78935F39" w:rsidR="00FA6352" w:rsidRDefault="00FA6352" w:rsidP="003E03D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…</w:t>
      </w:r>
    </w:p>
    <w:p w14:paraId="46D15D01" w14:textId="1BD7E98A" w:rsidR="009642F8" w:rsidRDefault="009642F8" w:rsidP="00A2350A">
      <w:pPr>
        <w:pStyle w:val="cpBullet"/>
        <w:rPr>
          <w:lang w:val="en-GB"/>
        </w:rPr>
      </w:pPr>
      <w:r>
        <w:rPr>
          <w:lang w:val="en-GB"/>
        </w:rPr>
        <w:t>Or (OrElse)</w:t>
      </w:r>
    </w:p>
    <w:p w14:paraId="66216B00" w14:textId="01AAD3E1" w:rsidR="009642F8" w:rsidRDefault="009642F8" w:rsidP="009642F8">
      <w:pPr>
        <w:pStyle w:val="cpBullet"/>
        <w:numPr>
          <w:ilvl w:val="1"/>
          <w:numId w:val="28"/>
        </w:numPr>
        <w:rPr>
          <w:lang w:val="en-GB"/>
        </w:rPr>
      </w:pPr>
      <w:r w:rsidRPr="009642F8">
        <w:rPr>
          <w:lang w:val="en-GB"/>
        </w:rPr>
        <w:lastRenderedPageBreak/>
        <w:t>00023-c ShortCircuit</w:t>
      </w:r>
      <w:r>
        <w:rPr>
          <w:lang w:val="en-GB"/>
        </w:rPr>
        <w:t>.</w:t>
      </w:r>
    </w:p>
    <w:p w14:paraId="116DC460" w14:textId="13FF5E4D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Overloading</w:t>
      </w:r>
    </w:p>
    <w:p w14:paraId="657B952D" w14:textId="77777777" w:rsidR="00DC3A89" w:rsidRDefault="00DC3A89" w:rsidP="00DC3A89">
      <w:pPr>
        <w:pStyle w:val="cpBullet"/>
        <w:numPr>
          <w:ilvl w:val="1"/>
          <w:numId w:val="28"/>
        </w:numPr>
        <w:rPr>
          <w:lang w:val="fr-BE"/>
        </w:rPr>
      </w:pPr>
      <w:r w:rsidRPr="00DC3A89">
        <w:rPr>
          <w:lang w:val="fr-BE"/>
        </w:rPr>
        <w:t>00001-i LookAtVariable</w:t>
      </w:r>
      <w:r>
        <w:rPr>
          <w:lang w:val="fr-BE"/>
        </w:rPr>
        <w:t>.</w:t>
      </w:r>
    </w:p>
    <w:p w14:paraId="32C4C15F" w14:textId="367F4AA5" w:rsidR="00702598" w:rsidRDefault="00702598" w:rsidP="00DC3A89">
      <w:pPr>
        <w:pStyle w:val="cpBullet"/>
        <w:numPr>
          <w:ilvl w:val="1"/>
          <w:numId w:val="28"/>
        </w:numPr>
        <w:rPr>
          <w:lang w:val="fr-BE"/>
        </w:rPr>
      </w:pPr>
      <w:r w:rsidRPr="00702598">
        <w:rPr>
          <w:lang w:val="fr-BE"/>
        </w:rPr>
        <w:t>00010-s Overload</w:t>
      </w:r>
      <w:r>
        <w:rPr>
          <w:lang w:val="fr-BE"/>
        </w:rPr>
        <w:t>.</w:t>
      </w:r>
    </w:p>
    <w:p w14:paraId="03114409" w14:textId="72EFB8BF" w:rsidR="00702598" w:rsidRDefault="00702598" w:rsidP="00DC3A89">
      <w:pPr>
        <w:pStyle w:val="cpBullet"/>
        <w:numPr>
          <w:ilvl w:val="1"/>
          <w:numId w:val="28"/>
        </w:numPr>
        <w:rPr>
          <w:lang w:val="fr-BE"/>
        </w:rPr>
      </w:pPr>
      <w:r w:rsidRPr="00702598">
        <w:rPr>
          <w:lang w:val="fr-BE"/>
        </w:rPr>
        <w:t>00010-</w:t>
      </w:r>
      <w:r>
        <w:rPr>
          <w:lang w:val="fr-BE"/>
        </w:rPr>
        <w:t>t</w:t>
      </w:r>
      <w:r w:rsidRPr="00702598">
        <w:rPr>
          <w:lang w:val="fr-BE"/>
        </w:rPr>
        <w:t xml:space="preserve"> Overload</w:t>
      </w:r>
      <w:r>
        <w:rPr>
          <w:lang w:val="fr-BE"/>
        </w:rPr>
        <w:t>.</w:t>
      </w:r>
    </w:p>
    <w:p w14:paraId="31181D4A" w14:textId="1F08B561" w:rsidR="0095636D" w:rsidRDefault="0095636D" w:rsidP="00DC3A89">
      <w:pPr>
        <w:pStyle w:val="cpBullet"/>
        <w:numPr>
          <w:ilvl w:val="1"/>
          <w:numId w:val="28"/>
        </w:numPr>
        <w:rPr>
          <w:lang w:val="fr-BE"/>
        </w:rPr>
      </w:pPr>
      <w:r w:rsidRPr="0095636D">
        <w:rPr>
          <w:lang w:val="fr-BE"/>
        </w:rPr>
        <w:t>00101-f Time Version 3</w:t>
      </w:r>
      <w:r>
        <w:rPr>
          <w:lang w:val="fr-BE"/>
        </w:rPr>
        <w:t>.</w:t>
      </w:r>
    </w:p>
    <w:p w14:paraId="323B9734" w14:textId="362D702C" w:rsidR="005E4BAF" w:rsidRDefault="005E4BAF" w:rsidP="00DC3A89">
      <w:pPr>
        <w:pStyle w:val="cpBullet"/>
        <w:numPr>
          <w:ilvl w:val="1"/>
          <w:numId w:val="28"/>
        </w:numPr>
        <w:rPr>
          <w:lang w:val="fr-BE"/>
        </w:rPr>
      </w:pPr>
      <w:r w:rsidRPr="005E4BAF">
        <w:rPr>
          <w:lang w:val="fr-BE"/>
        </w:rPr>
        <w:t>00101-g Time Version 4</w:t>
      </w:r>
      <w:r>
        <w:rPr>
          <w:lang w:val="fr-BE"/>
        </w:rPr>
        <w:t>.</w:t>
      </w:r>
    </w:p>
    <w:p w14:paraId="3B135F7B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Overriding</w:t>
      </w:r>
    </w:p>
    <w:p w14:paraId="71610497" w14:textId="28A5D855" w:rsidR="00910120" w:rsidRDefault="00910120" w:rsidP="00910120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00102-m ToStringOverrides</w:t>
      </w:r>
      <w:r>
        <w:rPr>
          <w:lang w:val="en-GB"/>
        </w:rPr>
        <w:t>.</w:t>
      </w:r>
    </w:p>
    <w:p w14:paraId="3FEB3719" w14:textId="4B8B7A1B" w:rsidR="00910120" w:rsidRDefault="00910120" w:rsidP="00910120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00102-v OperatorOverload</w:t>
      </w:r>
      <w:r>
        <w:rPr>
          <w:lang w:val="en-GB"/>
        </w:rPr>
        <w:t>.</w:t>
      </w:r>
    </w:p>
    <w:p w14:paraId="77AB95D9" w14:textId="3C1C0261" w:rsidR="00E930B9" w:rsidRDefault="00E930B9" w:rsidP="00910120">
      <w:pPr>
        <w:pStyle w:val="cpBullet"/>
        <w:numPr>
          <w:ilvl w:val="1"/>
          <w:numId w:val="28"/>
        </w:numPr>
        <w:rPr>
          <w:lang w:val="en-GB"/>
        </w:rPr>
      </w:pPr>
      <w:r w:rsidRPr="00E930B9">
        <w:rPr>
          <w:lang w:val="en-GB"/>
        </w:rPr>
        <w:t>00103-d TitleOverride</w:t>
      </w:r>
      <w:r>
        <w:rPr>
          <w:lang w:val="en-GB"/>
        </w:rPr>
        <w:t>.</w:t>
      </w:r>
    </w:p>
    <w:p w14:paraId="7142CBE5" w14:textId="3B55A20E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Parameter</w:t>
      </w:r>
    </w:p>
    <w:p w14:paraId="39B50986" w14:textId="13952996" w:rsidR="00AB71DB" w:rsidRDefault="00AB71DB" w:rsidP="00AB71DB">
      <w:pPr>
        <w:pStyle w:val="cpBullet"/>
        <w:numPr>
          <w:ilvl w:val="1"/>
          <w:numId w:val="28"/>
        </w:numPr>
        <w:rPr>
          <w:lang w:val="en-GB"/>
        </w:rPr>
      </w:pPr>
      <w:r w:rsidRPr="00AB71DB">
        <w:rPr>
          <w:lang w:val="en-GB"/>
        </w:rPr>
        <w:t>00010-a Message</w:t>
      </w:r>
      <w:r>
        <w:rPr>
          <w:lang w:val="en-GB"/>
        </w:rPr>
        <w:t>.</w:t>
      </w:r>
    </w:p>
    <w:p w14:paraId="6FA88ED5" w14:textId="1E850BA2" w:rsidR="00AB71DB" w:rsidRDefault="00AB71DB" w:rsidP="00AB71DB">
      <w:pPr>
        <w:pStyle w:val="cpBullet"/>
        <w:numPr>
          <w:ilvl w:val="1"/>
          <w:numId w:val="28"/>
        </w:numPr>
        <w:rPr>
          <w:lang w:val="en-GB"/>
        </w:rPr>
      </w:pPr>
      <w:r w:rsidRPr="00AB71DB">
        <w:rPr>
          <w:lang w:val="en-GB"/>
        </w:rPr>
        <w:t>00010-b Payment</w:t>
      </w:r>
      <w:r>
        <w:rPr>
          <w:lang w:val="en-GB"/>
        </w:rPr>
        <w:t>.</w:t>
      </w:r>
    </w:p>
    <w:p w14:paraId="0EDAAF4D" w14:textId="2D1E8D1B" w:rsidR="00AB71DB" w:rsidRDefault="00AB71DB" w:rsidP="00AB71DB">
      <w:pPr>
        <w:pStyle w:val="cpBullet"/>
        <w:numPr>
          <w:ilvl w:val="1"/>
          <w:numId w:val="28"/>
        </w:numPr>
        <w:rPr>
          <w:lang w:val="en-GB"/>
        </w:rPr>
      </w:pPr>
      <w:r w:rsidRPr="00AB71DB">
        <w:rPr>
          <w:lang w:val="en-GB"/>
        </w:rPr>
        <w:t>00010-c Square</w:t>
      </w:r>
      <w:r>
        <w:rPr>
          <w:lang w:val="en-GB"/>
        </w:rPr>
        <w:t>.</w:t>
      </w:r>
    </w:p>
    <w:p w14:paraId="5DF673A7" w14:textId="3110BDC5" w:rsidR="00F64F3B" w:rsidRDefault="00F64F3B" w:rsidP="00AB71DB">
      <w:pPr>
        <w:pStyle w:val="cpBullet"/>
        <w:numPr>
          <w:ilvl w:val="1"/>
          <w:numId w:val="28"/>
        </w:numPr>
        <w:rPr>
          <w:lang w:val="en-GB"/>
        </w:rPr>
      </w:pPr>
      <w:r w:rsidRPr="00F64F3B">
        <w:rPr>
          <w:lang w:val="en-GB"/>
        </w:rPr>
        <w:t>00010-d ParameterArgument</w:t>
      </w:r>
      <w:r>
        <w:rPr>
          <w:lang w:val="en-GB"/>
        </w:rPr>
        <w:t>.</w:t>
      </w:r>
    </w:p>
    <w:p w14:paraId="2399A562" w14:textId="23A960DD" w:rsidR="00F64F3B" w:rsidRDefault="00F64F3B" w:rsidP="00AB71DB">
      <w:pPr>
        <w:pStyle w:val="cpBullet"/>
        <w:numPr>
          <w:ilvl w:val="1"/>
          <w:numId w:val="28"/>
        </w:numPr>
        <w:rPr>
          <w:lang w:val="en-GB"/>
        </w:rPr>
      </w:pPr>
      <w:r w:rsidRPr="00F64F3B">
        <w:rPr>
          <w:lang w:val="en-GB"/>
        </w:rPr>
        <w:t>00010-f Parameter</w:t>
      </w:r>
      <w:r>
        <w:rPr>
          <w:lang w:val="en-GB"/>
        </w:rPr>
        <w:t>.</w:t>
      </w:r>
    </w:p>
    <w:p w14:paraId="780F8533" w14:textId="04133503" w:rsidR="00F64F3B" w:rsidRDefault="00F64F3B" w:rsidP="00AB71DB">
      <w:pPr>
        <w:pStyle w:val="cpBullet"/>
        <w:numPr>
          <w:ilvl w:val="1"/>
          <w:numId w:val="28"/>
        </w:numPr>
        <w:rPr>
          <w:lang w:val="en-GB"/>
        </w:rPr>
      </w:pPr>
      <w:r w:rsidRPr="00F64F3B">
        <w:rPr>
          <w:lang w:val="en-GB"/>
        </w:rPr>
        <w:t>00010-g Parameter</w:t>
      </w:r>
      <w:r>
        <w:rPr>
          <w:lang w:val="en-GB"/>
        </w:rPr>
        <w:t>.</w:t>
      </w:r>
    </w:p>
    <w:p w14:paraId="2AB53085" w14:textId="723CC9B9" w:rsidR="00F64F3B" w:rsidRDefault="00F64F3B" w:rsidP="00AB71DB">
      <w:pPr>
        <w:pStyle w:val="cpBullet"/>
        <w:numPr>
          <w:ilvl w:val="1"/>
          <w:numId w:val="28"/>
        </w:numPr>
        <w:rPr>
          <w:lang w:val="en-GB"/>
        </w:rPr>
      </w:pPr>
      <w:r w:rsidRPr="00F64F3B">
        <w:rPr>
          <w:lang w:val="en-GB"/>
        </w:rPr>
        <w:t>00010-h ByValByRef</w:t>
      </w:r>
      <w:r>
        <w:rPr>
          <w:lang w:val="en-GB"/>
        </w:rPr>
        <w:t>.</w:t>
      </w:r>
    </w:p>
    <w:p w14:paraId="0E00CDF2" w14:textId="19D73548" w:rsidR="00F64F3B" w:rsidRDefault="00F64F3B" w:rsidP="00AB71DB">
      <w:pPr>
        <w:pStyle w:val="cpBullet"/>
        <w:numPr>
          <w:ilvl w:val="1"/>
          <w:numId w:val="28"/>
        </w:numPr>
        <w:rPr>
          <w:lang w:val="en-GB"/>
        </w:rPr>
      </w:pPr>
      <w:r w:rsidRPr="00F64F3B">
        <w:rPr>
          <w:lang w:val="en-GB"/>
        </w:rPr>
        <w:t>00010-i Optional</w:t>
      </w:r>
      <w:r>
        <w:rPr>
          <w:lang w:val="en-GB"/>
        </w:rPr>
        <w:t>.</w:t>
      </w:r>
    </w:p>
    <w:p w14:paraId="137CB5BD" w14:textId="7B75719F" w:rsidR="00F64F3B" w:rsidRDefault="00F64F3B" w:rsidP="00AB71DB">
      <w:pPr>
        <w:pStyle w:val="cpBullet"/>
        <w:numPr>
          <w:ilvl w:val="1"/>
          <w:numId w:val="28"/>
        </w:numPr>
        <w:rPr>
          <w:lang w:val="en-GB"/>
        </w:rPr>
      </w:pPr>
      <w:r w:rsidRPr="00F64F3B">
        <w:rPr>
          <w:lang w:val="en-GB"/>
        </w:rPr>
        <w:t>00010-k ByValue</w:t>
      </w:r>
      <w:r>
        <w:rPr>
          <w:lang w:val="en-GB"/>
        </w:rPr>
        <w:t>.</w:t>
      </w:r>
    </w:p>
    <w:p w14:paraId="672D00E6" w14:textId="4DD43F70" w:rsidR="00702598" w:rsidRDefault="00702598" w:rsidP="00AB71DB">
      <w:pPr>
        <w:pStyle w:val="cpBullet"/>
        <w:numPr>
          <w:ilvl w:val="1"/>
          <w:numId w:val="28"/>
        </w:numPr>
        <w:rPr>
          <w:lang w:val="en-GB"/>
        </w:rPr>
      </w:pPr>
      <w:r w:rsidRPr="00702598">
        <w:rPr>
          <w:lang w:val="en-GB"/>
        </w:rPr>
        <w:t>00010-l ByRef</w:t>
      </w:r>
      <w:r>
        <w:rPr>
          <w:lang w:val="en-GB"/>
        </w:rPr>
        <w:t>.</w:t>
      </w:r>
    </w:p>
    <w:p w14:paraId="7FA20697" w14:textId="68F72C0E" w:rsidR="00FA6352" w:rsidRDefault="00FA6352" w:rsidP="00AB71DB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…</w:t>
      </w:r>
    </w:p>
    <w:p w14:paraId="31E2589D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Polymorphism</w:t>
      </w:r>
    </w:p>
    <w:p w14:paraId="7B1712D4" w14:textId="4450EB0F" w:rsidR="004371CE" w:rsidRDefault="004371CE" w:rsidP="004371CE">
      <w:pPr>
        <w:pStyle w:val="cpBullet"/>
        <w:numPr>
          <w:ilvl w:val="1"/>
          <w:numId w:val="28"/>
        </w:numPr>
        <w:rPr>
          <w:lang w:val="en-GB"/>
        </w:rPr>
      </w:pPr>
      <w:r w:rsidRPr="004371CE">
        <w:rPr>
          <w:lang w:val="en-GB"/>
        </w:rPr>
        <w:t>00104-a Shapes</w:t>
      </w:r>
      <w:r>
        <w:rPr>
          <w:lang w:val="en-GB"/>
        </w:rPr>
        <w:t>.</w:t>
      </w:r>
    </w:p>
    <w:p w14:paraId="65EC628D" w14:textId="2050EC37" w:rsidR="004371CE" w:rsidRDefault="004371CE" w:rsidP="004371CE">
      <w:pPr>
        <w:pStyle w:val="cpBullet"/>
        <w:numPr>
          <w:ilvl w:val="1"/>
          <w:numId w:val="28"/>
        </w:numPr>
        <w:rPr>
          <w:lang w:val="en-GB"/>
        </w:rPr>
      </w:pPr>
      <w:r w:rsidRPr="004371CE">
        <w:rPr>
          <w:lang w:val="en-GB"/>
        </w:rPr>
        <w:t>00104-b Employee</w:t>
      </w:r>
      <w:r>
        <w:rPr>
          <w:lang w:val="en-GB"/>
        </w:rPr>
        <w:t>.</w:t>
      </w:r>
    </w:p>
    <w:p w14:paraId="41281D73" w14:textId="2A5A5E9B" w:rsidR="004371CE" w:rsidRDefault="004371CE" w:rsidP="004371CE">
      <w:pPr>
        <w:pStyle w:val="cpBullet"/>
        <w:numPr>
          <w:ilvl w:val="1"/>
          <w:numId w:val="28"/>
        </w:numPr>
        <w:rPr>
          <w:lang w:val="en-GB"/>
        </w:rPr>
      </w:pPr>
      <w:r w:rsidRPr="004371CE">
        <w:rPr>
          <w:lang w:val="en-GB"/>
        </w:rPr>
        <w:t>00104-c PolymorphicPhone</w:t>
      </w:r>
      <w:r>
        <w:rPr>
          <w:lang w:val="en-GB"/>
        </w:rPr>
        <w:t>.</w:t>
      </w:r>
    </w:p>
    <w:p w14:paraId="3A22F19F" w14:textId="0E5172F8" w:rsidR="00E02B4B" w:rsidRDefault="00E02B4B" w:rsidP="004371CE">
      <w:pPr>
        <w:pStyle w:val="cpBullet"/>
        <w:numPr>
          <w:ilvl w:val="1"/>
          <w:numId w:val="28"/>
        </w:numPr>
        <w:rPr>
          <w:lang w:val="en-GB"/>
        </w:rPr>
      </w:pPr>
      <w:r w:rsidRPr="00E02B4B">
        <w:rPr>
          <w:lang w:val="en-GB"/>
        </w:rPr>
        <w:t>09999-d Game Character</w:t>
      </w:r>
      <w:r>
        <w:rPr>
          <w:lang w:val="en-GB"/>
        </w:rPr>
        <w:t>.</w:t>
      </w:r>
    </w:p>
    <w:p w14:paraId="0EEB23EA" w14:textId="4A6A4974" w:rsidR="00C5559C" w:rsidRDefault="00C5559C" w:rsidP="00A2350A">
      <w:pPr>
        <w:pStyle w:val="cpBullet"/>
        <w:rPr>
          <w:lang w:val="en-GB"/>
        </w:rPr>
      </w:pPr>
      <w:r>
        <w:rPr>
          <w:lang w:val="en-GB"/>
        </w:rPr>
        <w:t>Print Dialog</w:t>
      </w:r>
    </w:p>
    <w:p w14:paraId="58F8588F" w14:textId="46092F36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00122-b PrintText</w:t>
      </w:r>
      <w:r>
        <w:rPr>
          <w:lang w:val="en-GB"/>
        </w:rPr>
        <w:t>.</w:t>
      </w:r>
    </w:p>
    <w:p w14:paraId="656E425C" w14:textId="39B4C3F0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00122-c PrintGraphics</w:t>
      </w:r>
      <w:r>
        <w:rPr>
          <w:lang w:val="en-GB"/>
        </w:rPr>
        <w:t>.</w:t>
      </w:r>
    </w:p>
    <w:p w14:paraId="798613CA" w14:textId="5AF63675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00122-d PrintFile</w:t>
      </w:r>
      <w:r>
        <w:rPr>
          <w:lang w:val="en-GB"/>
        </w:rPr>
        <w:t>.</w:t>
      </w:r>
    </w:p>
    <w:p w14:paraId="754805D5" w14:textId="4253175C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t>00122-e PrintDialog</w:t>
      </w:r>
      <w:r>
        <w:rPr>
          <w:lang w:val="en-GB"/>
        </w:rPr>
        <w:t>.</w:t>
      </w:r>
    </w:p>
    <w:p w14:paraId="7A5C76F6" w14:textId="0CD1A015" w:rsidR="00C5559C" w:rsidRDefault="00C5559C" w:rsidP="00C5559C">
      <w:pPr>
        <w:pStyle w:val="cpBullet"/>
        <w:numPr>
          <w:ilvl w:val="1"/>
          <w:numId w:val="28"/>
        </w:numPr>
        <w:rPr>
          <w:lang w:val="en-GB"/>
        </w:rPr>
      </w:pPr>
      <w:r w:rsidRPr="00C5559C">
        <w:rPr>
          <w:lang w:val="en-GB"/>
        </w:rPr>
        <w:lastRenderedPageBreak/>
        <w:t>00123-h PrintText</w:t>
      </w:r>
      <w:r>
        <w:rPr>
          <w:lang w:val="en-GB"/>
        </w:rPr>
        <w:t>.</w:t>
      </w:r>
    </w:p>
    <w:p w14:paraId="536E561A" w14:textId="5F1A4C3A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Private</w:t>
      </w:r>
    </w:p>
    <w:p w14:paraId="2C91C144" w14:textId="7968CF9A" w:rsidR="00702598" w:rsidRDefault="00702598" w:rsidP="00702598">
      <w:pPr>
        <w:pStyle w:val="cpBullet"/>
        <w:numPr>
          <w:ilvl w:val="1"/>
          <w:numId w:val="28"/>
        </w:numPr>
        <w:rPr>
          <w:lang w:val="en-GB"/>
        </w:rPr>
      </w:pPr>
      <w:r w:rsidRPr="00702598">
        <w:rPr>
          <w:lang w:val="en-GB"/>
        </w:rPr>
        <w:t>00010-p Private</w:t>
      </w:r>
      <w:r>
        <w:rPr>
          <w:lang w:val="en-GB"/>
        </w:rPr>
        <w:t>.</w:t>
      </w:r>
    </w:p>
    <w:p w14:paraId="7032069E" w14:textId="012F1246" w:rsidR="00702598" w:rsidRDefault="00702598" w:rsidP="00702598">
      <w:pPr>
        <w:pStyle w:val="cpBullet"/>
        <w:numPr>
          <w:ilvl w:val="1"/>
          <w:numId w:val="28"/>
        </w:numPr>
        <w:rPr>
          <w:lang w:val="en-GB"/>
        </w:rPr>
      </w:pPr>
      <w:r w:rsidRPr="00702598">
        <w:rPr>
          <w:lang w:val="en-GB"/>
        </w:rPr>
        <w:t>00011-g Private</w:t>
      </w:r>
      <w:r>
        <w:rPr>
          <w:lang w:val="en-GB"/>
        </w:rPr>
        <w:t>.</w:t>
      </w:r>
    </w:p>
    <w:p w14:paraId="3384857B" w14:textId="322D9D9D" w:rsidR="0095636D" w:rsidRDefault="0095636D" w:rsidP="00702598">
      <w:pPr>
        <w:pStyle w:val="cpBullet"/>
        <w:numPr>
          <w:ilvl w:val="1"/>
          <w:numId w:val="28"/>
        </w:numPr>
        <w:rPr>
          <w:lang w:val="en-GB"/>
        </w:rPr>
      </w:pPr>
      <w:r w:rsidRPr="0095636D">
        <w:rPr>
          <w:lang w:val="en-GB"/>
        </w:rPr>
        <w:t>00101-d Time Version 1</w:t>
      </w:r>
      <w:r>
        <w:rPr>
          <w:lang w:val="en-GB"/>
        </w:rPr>
        <w:t>.</w:t>
      </w:r>
    </w:p>
    <w:p w14:paraId="7DD72BED" w14:textId="3B0D6400" w:rsidR="0095636D" w:rsidRDefault="0095636D" w:rsidP="00702598">
      <w:pPr>
        <w:pStyle w:val="cpBullet"/>
        <w:numPr>
          <w:ilvl w:val="1"/>
          <w:numId w:val="28"/>
        </w:numPr>
        <w:rPr>
          <w:lang w:val="en-GB"/>
        </w:rPr>
      </w:pPr>
      <w:r w:rsidRPr="0095636D">
        <w:rPr>
          <w:lang w:val="en-GB"/>
        </w:rPr>
        <w:t>00101-e Time Version 2</w:t>
      </w:r>
      <w:r>
        <w:rPr>
          <w:lang w:val="en-GB"/>
        </w:rPr>
        <w:t>.</w:t>
      </w:r>
    </w:p>
    <w:p w14:paraId="0F1DFF81" w14:textId="2B017CE9" w:rsidR="00910120" w:rsidRDefault="00910120" w:rsidP="00702598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00102-q PublicPrivate</w:t>
      </w:r>
      <w:r>
        <w:rPr>
          <w:lang w:val="en-GB"/>
        </w:rPr>
        <w:t>.</w:t>
      </w:r>
    </w:p>
    <w:p w14:paraId="228020EC" w14:textId="55B96240" w:rsidR="007C21DF" w:rsidRDefault="007C21DF" w:rsidP="00A2350A">
      <w:pPr>
        <w:pStyle w:val="cpBullet"/>
      </w:pPr>
      <w:r>
        <w:t xml:space="preserve">Progress </w:t>
      </w:r>
      <w:r w:rsidR="004B7439">
        <w:t>B</w:t>
      </w:r>
      <w:r>
        <w:t>ar</w:t>
      </w:r>
    </w:p>
    <w:p w14:paraId="419C320D" w14:textId="7A0A7DC6" w:rsidR="007C21DF" w:rsidRDefault="007C21DF" w:rsidP="007C21DF">
      <w:pPr>
        <w:pStyle w:val="cpBullet"/>
        <w:numPr>
          <w:ilvl w:val="1"/>
          <w:numId w:val="28"/>
        </w:numPr>
      </w:pPr>
      <w:r w:rsidRPr="007C21DF">
        <w:t>00017-g ProgressBar</w:t>
      </w:r>
      <w:r>
        <w:t>.</w:t>
      </w:r>
    </w:p>
    <w:p w14:paraId="03538B33" w14:textId="789E995D" w:rsidR="007C21DF" w:rsidRDefault="007C21DF" w:rsidP="007C21DF">
      <w:pPr>
        <w:pStyle w:val="cpBullet"/>
        <w:numPr>
          <w:ilvl w:val="1"/>
          <w:numId w:val="28"/>
        </w:numPr>
      </w:pPr>
      <w:r w:rsidRPr="007C21DF">
        <w:t>00017-k UseProgressBar</w:t>
      </w:r>
      <w:r>
        <w:t>.</w:t>
      </w:r>
    </w:p>
    <w:p w14:paraId="0305405A" w14:textId="4F98678A" w:rsidR="009D595D" w:rsidRDefault="009D595D" w:rsidP="007C21DF">
      <w:pPr>
        <w:pStyle w:val="cpBullet"/>
        <w:numPr>
          <w:ilvl w:val="1"/>
          <w:numId w:val="28"/>
        </w:numPr>
      </w:pPr>
      <w:r w:rsidRPr="009D595D">
        <w:t>00062-h WPFProgressBar</w:t>
      </w:r>
      <w:r>
        <w:t>.</w:t>
      </w:r>
    </w:p>
    <w:p w14:paraId="4AE9FFD5" w14:textId="06486610" w:rsidR="00EE10E8" w:rsidRDefault="00EE10E8" w:rsidP="00A2350A">
      <w:pPr>
        <w:pStyle w:val="cpBullet"/>
      </w:pPr>
      <w:r>
        <w:t>Project</w:t>
      </w:r>
    </w:p>
    <w:p w14:paraId="0A8982B9" w14:textId="7B5B8BF4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00001-a Welcome.</w:t>
      </w:r>
    </w:p>
    <w:p w14:paraId="056EF8D8" w14:textId="73E02DCD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00001-b Hello.</w:t>
      </w:r>
    </w:p>
    <w:p w14:paraId="244B6008" w14:textId="551F9247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 w:rsidRPr="000D4C5F">
        <w:rPr>
          <w:lang w:val="fr-BE"/>
        </w:rPr>
        <w:t>00001-c FirstProgram</w:t>
      </w:r>
      <w:r>
        <w:rPr>
          <w:lang w:val="fr-BE"/>
        </w:rPr>
        <w:t>.</w:t>
      </w:r>
    </w:p>
    <w:p w14:paraId="6858BDF8" w14:textId="4366F9FF" w:rsidR="00085AFE" w:rsidRDefault="00085AFE" w:rsidP="000D4C5F">
      <w:pPr>
        <w:pStyle w:val="cpBullet"/>
        <w:numPr>
          <w:ilvl w:val="1"/>
          <w:numId w:val="28"/>
        </w:numPr>
        <w:rPr>
          <w:lang w:val="fr-BE"/>
        </w:rPr>
      </w:pPr>
      <w:r w:rsidRPr="00085AFE">
        <w:rPr>
          <w:lang w:val="fr-BE"/>
        </w:rPr>
        <w:t>00001-d SimpleProject</w:t>
      </w:r>
      <w:r>
        <w:rPr>
          <w:lang w:val="fr-BE"/>
        </w:rPr>
        <w:t>.</w:t>
      </w:r>
    </w:p>
    <w:p w14:paraId="5CE715B8" w14:textId="77777777" w:rsidR="007A1BB5" w:rsidRDefault="007A1BB5" w:rsidP="007A1BB5">
      <w:pPr>
        <w:pStyle w:val="cpBullet"/>
        <w:numPr>
          <w:ilvl w:val="1"/>
          <w:numId w:val="28"/>
        </w:numPr>
        <w:rPr>
          <w:lang w:val="fr-BE"/>
        </w:rPr>
      </w:pPr>
      <w:r w:rsidRPr="007A1BB5">
        <w:rPr>
          <w:lang w:val="fr-BE"/>
        </w:rPr>
        <w:t>00001-g ModuleExplanation</w:t>
      </w:r>
      <w:r>
        <w:rPr>
          <w:lang w:val="fr-BE"/>
        </w:rPr>
        <w:t>.</w:t>
      </w:r>
    </w:p>
    <w:p w14:paraId="0B1BB4E8" w14:textId="0C000B7C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…</w:t>
      </w:r>
    </w:p>
    <w:p w14:paraId="29499DA6" w14:textId="43C472AD" w:rsidR="00D37826" w:rsidRDefault="00D37826" w:rsidP="00D37826">
      <w:pPr>
        <w:pStyle w:val="cpBullet"/>
        <w:rPr>
          <w:lang w:val="fr-BE"/>
        </w:rPr>
      </w:pPr>
      <w:r>
        <w:rPr>
          <w:lang w:val="fr-BE"/>
        </w:rPr>
        <w:t>Project Reference</w:t>
      </w:r>
    </w:p>
    <w:p w14:paraId="0225E2DA" w14:textId="7F636759" w:rsidR="00D37826" w:rsidRDefault="00D37826" w:rsidP="00D37826">
      <w:pPr>
        <w:pStyle w:val="cpBullet"/>
        <w:numPr>
          <w:ilvl w:val="1"/>
          <w:numId w:val="28"/>
        </w:numPr>
        <w:rPr>
          <w:lang w:val="fr-BE"/>
        </w:rPr>
      </w:pPr>
      <w:r w:rsidRPr="00D37826">
        <w:rPr>
          <w:lang w:val="fr-BE"/>
        </w:rPr>
        <w:t>00100-a Book</w:t>
      </w:r>
      <w:r>
        <w:rPr>
          <w:lang w:val="fr-BE"/>
        </w:rPr>
        <w:t>.</w:t>
      </w:r>
    </w:p>
    <w:p w14:paraId="405C0124" w14:textId="03A50477" w:rsidR="005E4BAF" w:rsidRDefault="005E4BAF" w:rsidP="00D37826">
      <w:pPr>
        <w:pStyle w:val="cpBullet"/>
        <w:numPr>
          <w:ilvl w:val="1"/>
          <w:numId w:val="28"/>
        </w:numPr>
        <w:rPr>
          <w:lang w:val="fr-BE"/>
        </w:rPr>
      </w:pPr>
      <w:r w:rsidRPr="005E4BAF">
        <w:rPr>
          <w:lang w:val="fr-BE"/>
        </w:rPr>
        <w:t>00101-k Assembly</w:t>
      </w:r>
      <w:r>
        <w:rPr>
          <w:lang w:val="fr-BE"/>
        </w:rPr>
        <w:t>.</w:t>
      </w:r>
    </w:p>
    <w:p w14:paraId="5BAF16DE" w14:textId="77777777" w:rsidR="00E02B4B" w:rsidRDefault="00E02B4B" w:rsidP="00E02B4B">
      <w:pPr>
        <w:pStyle w:val="cpBullet"/>
        <w:numPr>
          <w:ilvl w:val="1"/>
          <w:numId w:val="28"/>
        </w:numPr>
        <w:rPr>
          <w:lang w:val="fr-BE"/>
        </w:rPr>
      </w:pPr>
      <w:r w:rsidRPr="00E02B4B">
        <w:rPr>
          <w:lang w:val="fr-BE"/>
        </w:rPr>
        <w:t>09999-d Game Character</w:t>
      </w:r>
      <w:r>
        <w:rPr>
          <w:lang w:val="fr-BE"/>
        </w:rPr>
        <w:t>.</w:t>
      </w:r>
    </w:p>
    <w:p w14:paraId="735C6078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Property</w:t>
      </w:r>
    </w:p>
    <w:p w14:paraId="50F5051D" w14:textId="77777777" w:rsidR="003D5502" w:rsidRDefault="003D5502" w:rsidP="003D5502">
      <w:pPr>
        <w:pStyle w:val="cpBullet"/>
        <w:numPr>
          <w:ilvl w:val="1"/>
          <w:numId w:val="28"/>
        </w:numPr>
        <w:rPr>
          <w:lang w:val="fr-BE"/>
        </w:rPr>
      </w:pPr>
      <w:r w:rsidRPr="00D37826">
        <w:rPr>
          <w:lang w:val="fr-BE"/>
        </w:rPr>
        <w:t>00100-a Book</w:t>
      </w:r>
      <w:r>
        <w:rPr>
          <w:lang w:val="fr-BE"/>
        </w:rPr>
        <w:t>.</w:t>
      </w:r>
    </w:p>
    <w:p w14:paraId="59D97946" w14:textId="4095B93E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00101-j Employee</w:t>
      </w:r>
      <w:r>
        <w:rPr>
          <w:lang w:val="en-GB"/>
        </w:rPr>
        <w:t>.</w:t>
      </w:r>
    </w:p>
    <w:p w14:paraId="6E219D0D" w14:textId="25C92DC4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00101-m Properties</w:t>
      </w:r>
      <w:r>
        <w:rPr>
          <w:lang w:val="en-GB"/>
        </w:rPr>
        <w:t>.</w:t>
      </w:r>
    </w:p>
    <w:p w14:paraId="00C97007" w14:textId="396706CA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00101-n PersonClass</w:t>
      </w:r>
      <w:r>
        <w:rPr>
          <w:lang w:val="en-GB"/>
        </w:rPr>
        <w:t>.</w:t>
      </w:r>
    </w:p>
    <w:p w14:paraId="77CE81DD" w14:textId="73BFD0D9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00101-o Property</w:t>
      </w:r>
      <w:r>
        <w:rPr>
          <w:lang w:val="en-GB"/>
        </w:rPr>
        <w:t>.</w:t>
      </w:r>
    </w:p>
    <w:p w14:paraId="39EDDCEC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Protected</w:t>
      </w:r>
    </w:p>
    <w:p w14:paraId="754110FD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Public</w:t>
      </w:r>
    </w:p>
    <w:p w14:paraId="4326C7DD" w14:textId="77777777" w:rsidR="00BB0AB2" w:rsidRDefault="00BB0AB2" w:rsidP="00BB0AB2">
      <w:pPr>
        <w:pStyle w:val="cpBullet"/>
        <w:numPr>
          <w:ilvl w:val="1"/>
          <w:numId w:val="28"/>
        </w:numPr>
        <w:rPr>
          <w:lang w:val="fr-BE"/>
        </w:rPr>
      </w:pPr>
      <w:r w:rsidRPr="00D37826">
        <w:rPr>
          <w:lang w:val="fr-BE"/>
        </w:rPr>
        <w:t>00101-c Book</w:t>
      </w:r>
      <w:r>
        <w:rPr>
          <w:lang w:val="fr-BE"/>
        </w:rPr>
        <w:t>.</w:t>
      </w:r>
    </w:p>
    <w:p w14:paraId="6F964144" w14:textId="5F36A58C" w:rsidR="00910120" w:rsidRDefault="00910120" w:rsidP="00BB0AB2">
      <w:pPr>
        <w:pStyle w:val="cpBullet"/>
        <w:numPr>
          <w:ilvl w:val="1"/>
          <w:numId w:val="28"/>
        </w:numPr>
        <w:rPr>
          <w:lang w:val="fr-BE"/>
        </w:rPr>
      </w:pPr>
      <w:r w:rsidRPr="00910120">
        <w:rPr>
          <w:lang w:val="fr-BE"/>
        </w:rPr>
        <w:t>00102-q PublicPrivate</w:t>
      </w:r>
      <w:r>
        <w:rPr>
          <w:lang w:val="fr-BE"/>
        </w:rPr>
        <w:t>.</w:t>
      </w:r>
    </w:p>
    <w:p w14:paraId="219D29E4" w14:textId="2269AC78" w:rsidR="00B63299" w:rsidRDefault="00B63299" w:rsidP="00A2350A">
      <w:pPr>
        <w:pStyle w:val="cpBullet"/>
        <w:rPr>
          <w:lang w:val="en-GB"/>
        </w:rPr>
      </w:pPr>
      <w:r>
        <w:rPr>
          <w:lang w:val="en-GB"/>
        </w:rPr>
        <w:t>Queue</w:t>
      </w:r>
    </w:p>
    <w:p w14:paraId="63E05825" w14:textId="52A81483" w:rsidR="00B63299" w:rsidRDefault="00B63299" w:rsidP="00B632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lastRenderedPageBreak/>
        <w:t>00040-c QueueAndStack</w:t>
      </w:r>
      <w:r>
        <w:rPr>
          <w:lang w:val="en-GB"/>
        </w:rPr>
        <w:t>.</w:t>
      </w:r>
    </w:p>
    <w:p w14:paraId="33743347" w14:textId="612E499A" w:rsidR="00B63299" w:rsidRDefault="00B63299" w:rsidP="00B632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00040-d QueueExample</w:t>
      </w:r>
      <w:r>
        <w:rPr>
          <w:lang w:val="en-GB"/>
        </w:rPr>
        <w:t>.</w:t>
      </w:r>
    </w:p>
    <w:p w14:paraId="478D8FB0" w14:textId="722F7ACD" w:rsidR="00C7766F" w:rsidRDefault="00C7766F" w:rsidP="00A2350A">
      <w:pPr>
        <w:pStyle w:val="cpBullet"/>
        <w:rPr>
          <w:lang w:val="en-GB"/>
        </w:rPr>
      </w:pPr>
      <w:r>
        <w:rPr>
          <w:lang w:val="en-GB"/>
        </w:rPr>
        <w:t>Radio</w:t>
      </w:r>
      <w:r w:rsidR="00E02B4B">
        <w:rPr>
          <w:lang w:val="en-GB"/>
        </w:rPr>
        <w:t xml:space="preserve"> </w:t>
      </w:r>
      <w:r>
        <w:rPr>
          <w:lang w:val="en-GB"/>
        </w:rPr>
        <w:t>Button</w:t>
      </w:r>
    </w:p>
    <w:p w14:paraId="3A2A3439" w14:textId="77777777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00002-c Program</w:t>
      </w:r>
      <w:r>
        <w:rPr>
          <w:lang w:val="en-GB"/>
        </w:rPr>
        <w:t>.</w:t>
      </w:r>
    </w:p>
    <w:p w14:paraId="294E307C" w14:textId="7C162B99" w:rsidR="0013143B" w:rsidRDefault="0013143B" w:rsidP="00C7766F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00014-b CheckTheRadio</w:t>
      </w:r>
      <w:r>
        <w:rPr>
          <w:lang w:val="en-GB"/>
        </w:rPr>
        <w:t>.</w:t>
      </w:r>
    </w:p>
    <w:p w14:paraId="3358C6F2" w14:textId="162CBC3C" w:rsidR="005C0987" w:rsidRDefault="005C0987" w:rsidP="00C7766F">
      <w:pPr>
        <w:pStyle w:val="cpBullet"/>
        <w:numPr>
          <w:ilvl w:val="1"/>
          <w:numId w:val="28"/>
        </w:numPr>
        <w:rPr>
          <w:lang w:val="en-GB"/>
        </w:rPr>
      </w:pPr>
      <w:r w:rsidRPr="005C0987">
        <w:rPr>
          <w:lang w:val="en-GB"/>
        </w:rPr>
        <w:t>00014-j RadioButton</w:t>
      </w:r>
      <w:r>
        <w:rPr>
          <w:lang w:val="en-GB"/>
        </w:rPr>
        <w:t>.</w:t>
      </w:r>
    </w:p>
    <w:p w14:paraId="131C03FC" w14:textId="7D1E41F9" w:rsidR="009D595D" w:rsidRDefault="009D595D" w:rsidP="00C7766F">
      <w:pPr>
        <w:pStyle w:val="cpBullet"/>
        <w:numPr>
          <w:ilvl w:val="1"/>
          <w:numId w:val="28"/>
        </w:numPr>
        <w:rPr>
          <w:lang w:val="en-GB"/>
        </w:rPr>
      </w:pPr>
      <w:r w:rsidRPr="009D595D">
        <w:rPr>
          <w:lang w:val="en-GB"/>
        </w:rPr>
        <w:t>00062-e WPFRadioButton</w:t>
      </w:r>
      <w:r>
        <w:rPr>
          <w:lang w:val="en-GB"/>
        </w:rPr>
        <w:t>.</w:t>
      </w:r>
    </w:p>
    <w:p w14:paraId="33091A77" w14:textId="77777777" w:rsidR="009F3975" w:rsidRDefault="009F3975" w:rsidP="00A2350A">
      <w:pPr>
        <w:pStyle w:val="cpBullet"/>
        <w:rPr>
          <w:lang w:val="en-GB"/>
        </w:rPr>
      </w:pPr>
      <w:r>
        <w:rPr>
          <w:lang w:val="en-GB"/>
        </w:rPr>
        <w:t>Random</w:t>
      </w:r>
    </w:p>
    <w:p w14:paraId="32950C13" w14:textId="399F7702" w:rsidR="009F3975" w:rsidRDefault="009F3975" w:rsidP="009F3975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00012-g Dice</w:t>
      </w:r>
      <w:r>
        <w:rPr>
          <w:lang w:val="en-GB"/>
        </w:rPr>
        <w:t>.</w:t>
      </w:r>
    </w:p>
    <w:p w14:paraId="76014546" w14:textId="00650DE0" w:rsidR="00F375A6" w:rsidRDefault="00F375A6" w:rsidP="009F3975">
      <w:pPr>
        <w:pStyle w:val="cpBullet"/>
        <w:numPr>
          <w:ilvl w:val="1"/>
          <w:numId w:val="28"/>
        </w:numPr>
        <w:rPr>
          <w:lang w:val="en-GB"/>
        </w:rPr>
      </w:pPr>
      <w:r w:rsidRPr="00F375A6">
        <w:rPr>
          <w:lang w:val="en-GB"/>
        </w:rPr>
        <w:t>00020-a Random</w:t>
      </w:r>
      <w:r>
        <w:rPr>
          <w:lang w:val="en-GB"/>
        </w:rPr>
        <w:t>.</w:t>
      </w:r>
    </w:p>
    <w:p w14:paraId="290A8C69" w14:textId="0BCD3041" w:rsidR="00845BCF" w:rsidRDefault="00845BCF" w:rsidP="009F3975">
      <w:pPr>
        <w:pStyle w:val="cpBullet"/>
        <w:numPr>
          <w:ilvl w:val="1"/>
          <w:numId w:val="28"/>
        </w:numPr>
        <w:rPr>
          <w:lang w:val="en-GB"/>
        </w:rPr>
      </w:pPr>
      <w:r w:rsidRPr="00845BCF">
        <w:rPr>
          <w:lang w:val="en-GB"/>
        </w:rPr>
        <w:t>00060-a EightBall</w:t>
      </w:r>
      <w:r>
        <w:rPr>
          <w:lang w:val="en-GB"/>
        </w:rPr>
        <w:t>.</w:t>
      </w:r>
    </w:p>
    <w:p w14:paraId="5C35B025" w14:textId="22870A91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Read</w:t>
      </w:r>
      <w:r w:rsidR="00E02B4B">
        <w:rPr>
          <w:lang w:val="en-GB"/>
        </w:rPr>
        <w:t xml:space="preserve"> </w:t>
      </w:r>
      <w:r>
        <w:rPr>
          <w:lang w:val="en-GB"/>
        </w:rPr>
        <w:t>Only</w:t>
      </w:r>
    </w:p>
    <w:p w14:paraId="649C15FE" w14:textId="49B9DDC9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00101-j Employee</w:t>
      </w:r>
      <w:r>
        <w:rPr>
          <w:lang w:val="en-GB"/>
        </w:rPr>
        <w:t>.</w:t>
      </w:r>
    </w:p>
    <w:p w14:paraId="04EEC8FD" w14:textId="441F3501" w:rsidR="003D5502" w:rsidRDefault="003D5502" w:rsidP="003D5502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00101-l UsingConstAndReadonly</w:t>
      </w:r>
      <w:r>
        <w:rPr>
          <w:lang w:val="en-GB"/>
        </w:rPr>
        <w:t>.</w:t>
      </w:r>
    </w:p>
    <w:p w14:paraId="4037D4F1" w14:textId="3A40C04F" w:rsidR="00B42398" w:rsidRDefault="00B42398" w:rsidP="00A2350A">
      <w:pPr>
        <w:pStyle w:val="cpBullet"/>
        <w:rPr>
          <w:lang w:val="fr-BE"/>
        </w:rPr>
      </w:pPr>
      <w:r>
        <w:rPr>
          <w:lang w:val="fr-BE"/>
        </w:rPr>
        <w:t>RichTextFormat</w:t>
      </w:r>
    </w:p>
    <w:p w14:paraId="6809AD37" w14:textId="26E12666" w:rsidR="00B42398" w:rsidRDefault="00B42398" w:rsidP="00B42398">
      <w:pPr>
        <w:pStyle w:val="cpBullet"/>
        <w:numPr>
          <w:ilvl w:val="1"/>
          <w:numId w:val="28"/>
        </w:numPr>
        <w:rPr>
          <w:lang w:val="fr-BE"/>
        </w:rPr>
      </w:pPr>
      <w:r w:rsidRPr="00B42398">
        <w:rPr>
          <w:lang w:val="fr-BE"/>
        </w:rPr>
        <w:t>00017-d ShowRTF</w:t>
      </w:r>
      <w:r>
        <w:rPr>
          <w:lang w:val="fr-BE"/>
        </w:rPr>
        <w:t>.</w:t>
      </w:r>
    </w:p>
    <w:p w14:paraId="40D29ACB" w14:textId="77777777" w:rsidR="00327B4F" w:rsidRDefault="00327B4F" w:rsidP="00327B4F">
      <w:pPr>
        <w:pStyle w:val="cpBullet"/>
        <w:numPr>
          <w:ilvl w:val="1"/>
          <w:numId w:val="28"/>
        </w:numPr>
        <w:rPr>
          <w:lang w:val="fr-BE"/>
        </w:rPr>
      </w:pPr>
      <w:r w:rsidRPr="00327B4F">
        <w:rPr>
          <w:lang w:val="fr-BE"/>
        </w:rPr>
        <w:t>00025-k ScratchPad</w:t>
      </w:r>
      <w:r>
        <w:rPr>
          <w:lang w:val="fr-BE"/>
        </w:rPr>
        <w:t>.</w:t>
      </w:r>
    </w:p>
    <w:p w14:paraId="046EAEFC" w14:textId="00A47562" w:rsidR="00EE10E8" w:rsidRDefault="00EE10E8" w:rsidP="00A2350A">
      <w:pPr>
        <w:pStyle w:val="cpBullet"/>
        <w:rPr>
          <w:lang w:val="fr-BE"/>
        </w:rPr>
      </w:pPr>
      <w:r>
        <w:rPr>
          <w:lang w:val="fr-BE"/>
        </w:rPr>
        <w:t>Routine</w:t>
      </w:r>
    </w:p>
    <w:p w14:paraId="634D64F6" w14:textId="77777777" w:rsidR="00DC3A89" w:rsidRDefault="00DC3A89" w:rsidP="00DC3A89">
      <w:pPr>
        <w:pStyle w:val="cpBullet"/>
        <w:numPr>
          <w:ilvl w:val="1"/>
          <w:numId w:val="28"/>
        </w:numPr>
        <w:rPr>
          <w:lang w:val="fr-BE"/>
        </w:rPr>
      </w:pPr>
      <w:r w:rsidRPr="007A1BB5">
        <w:rPr>
          <w:lang w:val="fr-BE"/>
        </w:rPr>
        <w:t>00001-g ModuleExplanation</w:t>
      </w:r>
      <w:r>
        <w:rPr>
          <w:lang w:val="fr-BE"/>
        </w:rPr>
        <w:t>.</w:t>
      </w:r>
    </w:p>
    <w:p w14:paraId="3A7042A7" w14:textId="77777777" w:rsidR="0049647B" w:rsidRDefault="0049647B" w:rsidP="00A2350A">
      <w:pPr>
        <w:pStyle w:val="cpBullet"/>
      </w:pPr>
      <w:r>
        <w:t>Scope</w:t>
      </w:r>
    </w:p>
    <w:p w14:paraId="5747DAA9" w14:textId="77777777" w:rsidR="00F442E3" w:rsidRDefault="00F442E3" w:rsidP="00F442E3">
      <w:pPr>
        <w:pStyle w:val="cpBullet"/>
        <w:numPr>
          <w:ilvl w:val="1"/>
          <w:numId w:val="28"/>
        </w:numPr>
        <w:rPr>
          <w:lang w:val="fr-BE"/>
        </w:rPr>
      </w:pPr>
      <w:r w:rsidRPr="009F3F41">
        <w:rPr>
          <w:lang w:val="fr-BE"/>
        </w:rPr>
        <w:t>00006-o LocalVariable</w:t>
      </w:r>
      <w:r>
        <w:rPr>
          <w:lang w:val="fr-BE"/>
        </w:rPr>
        <w:t>.</w:t>
      </w:r>
    </w:p>
    <w:p w14:paraId="279F8112" w14:textId="094A3609" w:rsidR="00702598" w:rsidRDefault="00702598" w:rsidP="00F442E3">
      <w:pPr>
        <w:pStyle w:val="cpBullet"/>
        <w:numPr>
          <w:ilvl w:val="1"/>
          <w:numId w:val="28"/>
        </w:numPr>
        <w:rPr>
          <w:lang w:val="fr-BE"/>
        </w:rPr>
      </w:pPr>
      <w:r w:rsidRPr="00702598">
        <w:rPr>
          <w:lang w:val="fr-BE"/>
        </w:rPr>
        <w:t>00010-u Scoping</w:t>
      </w:r>
      <w:r>
        <w:rPr>
          <w:lang w:val="fr-BE"/>
        </w:rPr>
        <w:t>.</w:t>
      </w:r>
    </w:p>
    <w:p w14:paraId="70AE7D25" w14:textId="68D1245C" w:rsidR="00702598" w:rsidRDefault="00702598" w:rsidP="00F442E3">
      <w:pPr>
        <w:pStyle w:val="cpBullet"/>
        <w:numPr>
          <w:ilvl w:val="1"/>
          <w:numId w:val="28"/>
        </w:numPr>
        <w:rPr>
          <w:lang w:val="fr-BE"/>
        </w:rPr>
      </w:pPr>
      <w:r w:rsidRPr="00702598">
        <w:rPr>
          <w:lang w:val="fr-BE"/>
        </w:rPr>
        <w:t>00011-a VariableScope</w:t>
      </w:r>
      <w:r>
        <w:rPr>
          <w:lang w:val="fr-BE"/>
        </w:rPr>
        <w:t>.</w:t>
      </w:r>
    </w:p>
    <w:p w14:paraId="7CCCDCD0" w14:textId="0F28D7D3" w:rsidR="00702598" w:rsidRDefault="00702598" w:rsidP="00F442E3">
      <w:pPr>
        <w:pStyle w:val="cpBullet"/>
        <w:numPr>
          <w:ilvl w:val="1"/>
          <w:numId w:val="28"/>
        </w:numPr>
        <w:rPr>
          <w:lang w:val="fr-BE"/>
        </w:rPr>
      </w:pPr>
      <w:r w:rsidRPr="00702598">
        <w:rPr>
          <w:lang w:val="fr-BE"/>
        </w:rPr>
        <w:t>00011-c Scope</w:t>
      </w:r>
      <w:r>
        <w:rPr>
          <w:lang w:val="fr-BE"/>
        </w:rPr>
        <w:t>.</w:t>
      </w:r>
    </w:p>
    <w:p w14:paraId="482932E0" w14:textId="7219381B" w:rsidR="00702598" w:rsidRDefault="00702598" w:rsidP="00F442E3">
      <w:pPr>
        <w:pStyle w:val="cpBullet"/>
        <w:numPr>
          <w:ilvl w:val="1"/>
          <w:numId w:val="28"/>
        </w:numPr>
        <w:rPr>
          <w:lang w:val="fr-BE"/>
        </w:rPr>
      </w:pPr>
      <w:r w:rsidRPr="00702598">
        <w:rPr>
          <w:lang w:val="fr-BE"/>
        </w:rPr>
        <w:t>00011-f Locals</w:t>
      </w:r>
      <w:r>
        <w:rPr>
          <w:lang w:val="fr-BE"/>
        </w:rPr>
        <w:t>.</w:t>
      </w:r>
    </w:p>
    <w:p w14:paraId="2129DBEA" w14:textId="1174FC90" w:rsidR="007C21DF" w:rsidRDefault="007C21DF" w:rsidP="00A2350A">
      <w:pPr>
        <w:pStyle w:val="cpBullet"/>
      </w:pPr>
      <w:r>
        <w:t xml:space="preserve">Scroll </w:t>
      </w:r>
      <w:r w:rsidR="004B7439">
        <w:t>B</w:t>
      </w:r>
      <w:r>
        <w:t>ar</w:t>
      </w:r>
    </w:p>
    <w:p w14:paraId="0A3169C5" w14:textId="42287ACF" w:rsidR="007C21DF" w:rsidRDefault="007C21DF" w:rsidP="007C21DF">
      <w:pPr>
        <w:pStyle w:val="cpBullet"/>
        <w:numPr>
          <w:ilvl w:val="1"/>
          <w:numId w:val="28"/>
        </w:numPr>
      </w:pPr>
      <w:r w:rsidRPr="007C21DF">
        <w:t>00017-h ScrollBar</w:t>
      </w:r>
      <w:r>
        <w:t>.</w:t>
      </w:r>
    </w:p>
    <w:p w14:paraId="5FEB7116" w14:textId="6DA74BE8" w:rsidR="00F375A6" w:rsidRDefault="00F375A6" w:rsidP="00A2350A">
      <w:pPr>
        <w:pStyle w:val="cpBullet"/>
      </w:pPr>
      <w:r>
        <w:t>Setup (Install procedure)</w:t>
      </w:r>
    </w:p>
    <w:p w14:paraId="54D16B50" w14:textId="7EB4A401" w:rsidR="00F375A6" w:rsidRDefault="00F375A6" w:rsidP="00F375A6">
      <w:pPr>
        <w:pStyle w:val="cpBullet"/>
        <w:numPr>
          <w:ilvl w:val="1"/>
          <w:numId w:val="28"/>
        </w:numPr>
      </w:pPr>
      <w:r w:rsidRPr="00F375A6">
        <w:t>00020-f Setup</w:t>
      </w:r>
      <w:r>
        <w:t>.</w:t>
      </w:r>
    </w:p>
    <w:p w14:paraId="2614CF9D" w14:textId="4779E410" w:rsidR="002953FF" w:rsidRDefault="002953FF" w:rsidP="00A2350A">
      <w:pPr>
        <w:pStyle w:val="cpBullet"/>
      </w:pPr>
      <w:r>
        <w:t>Serialize</w:t>
      </w:r>
    </w:p>
    <w:p w14:paraId="6D002918" w14:textId="52DD2868" w:rsidR="002953FF" w:rsidRDefault="002953FF" w:rsidP="002953FF">
      <w:pPr>
        <w:pStyle w:val="cpBullet"/>
        <w:numPr>
          <w:ilvl w:val="1"/>
          <w:numId w:val="28"/>
        </w:numPr>
      </w:pPr>
      <w:r w:rsidRPr="002953FF">
        <w:t>00151-a Serialize</w:t>
      </w:r>
      <w:r>
        <w:t>.</w:t>
      </w:r>
    </w:p>
    <w:p w14:paraId="6691A995" w14:textId="2FA69E54" w:rsidR="00C5559C" w:rsidRDefault="00C5559C" w:rsidP="00A2350A">
      <w:pPr>
        <w:pStyle w:val="cpBullet"/>
      </w:pPr>
      <w:r>
        <w:t>Singleton</w:t>
      </w:r>
    </w:p>
    <w:p w14:paraId="0E10DCDD" w14:textId="4E5F85FA" w:rsidR="00C5559C" w:rsidRDefault="00C5559C" w:rsidP="00C5559C">
      <w:pPr>
        <w:pStyle w:val="cpBullet"/>
        <w:numPr>
          <w:ilvl w:val="1"/>
          <w:numId w:val="28"/>
        </w:numPr>
      </w:pPr>
      <w:r w:rsidRPr="00C5559C">
        <w:t>00114-a Singleton</w:t>
      </w:r>
      <w:r>
        <w:t>.</w:t>
      </w:r>
    </w:p>
    <w:p w14:paraId="4CD603DA" w14:textId="0D6E9688" w:rsidR="009D595D" w:rsidRDefault="009D595D" w:rsidP="00A2350A">
      <w:pPr>
        <w:pStyle w:val="cpBullet"/>
      </w:pPr>
      <w:r>
        <w:lastRenderedPageBreak/>
        <w:t>Slider</w:t>
      </w:r>
    </w:p>
    <w:p w14:paraId="76303872" w14:textId="68FC6D24" w:rsidR="009D595D" w:rsidRDefault="009D595D" w:rsidP="009D595D">
      <w:pPr>
        <w:pStyle w:val="cpBullet"/>
        <w:numPr>
          <w:ilvl w:val="1"/>
          <w:numId w:val="28"/>
        </w:numPr>
      </w:pPr>
      <w:r w:rsidRPr="009D595D">
        <w:t>00062-i WPFSlider</w:t>
      </w:r>
      <w:r>
        <w:t>.</w:t>
      </w:r>
    </w:p>
    <w:p w14:paraId="253BA7B4" w14:textId="24C8F7C5" w:rsidR="00EE10E8" w:rsidRDefault="00EE10E8" w:rsidP="00A2350A">
      <w:pPr>
        <w:pStyle w:val="cpBullet"/>
      </w:pPr>
      <w:r>
        <w:t>Solution</w:t>
      </w:r>
    </w:p>
    <w:p w14:paraId="2F8C4AF2" w14:textId="05C9A784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00001-a Welcome.</w:t>
      </w:r>
    </w:p>
    <w:p w14:paraId="03567161" w14:textId="033E88D0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00001-b Hello.</w:t>
      </w:r>
    </w:p>
    <w:p w14:paraId="5AF326BF" w14:textId="27F2E77F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 w:rsidRPr="000D4C5F">
        <w:rPr>
          <w:lang w:val="fr-BE"/>
        </w:rPr>
        <w:t>00001-c FirstProgram</w:t>
      </w:r>
      <w:r>
        <w:rPr>
          <w:lang w:val="fr-BE"/>
        </w:rPr>
        <w:t>.</w:t>
      </w:r>
    </w:p>
    <w:p w14:paraId="7821E986" w14:textId="20E46B2B" w:rsidR="00085AFE" w:rsidRDefault="00085AFE" w:rsidP="000D4C5F">
      <w:pPr>
        <w:pStyle w:val="cpBullet"/>
        <w:numPr>
          <w:ilvl w:val="1"/>
          <w:numId w:val="28"/>
        </w:numPr>
        <w:rPr>
          <w:lang w:val="fr-BE"/>
        </w:rPr>
      </w:pPr>
      <w:r w:rsidRPr="00085AFE">
        <w:rPr>
          <w:lang w:val="fr-BE"/>
        </w:rPr>
        <w:t>00001-d SimpleProject</w:t>
      </w:r>
      <w:r>
        <w:rPr>
          <w:lang w:val="fr-BE"/>
        </w:rPr>
        <w:t>.</w:t>
      </w:r>
    </w:p>
    <w:p w14:paraId="34D1BE67" w14:textId="36372DDE" w:rsidR="007A1BB5" w:rsidRDefault="007A1BB5" w:rsidP="000D4C5F">
      <w:pPr>
        <w:pStyle w:val="cpBullet"/>
        <w:numPr>
          <w:ilvl w:val="1"/>
          <w:numId w:val="28"/>
        </w:numPr>
        <w:rPr>
          <w:lang w:val="fr-BE"/>
        </w:rPr>
      </w:pPr>
      <w:r w:rsidRPr="007A1BB5">
        <w:rPr>
          <w:lang w:val="fr-BE"/>
        </w:rPr>
        <w:t>00001-g ModuleExplanation</w:t>
      </w:r>
      <w:r>
        <w:rPr>
          <w:lang w:val="fr-BE"/>
        </w:rPr>
        <w:t>.</w:t>
      </w:r>
    </w:p>
    <w:p w14:paraId="095347B8" w14:textId="75061730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…</w:t>
      </w:r>
    </w:p>
    <w:p w14:paraId="32506D4E" w14:textId="2DCE8723" w:rsidR="00B63299" w:rsidRDefault="00B63299" w:rsidP="00A2350A">
      <w:pPr>
        <w:pStyle w:val="cpBullet"/>
        <w:rPr>
          <w:lang w:val="en-GB"/>
        </w:rPr>
      </w:pPr>
      <w:r>
        <w:rPr>
          <w:lang w:val="en-GB"/>
        </w:rPr>
        <w:t>Stack</w:t>
      </w:r>
    </w:p>
    <w:p w14:paraId="0EC087AC" w14:textId="4008A265" w:rsidR="00B63299" w:rsidRDefault="00B63299" w:rsidP="00B632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00040-c QueueAndStack</w:t>
      </w:r>
      <w:r>
        <w:rPr>
          <w:lang w:val="en-GB"/>
        </w:rPr>
        <w:t>.</w:t>
      </w:r>
    </w:p>
    <w:p w14:paraId="4A73CC1E" w14:textId="6C4C8478" w:rsidR="00B63299" w:rsidRDefault="00B63299" w:rsidP="00B632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00040-e StackExample</w:t>
      </w:r>
      <w:r>
        <w:rPr>
          <w:lang w:val="en-GB"/>
        </w:rPr>
        <w:t>.</w:t>
      </w:r>
    </w:p>
    <w:p w14:paraId="21CCBD4B" w14:textId="63BE6D98" w:rsidR="00B63299" w:rsidRDefault="00B63299" w:rsidP="00B63299">
      <w:pPr>
        <w:pStyle w:val="cpBullet"/>
        <w:numPr>
          <w:ilvl w:val="1"/>
          <w:numId w:val="28"/>
        </w:numPr>
        <w:rPr>
          <w:lang w:val="en-GB"/>
        </w:rPr>
      </w:pPr>
      <w:r w:rsidRPr="00B63299">
        <w:rPr>
          <w:lang w:val="en-GB"/>
        </w:rPr>
        <w:t>00040-f Simple Stack</w:t>
      </w:r>
      <w:r>
        <w:rPr>
          <w:lang w:val="en-GB"/>
        </w:rPr>
        <w:t>.</w:t>
      </w:r>
    </w:p>
    <w:p w14:paraId="7C9D7A08" w14:textId="3F2CBCB6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Static</w:t>
      </w:r>
    </w:p>
    <w:p w14:paraId="1C1BAD9C" w14:textId="10C98ABA" w:rsidR="00702598" w:rsidRDefault="00702598" w:rsidP="00702598">
      <w:pPr>
        <w:pStyle w:val="cpBullet"/>
        <w:numPr>
          <w:ilvl w:val="1"/>
          <w:numId w:val="28"/>
        </w:numPr>
        <w:rPr>
          <w:lang w:val="en-GB"/>
        </w:rPr>
      </w:pPr>
      <w:r w:rsidRPr="00702598">
        <w:rPr>
          <w:lang w:val="en-GB"/>
        </w:rPr>
        <w:t>00011-b Static</w:t>
      </w:r>
      <w:r>
        <w:rPr>
          <w:lang w:val="en-GB"/>
        </w:rPr>
        <w:t>.</w:t>
      </w:r>
    </w:p>
    <w:p w14:paraId="65C9D7A0" w14:textId="5A7BD185" w:rsidR="00D37826" w:rsidRDefault="00D37826" w:rsidP="00702598">
      <w:pPr>
        <w:pStyle w:val="cpBullet"/>
        <w:numPr>
          <w:ilvl w:val="1"/>
          <w:numId w:val="28"/>
        </w:numPr>
        <w:rPr>
          <w:lang w:val="en-GB"/>
        </w:rPr>
      </w:pPr>
      <w:r w:rsidRPr="00D37826">
        <w:rPr>
          <w:lang w:val="en-GB"/>
        </w:rPr>
        <w:t>00101-b Class</w:t>
      </w:r>
      <w:r>
        <w:rPr>
          <w:lang w:val="en-GB"/>
        </w:rPr>
        <w:t>.</w:t>
      </w:r>
    </w:p>
    <w:p w14:paraId="51DA8A11" w14:textId="3F08AC3B" w:rsidR="003D5502" w:rsidRDefault="003D5502" w:rsidP="00702598">
      <w:pPr>
        <w:pStyle w:val="cpBullet"/>
        <w:numPr>
          <w:ilvl w:val="1"/>
          <w:numId w:val="28"/>
        </w:numPr>
        <w:rPr>
          <w:lang w:val="en-GB"/>
        </w:rPr>
      </w:pPr>
      <w:r w:rsidRPr="003D5502">
        <w:rPr>
          <w:lang w:val="en-GB"/>
        </w:rPr>
        <w:t>00101-j Employee</w:t>
      </w:r>
      <w:r>
        <w:rPr>
          <w:lang w:val="en-GB"/>
        </w:rPr>
        <w:t>.</w:t>
      </w:r>
    </w:p>
    <w:p w14:paraId="4583E841" w14:textId="5EFCE524" w:rsidR="00910120" w:rsidRDefault="00910120" w:rsidP="00702598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00102-o SharedMember</w:t>
      </w:r>
      <w:r>
        <w:rPr>
          <w:lang w:val="en-GB"/>
        </w:rPr>
        <w:t>.</w:t>
      </w:r>
    </w:p>
    <w:p w14:paraId="4BF88CC8" w14:textId="5B13FC99" w:rsidR="00910120" w:rsidRDefault="00910120" w:rsidP="00702598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00102-p SharedCountMember</w:t>
      </w:r>
      <w:r>
        <w:rPr>
          <w:lang w:val="en-GB"/>
        </w:rPr>
        <w:t>.</w:t>
      </w:r>
    </w:p>
    <w:p w14:paraId="03DD5E59" w14:textId="1ED87705" w:rsidR="00137060" w:rsidRDefault="00137060" w:rsidP="00A2350A">
      <w:pPr>
        <w:pStyle w:val="cpBullet"/>
        <w:rPr>
          <w:lang w:val="en-GB"/>
        </w:rPr>
      </w:pPr>
      <w:r>
        <w:rPr>
          <w:lang w:val="en-GB"/>
        </w:rPr>
        <w:t>Status Bar</w:t>
      </w:r>
    </w:p>
    <w:p w14:paraId="41AEC475" w14:textId="67D84E28" w:rsidR="00137060" w:rsidRDefault="00137060" w:rsidP="00137060">
      <w:pPr>
        <w:pStyle w:val="cpBullet"/>
        <w:numPr>
          <w:ilvl w:val="1"/>
          <w:numId w:val="28"/>
        </w:numPr>
        <w:rPr>
          <w:lang w:val="en-GB"/>
        </w:rPr>
      </w:pPr>
      <w:r w:rsidRPr="00137060">
        <w:rPr>
          <w:lang w:val="en-GB"/>
        </w:rPr>
        <w:t>00026-a StatusBar</w:t>
      </w:r>
      <w:r>
        <w:rPr>
          <w:lang w:val="en-GB"/>
        </w:rPr>
        <w:t>.</w:t>
      </w:r>
    </w:p>
    <w:p w14:paraId="34E02C4D" w14:textId="79B58DAF" w:rsidR="00137060" w:rsidRDefault="00137060" w:rsidP="00137060">
      <w:pPr>
        <w:pStyle w:val="cpBullet"/>
        <w:numPr>
          <w:ilvl w:val="1"/>
          <w:numId w:val="28"/>
        </w:numPr>
        <w:rPr>
          <w:lang w:val="en-GB"/>
        </w:rPr>
      </w:pPr>
      <w:r w:rsidRPr="00137060">
        <w:rPr>
          <w:lang w:val="en-GB"/>
        </w:rPr>
        <w:t>00027-b ToolBar</w:t>
      </w:r>
      <w:r>
        <w:rPr>
          <w:lang w:val="en-GB"/>
        </w:rPr>
        <w:t>.</w:t>
      </w:r>
    </w:p>
    <w:p w14:paraId="405F7659" w14:textId="60BE695F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String</w:t>
      </w:r>
    </w:p>
    <w:p w14:paraId="31E5BAD0" w14:textId="5459F728" w:rsidR="002157AD" w:rsidRDefault="002157AD" w:rsidP="002157AD">
      <w:pPr>
        <w:pStyle w:val="cpBullet"/>
        <w:numPr>
          <w:ilvl w:val="1"/>
          <w:numId w:val="28"/>
        </w:numPr>
        <w:rPr>
          <w:lang w:val="en-GB"/>
        </w:rPr>
      </w:pPr>
      <w:r w:rsidRPr="002157AD">
        <w:rPr>
          <w:lang w:val="en-GB"/>
        </w:rPr>
        <w:t>00006-i Strings</w:t>
      </w:r>
      <w:r>
        <w:rPr>
          <w:lang w:val="en-GB"/>
        </w:rPr>
        <w:t>.</w:t>
      </w:r>
    </w:p>
    <w:p w14:paraId="609A09F4" w14:textId="0ED58119" w:rsidR="008D547D" w:rsidRDefault="008D547D" w:rsidP="002157AD">
      <w:pPr>
        <w:pStyle w:val="cpBullet"/>
        <w:numPr>
          <w:ilvl w:val="1"/>
          <w:numId w:val="28"/>
        </w:numPr>
        <w:rPr>
          <w:lang w:val="en-GB"/>
        </w:rPr>
      </w:pPr>
      <w:r w:rsidRPr="008D547D">
        <w:rPr>
          <w:lang w:val="en-GB"/>
        </w:rPr>
        <w:t>00007-p Interest</w:t>
      </w:r>
      <w:r>
        <w:rPr>
          <w:lang w:val="en-GB"/>
        </w:rPr>
        <w:t>.</w:t>
      </w:r>
    </w:p>
    <w:p w14:paraId="5EC0BFA9" w14:textId="77777777" w:rsidR="009F3F41" w:rsidRDefault="009F3F41" w:rsidP="009F3F41">
      <w:pPr>
        <w:pStyle w:val="cpBullet"/>
        <w:numPr>
          <w:ilvl w:val="1"/>
          <w:numId w:val="28"/>
        </w:numPr>
        <w:rPr>
          <w:lang w:val="fr-BE"/>
        </w:rPr>
      </w:pPr>
      <w:r w:rsidRPr="009F3F41">
        <w:rPr>
          <w:lang w:val="fr-BE"/>
        </w:rPr>
        <w:t>00006-o LocalVariable</w:t>
      </w:r>
      <w:r>
        <w:rPr>
          <w:lang w:val="fr-BE"/>
        </w:rPr>
        <w:t>.</w:t>
      </w:r>
    </w:p>
    <w:p w14:paraId="6F87BDF5" w14:textId="30FBBAB1" w:rsidR="00630980" w:rsidRDefault="00630980" w:rsidP="009F3F41">
      <w:pPr>
        <w:pStyle w:val="cpBullet"/>
        <w:numPr>
          <w:ilvl w:val="1"/>
          <w:numId w:val="28"/>
        </w:numPr>
        <w:rPr>
          <w:lang w:val="fr-BE"/>
        </w:rPr>
      </w:pPr>
      <w:r w:rsidRPr="00630980">
        <w:rPr>
          <w:lang w:val="fr-BE"/>
        </w:rPr>
        <w:t>00021-h String</w:t>
      </w:r>
      <w:r>
        <w:rPr>
          <w:lang w:val="fr-BE"/>
        </w:rPr>
        <w:t>.</w:t>
      </w:r>
    </w:p>
    <w:p w14:paraId="2C55B991" w14:textId="0F5DBF4F" w:rsidR="00AC2224" w:rsidRDefault="00AC2224" w:rsidP="009F3F41">
      <w:pPr>
        <w:pStyle w:val="cpBullet"/>
        <w:numPr>
          <w:ilvl w:val="1"/>
          <w:numId w:val="28"/>
        </w:numPr>
        <w:rPr>
          <w:lang w:val="fr-BE"/>
        </w:rPr>
      </w:pPr>
      <w:r w:rsidRPr="00AC2224">
        <w:rPr>
          <w:lang w:val="fr-BE"/>
        </w:rPr>
        <w:t>00022-e StringHandling</w:t>
      </w:r>
      <w:r>
        <w:rPr>
          <w:lang w:val="fr-BE"/>
        </w:rPr>
        <w:t>.</w:t>
      </w:r>
    </w:p>
    <w:p w14:paraId="628D012F" w14:textId="518312D9" w:rsidR="00AC2224" w:rsidRDefault="00AC2224" w:rsidP="009F3F41">
      <w:pPr>
        <w:pStyle w:val="cpBullet"/>
        <w:numPr>
          <w:ilvl w:val="1"/>
          <w:numId w:val="28"/>
        </w:numPr>
        <w:rPr>
          <w:lang w:val="fr-BE"/>
        </w:rPr>
      </w:pPr>
      <w:r w:rsidRPr="00AC2224">
        <w:rPr>
          <w:lang w:val="fr-BE"/>
        </w:rPr>
        <w:t>00022-f Concatenate</w:t>
      </w:r>
      <w:r>
        <w:rPr>
          <w:lang w:val="fr-BE"/>
        </w:rPr>
        <w:t>.</w:t>
      </w:r>
    </w:p>
    <w:p w14:paraId="0D3ECB3A" w14:textId="6D955CB9" w:rsidR="00AC2224" w:rsidRDefault="00AC2224" w:rsidP="009F3F41">
      <w:pPr>
        <w:pStyle w:val="cpBullet"/>
        <w:numPr>
          <w:ilvl w:val="1"/>
          <w:numId w:val="28"/>
        </w:numPr>
        <w:rPr>
          <w:lang w:val="fr-BE"/>
        </w:rPr>
      </w:pPr>
      <w:r w:rsidRPr="00AC2224">
        <w:rPr>
          <w:lang w:val="fr-BE"/>
        </w:rPr>
        <w:t>00022-s StringHandling</w:t>
      </w:r>
      <w:r>
        <w:rPr>
          <w:lang w:val="fr-BE"/>
        </w:rPr>
        <w:t>.</w:t>
      </w:r>
    </w:p>
    <w:p w14:paraId="13B0C590" w14:textId="6FE2A509" w:rsidR="00137060" w:rsidRDefault="00137060" w:rsidP="009F3F41">
      <w:pPr>
        <w:pStyle w:val="cpBullet"/>
        <w:numPr>
          <w:ilvl w:val="1"/>
          <w:numId w:val="28"/>
        </w:numPr>
        <w:rPr>
          <w:lang w:val="fr-BE"/>
        </w:rPr>
      </w:pPr>
      <w:r w:rsidRPr="00137060">
        <w:rPr>
          <w:lang w:val="fr-BE"/>
        </w:rPr>
        <w:t>00029-a StringHandling</w:t>
      </w:r>
      <w:r>
        <w:rPr>
          <w:lang w:val="fr-BE"/>
        </w:rPr>
        <w:t>.</w:t>
      </w:r>
    </w:p>
    <w:p w14:paraId="58A8F1C5" w14:textId="200B1142" w:rsidR="00137060" w:rsidRDefault="00137060" w:rsidP="009F3F41">
      <w:pPr>
        <w:pStyle w:val="cpBullet"/>
        <w:numPr>
          <w:ilvl w:val="1"/>
          <w:numId w:val="28"/>
        </w:numPr>
        <w:rPr>
          <w:lang w:val="fr-BE"/>
        </w:rPr>
      </w:pPr>
      <w:r w:rsidRPr="00137060">
        <w:rPr>
          <w:lang w:val="fr-BE"/>
        </w:rPr>
        <w:t>00029-</w:t>
      </w:r>
      <w:r>
        <w:rPr>
          <w:lang w:val="fr-BE"/>
        </w:rPr>
        <w:t>b</w:t>
      </w:r>
      <w:r w:rsidRPr="00137060">
        <w:rPr>
          <w:lang w:val="fr-BE"/>
        </w:rPr>
        <w:t xml:space="preserve"> StringHandling</w:t>
      </w:r>
      <w:r>
        <w:rPr>
          <w:lang w:val="fr-BE"/>
        </w:rPr>
        <w:t>.</w:t>
      </w:r>
    </w:p>
    <w:p w14:paraId="25060FA5" w14:textId="27A81092" w:rsidR="00630980" w:rsidRDefault="00630980" w:rsidP="00630980">
      <w:pPr>
        <w:pStyle w:val="cpBullet"/>
        <w:rPr>
          <w:lang w:val="fr-BE"/>
        </w:rPr>
      </w:pPr>
      <w:r>
        <w:rPr>
          <w:lang w:val="fr-BE"/>
        </w:rPr>
        <w:t>StringBuilder</w:t>
      </w:r>
    </w:p>
    <w:p w14:paraId="4095004E" w14:textId="38032EC6" w:rsidR="00630980" w:rsidRDefault="00630980" w:rsidP="00630980">
      <w:pPr>
        <w:pStyle w:val="cpBullet"/>
        <w:numPr>
          <w:ilvl w:val="1"/>
          <w:numId w:val="28"/>
        </w:numPr>
        <w:rPr>
          <w:lang w:val="fr-BE"/>
        </w:rPr>
      </w:pPr>
      <w:r w:rsidRPr="00630980">
        <w:rPr>
          <w:lang w:val="fr-BE"/>
        </w:rPr>
        <w:lastRenderedPageBreak/>
        <w:t>00021-g StringBuilder</w:t>
      </w:r>
      <w:r>
        <w:rPr>
          <w:lang w:val="fr-BE"/>
        </w:rPr>
        <w:t>.</w:t>
      </w:r>
    </w:p>
    <w:p w14:paraId="0DED73F1" w14:textId="4A474BD7" w:rsidR="00AC2224" w:rsidRDefault="00AC2224" w:rsidP="00A2350A">
      <w:pPr>
        <w:pStyle w:val="cpBullet"/>
        <w:rPr>
          <w:lang w:val="en-GB"/>
        </w:rPr>
      </w:pPr>
      <w:r>
        <w:rPr>
          <w:lang w:val="en-GB"/>
        </w:rPr>
        <w:t>Struct</w:t>
      </w:r>
    </w:p>
    <w:p w14:paraId="160D12F7" w14:textId="222B3F93" w:rsidR="00AC2224" w:rsidRDefault="00AC2224" w:rsidP="00AC2224">
      <w:pPr>
        <w:pStyle w:val="cpBullet"/>
        <w:numPr>
          <w:ilvl w:val="1"/>
          <w:numId w:val="28"/>
        </w:numPr>
        <w:rPr>
          <w:lang w:val="en-GB"/>
        </w:rPr>
      </w:pPr>
      <w:r w:rsidRPr="00AC2224">
        <w:rPr>
          <w:lang w:val="en-GB"/>
        </w:rPr>
        <w:t>00022-j ValueAndReferenceTypes</w:t>
      </w:r>
      <w:r>
        <w:rPr>
          <w:lang w:val="en-GB"/>
        </w:rPr>
        <w:t>.</w:t>
      </w:r>
    </w:p>
    <w:p w14:paraId="4971C1B3" w14:textId="1AC61C66" w:rsidR="009D595D" w:rsidRDefault="00D37826" w:rsidP="00AC2224">
      <w:pPr>
        <w:pStyle w:val="cpBullet"/>
        <w:numPr>
          <w:ilvl w:val="1"/>
          <w:numId w:val="28"/>
        </w:numPr>
        <w:rPr>
          <w:lang w:val="en-GB"/>
        </w:rPr>
      </w:pPr>
      <w:r w:rsidRPr="00D37826">
        <w:rPr>
          <w:lang w:val="en-GB"/>
        </w:rPr>
        <w:t>00090-a Structure</w:t>
      </w:r>
      <w:r>
        <w:rPr>
          <w:lang w:val="en-GB"/>
        </w:rPr>
        <w:t>.</w:t>
      </w:r>
    </w:p>
    <w:p w14:paraId="4A4A3FCA" w14:textId="5A4CFF56" w:rsidR="00D37826" w:rsidRDefault="00D37826" w:rsidP="00AC2224">
      <w:pPr>
        <w:pStyle w:val="cpBullet"/>
        <w:numPr>
          <w:ilvl w:val="1"/>
          <w:numId w:val="28"/>
        </w:numPr>
        <w:rPr>
          <w:lang w:val="en-GB"/>
        </w:rPr>
      </w:pPr>
      <w:r w:rsidRPr="00D37826">
        <w:rPr>
          <w:lang w:val="en-GB"/>
        </w:rPr>
        <w:t>00090-b StructureTest</w:t>
      </w:r>
      <w:r>
        <w:rPr>
          <w:lang w:val="en-GB"/>
        </w:rPr>
        <w:t>.</w:t>
      </w:r>
    </w:p>
    <w:p w14:paraId="46906765" w14:textId="59287A16" w:rsidR="00D37826" w:rsidRDefault="00D37826" w:rsidP="00AC2224">
      <w:pPr>
        <w:pStyle w:val="cpBullet"/>
        <w:numPr>
          <w:ilvl w:val="1"/>
          <w:numId w:val="28"/>
        </w:numPr>
        <w:rPr>
          <w:lang w:val="en-GB"/>
        </w:rPr>
      </w:pPr>
      <w:r w:rsidRPr="00D37826">
        <w:rPr>
          <w:lang w:val="en-GB"/>
        </w:rPr>
        <w:t>00090-c BookStructure</w:t>
      </w:r>
      <w:r>
        <w:rPr>
          <w:lang w:val="en-GB"/>
        </w:rPr>
        <w:t>.</w:t>
      </w:r>
    </w:p>
    <w:p w14:paraId="62AE6F5D" w14:textId="06A548FB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Switch …</w:t>
      </w:r>
    </w:p>
    <w:p w14:paraId="3B8D009E" w14:textId="479236CD" w:rsidR="004C3E92" w:rsidRDefault="004C3E92" w:rsidP="004C3E92">
      <w:pPr>
        <w:pStyle w:val="cpBullet"/>
        <w:numPr>
          <w:ilvl w:val="1"/>
          <w:numId w:val="28"/>
        </w:numPr>
        <w:rPr>
          <w:lang w:val="en-GB"/>
        </w:rPr>
      </w:pPr>
      <w:r w:rsidRPr="004C3E92">
        <w:rPr>
          <w:lang w:val="en-GB"/>
        </w:rPr>
        <w:t>00007-b SwitchCase</w:t>
      </w:r>
      <w:r>
        <w:rPr>
          <w:lang w:val="en-GB"/>
        </w:rPr>
        <w:t>.</w:t>
      </w:r>
    </w:p>
    <w:p w14:paraId="5E886724" w14:textId="43DDFE03" w:rsidR="004C3E92" w:rsidRDefault="003E03DF" w:rsidP="004C3E92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00007-m Switch</w:t>
      </w:r>
      <w:r>
        <w:rPr>
          <w:lang w:val="en-GB"/>
        </w:rPr>
        <w:t>.</w:t>
      </w:r>
    </w:p>
    <w:p w14:paraId="13195436" w14:textId="6B36F620" w:rsidR="000770F3" w:rsidRDefault="000770F3" w:rsidP="004C3E92">
      <w:pPr>
        <w:pStyle w:val="cpBullet"/>
        <w:numPr>
          <w:ilvl w:val="1"/>
          <w:numId w:val="28"/>
        </w:numPr>
        <w:rPr>
          <w:lang w:val="en-GB"/>
        </w:rPr>
      </w:pPr>
      <w:r w:rsidRPr="000770F3">
        <w:rPr>
          <w:lang w:val="en-GB"/>
        </w:rPr>
        <w:t>00007-n SwitchTest</w:t>
      </w:r>
      <w:r>
        <w:rPr>
          <w:lang w:val="en-GB"/>
        </w:rPr>
        <w:t>.</w:t>
      </w:r>
    </w:p>
    <w:p w14:paraId="06A61C8D" w14:textId="75C571DC" w:rsidR="0013143B" w:rsidRDefault="0013143B" w:rsidP="004C3E92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00013-f SwitchCase</w:t>
      </w:r>
      <w:r>
        <w:rPr>
          <w:lang w:val="en-GB"/>
        </w:rPr>
        <w:t>.</w:t>
      </w:r>
    </w:p>
    <w:p w14:paraId="5964C21C" w14:textId="41B9ACDE" w:rsidR="007C21DF" w:rsidRDefault="007C21DF" w:rsidP="00A2350A">
      <w:pPr>
        <w:pStyle w:val="cpBullet"/>
        <w:rPr>
          <w:lang w:val="en-GB"/>
        </w:rPr>
      </w:pPr>
      <w:r>
        <w:rPr>
          <w:lang w:val="en-GB"/>
        </w:rPr>
        <w:t>Tabs</w:t>
      </w:r>
    </w:p>
    <w:p w14:paraId="551B8A76" w14:textId="1B22C6F7" w:rsidR="007C21DF" w:rsidRDefault="007C21DF" w:rsidP="007C21DF">
      <w:pPr>
        <w:pStyle w:val="cpBullet"/>
        <w:numPr>
          <w:ilvl w:val="1"/>
          <w:numId w:val="28"/>
        </w:numPr>
        <w:rPr>
          <w:lang w:val="en-GB"/>
        </w:rPr>
      </w:pPr>
      <w:r w:rsidRPr="007C21DF">
        <w:rPr>
          <w:lang w:val="en-GB"/>
        </w:rPr>
        <w:t>00017-i TabControl</w:t>
      </w:r>
      <w:r>
        <w:rPr>
          <w:lang w:val="en-GB"/>
        </w:rPr>
        <w:t>.</w:t>
      </w:r>
    </w:p>
    <w:p w14:paraId="1FC5E2C5" w14:textId="5009EB77" w:rsidR="00C7766F" w:rsidRDefault="00C7766F" w:rsidP="00A2350A">
      <w:pPr>
        <w:pStyle w:val="cpBullet"/>
        <w:rPr>
          <w:lang w:val="en-GB"/>
        </w:rPr>
      </w:pPr>
      <w:r>
        <w:rPr>
          <w:lang w:val="en-GB"/>
        </w:rPr>
        <w:t>Text</w:t>
      </w:r>
      <w:r w:rsidR="004B7439">
        <w:rPr>
          <w:lang w:val="en-GB"/>
        </w:rPr>
        <w:t xml:space="preserve"> </w:t>
      </w:r>
      <w:r>
        <w:rPr>
          <w:lang w:val="en-GB"/>
        </w:rPr>
        <w:t>Box</w:t>
      </w:r>
    </w:p>
    <w:p w14:paraId="2D7A76CB" w14:textId="77777777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00002-c Program</w:t>
      </w:r>
      <w:r>
        <w:rPr>
          <w:lang w:val="en-GB"/>
        </w:rPr>
        <w:t>.</w:t>
      </w:r>
    </w:p>
    <w:p w14:paraId="10B38365" w14:textId="369D7324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00012-c SimpleControls</w:t>
      </w:r>
      <w:r>
        <w:rPr>
          <w:lang w:val="en-GB"/>
        </w:rPr>
        <w:t>.</w:t>
      </w:r>
    </w:p>
    <w:p w14:paraId="5D3BADA9" w14:textId="128382E8" w:rsidR="00B42398" w:rsidRDefault="00B42398" w:rsidP="00C7766F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00017-a TextBox</w:t>
      </w:r>
      <w:r>
        <w:rPr>
          <w:lang w:val="en-GB"/>
        </w:rPr>
        <w:t>.</w:t>
      </w:r>
    </w:p>
    <w:p w14:paraId="23A0E46C" w14:textId="1B11EC6B" w:rsidR="00B42398" w:rsidRDefault="00B42398" w:rsidP="00C7766F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00017-b TextBoxInput</w:t>
      </w:r>
      <w:r>
        <w:rPr>
          <w:lang w:val="en-GB"/>
        </w:rPr>
        <w:t>.</w:t>
      </w:r>
    </w:p>
    <w:p w14:paraId="4D5B4AFB" w14:textId="476B7641" w:rsidR="00B42398" w:rsidRDefault="00B42398" w:rsidP="00C7766F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00017-c ShowMemos</w:t>
      </w:r>
      <w:r>
        <w:rPr>
          <w:lang w:val="en-GB"/>
        </w:rPr>
        <w:t>.</w:t>
      </w:r>
    </w:p>
    <w:p w14:paraId="79EB7579" w14:textId="5CA57274" w:rsidR="00231806" w:rsidRDefault="00231806" w:rsidP="00C7766F">
      <w:pPr>
        <w:pStyle w:val="cpBullet"/>
        <w:numPr>
          <w:ilvl w:val="1"/>
          <w:numId w:val="28"/>
        </w:numPr>
        <w:rPr>
          <w:lang w:val="en-GB"/>
        </w:rPr>
      </w:pPr>
      <w:r w:rsidRPr="00231806">
        <w:rPr>
          <w:lang w:val="en-GB"/>
        </w:rPr>
        <w:t>00062-b WPFTextBox</w:t>
      </w:r>
      <w:r>
        <w:rPr>
          <w:lang w:val="en-GB"/>
        </w:rPr>
        <w:t>.</w:t>
      </w:r>
    </w:p>
    <w:p w14:paraId="04CF0C5F" w14:textId="79986B63" w:rsidR="009D595D" w:rsidRDefault="009D595D" w:rsidP="00A2350A">
      <w:pPr>
        <w:pStyle w:val="cpBullet"/>
        <w:rPr>
          <w:lang w:val="en-GB"/>
        </w:rPr>
      </w:pPr>
      <w:r>
        <w:rPr>
          <w:lang w:val="en-GB"/>
        </w:rPr>
        <w:t>Text Block</w:t>
      </w:r>
    </w:p>
    <w:p w14:paraId="66E1CF82" w14:textId="11B4C895" w:rsidR="009D595D" w:rsidRDefault="009D595D" w:rsidP="009D595D">
      <w:pPr>
        <w:pStyle w:val="cpBullet"/>
        <w:numPr>
          <w:ilvl w:val="1"/>
          <w:numId w:val="28"/>
        </w:numPr>
        <w:rPr>
          <w:lang w:val="en-GB"/>
        </w:rPr>
      </w:pPr>
      <w:r w:rsidRPr="009D595D">
        <w:rPr>
          <w:lang w:val="en-GB"/>
        </w:rPr>
        <w:t>00062-f WPFTextBlock</w:t>
      </w:r>
      <w:r>
        <w:rPr>
          <w:lang w:val="en-GB"/>
        </w:rPr>
        <w:t>.</w:t>
      </w:r>
    </w:p>
    <w:p w14:paraId="58F32B29" w14:textId="0CD5E56C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This</w:t>
      </w:r>
    </w:p>
    <w:p w14:paraId="48C536A1" w14:textId="72A4F419" w:rsidR="00910120" w:rsidRDefault="00910120" w:rsidP="00910120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00102-b This</w:t>
      </w:r>
      <w:r>
        <w:rPr>
          <w:lang w:val="en-GB"/>
        </w:rPr>
        <w:t>.</w:t>
      </w:r>
    </w:p>
    <w:p w14:paraId="003E1DAD" w14:textId="70A5F1E7" w:rsidR="00910120" w:rsidRDefault="00910120" w:rsidP="00910120">
      <w:pPr>
        <w:pStyle w:val="cpBullet"/>
        <w:numPr>
          <w:ilvl w:val="1"/>
          <w:numId w:val="28"/>
        </w:numPr>
        <w:rPr>
          <w:lang w:val="en-GB"/>
        </w:rPr>
      </w:pPr>
      <w:r w:rsidRPr="00910120">
        <w:rPr>
          <w:lang w:val="en-GB"/>
        </w:rPr>
        <w:t>00102-d BaseAndThis</w:t>
      </w:r>
      <w:r>
        <w:rPr>
          <w:lang w:val="en-GB"/>
        </w:rPr>
        <w:t>.</w:t>
      </w:r>
    </w:p>
    <w:p w14:paraId="057AE52A" w14:textId="71229596" w:rsidR="00105B87" w:rsidRDefault="00105B87" w:rsidP="00A2350A">
      <w:pPr>
        <w:pStyle w:val="cpBullet"/>
        <w:rPr>
          <w:lang w:val="en-GB"/>
        </w:rPr>
      </w:pPr>
      <w:r>
        <w:rPr>
          <w:lang w:val="en-GB"/>
        </w:rPr>
        <w:t>Thread</w:t>
      </w:r>
    </w:p>
    <w:p w14:paraId="414EF8FF" w14:textId="09376542" w:rsidR="00105B87" w:rsidRDefault="00105B87" w:rsidP="00105B87">
      <w:pPr>
        <w:pStyle w:val="cpBullet"/>
        <w:numPr>
          <w:ilvl w:val="1"/>
          <w:numId w:val="28"/>
        </w:numPr>
        <w:rPr>
          <w:lang w:val="en-GB"/>
        </w:rPr>
      </w:pPr>
      <w:r w:rsidRPr="00105B87">
        <w:rPr>
          <w:lang w:val="en-GB"/>
        </w:rPr>
        <w:t>00014-k Photos</w:t>
      </w:r>
      <w:r>
        <w:rPr>
          <w:lang w:val="en-GB"/>
        </w:rPr>
        <w:t>.</w:t>
      </w:r>
    </w:p>
    <w:p w14:paraId="60C65F35" w14:textId="02761C10" w:rsidR="00793BC0" w:rsidRDefault="00793BC0" w:rsidP="00105B87">
      <w:pPr>
        <w:pStyle w:val="cpBullet"/>
        <w:numPr>
          <w:ilvl w:val="1"/>
          <w:numId w:val="28"/>
        </w:numPr>
        <w:rPr>
          <w:lang w:val="en-GB"/>
        </w:rPr>
      </w:pPr>
      <w:r w:rsidRPr="00793BC0">
        <w:rPr>
          <w:lang w:val="en-GB"/>
        </w:rPr>
        <w:t>00060-k Multithreading</w:t>
      </w:r>
      <w:r>
        <w:rPr>
          <w:lang w:val="en-GB"/>
        </w:rPr>
        <w:t>.</w:t>
      </w:r>
    </w:p>
    <w:p w14:paraId="171BF7D6" w14:textId="331C308D" w:rsid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00311-a Thread</w:t>
      </w:r>
      <w:r>
        <w:rPr>
          <w:lang w:val="en-GB"/>
        </w:rPr>
        <w:t>.</w:t>
      </w:r>
    </w:p>
    <w:p w14:paraId="40AB8876" w14:textId="522558AB" w:rsidR="0012231D" w:rsidRP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00311-b ThreadSleep</w:t>
      </w:r>
      <w:r>
        <w:t>.</w:t>
      </w:r>
    </w:p>
    <w:p w14:paraId="6A4B9AEE" w14:textId="1EC665F2" w:rsid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00311-c SuspendResumeAbort</w:t>
      </w:r>
      <w:r>
        <w:rPr>
          <w:lang w:val="en-GB"/>
        </w:rPr>
        <w:t>.</w:t>
      </w:r>
    </w:p>
    <w:p w14:paraId="3F89831E" w14:textId="001871ED" w:rsid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00311-g JoinThreads</w:t>
      </w:r>
      <w:r>
        <w:rPr>
          <w:lang w:val="en-GB"/>
        </w:rPr>
        <w:t>.</w:t>
      </w:r>
    </w:p>
    <w:p w14:paraId="133A7863" w14:textId="36173B08" w:rsid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00311-h JoinMultipleThreads</w:t>
      </w:r>
      <w:r>
        <w:rPr>
          <w:lang w:val="en-GB"/>
        </w:rPr>
        <w:t>.</w:t>
      </w:r>
    </w:p>
    <w:p w14:paraId="33E6CEF5" w14:textId="631813A0" w:rsid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lastRenderedPageBreak/>
        <w:t>00311-k ProducerConsumer</w:t>
      </w:r>
      <w:r>
        <w:rPr>
          <w:lang w:val="en-GB"/>
        </w:rPr>
        <w:t>.</w:t>
      </w:r>
    </w:p>
    <w:p w14:paraId="24C1CF23" w14:textId="4159A6F6" w:rsid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00311-m MonitorOrder</w:t>
      </w:r>
      <w:r>
        <w:rPr>
          <w:lang w:val="en-GB"/>
        </w:rPr>
        <w:t>.</w:t>
      </w:r>
    </w:p>
    <w:p w14:paraId="2FB2C8D4" w14:textId="52676F92" w:rsidR="0012231D" w:rsidRDefault="0012231D" w:rsidP="00105B87">
      <w:pPr>
        <w:pStyle w:val="cpBullet"/>
        <w:numPr>
          <w:ilvl w:val="1"/>
          <w:numId w:val="28"/>
        </w:numPr>
        <w:rPr>
          <w:lang w:val="en-GB"/>
        </w:rPr>
      </w:pPr>
      <w:r w:rsidRPr="0012231D">
        <w:rPr>
          <w:lang w:val="en-GB"/>
        </w:rPr>
        <w:t>00311-n MonitorProducerConsumer</w:t>
      </w:r>
      <w:r>
        <w:rPr>
          <w:lang w:val="en-GB"/>
        </w:rPr>
        <w:t>.</w:t>
      </w:r>
    </w:p>
    <w:p w14:paraId="730804AE" w14:textId="423C65E1" w:rsidR="004C4D93" w:rsidRDefault="004C4D93" w:rsidP="00A2350A">
      <w:pPr>
        <w:pStyle w:val="cpBullet"/>
        <w:rPr>
          <w:lang w:val="en-GB"/>
        </w:rPr>
      </w:pPr>
      <w:r>
        <w:rPr>
          <w:lang w:val="en-GB"/>
        </w:rPr>
        <w:t>Throw</w:t>
      </w:r>
    </w:p>
    <w:p w14:paraId="591CA797" w14:textId="4B0F592F" w:rsidR="004C4D93" w:rsidRDefault="004C4D93" w:rsidP="004C4D93">
      <w:pPr>
        <w:pStyle w:val="cpBullet"/>
        <w:numPr>
          <w:ilvl w:val="1"/>
          <w:numId w:val="28"/>
        </w:numPr>
        <w:rPr>
          <w:lang w:val="en-GB"/>
        </w:rPr>
      </w:pPr>
      <w:r w:rsidRPr="004C4D93">
        <w:rPr>
          <w:lang w:val="en-GB"/>
        </w:rPr>
        <w:t>00060-f PreventSessionEnd</w:t>
      </w:r>
      <w:r>
        <w:rPr>
          <w:lang w:val="en-GB"/>
        </w:rPr>
        <w:t>.</w:t>
      </w:r>
    </w:p>
    <w:p w14:paraId="5E2C055E" w14:textId="05DE1388" w:rsidR="00F60C9B" w:rsidRDefault="00F60C9B" w:rsidP="004C4D93">
      <w:pPr>
        <w:pStyle w:val="cpBullet"/>
        <w:numPr>
          <w:ilvl w:val="1"/>
          <w:numId w:val="28"/>
        </w:numPr>
        <w:rPr>
          <w:lang w:val="en-GB"/>
        </w:rPr>
      </w:pPr>
      <w:r w:rsidRPr="00F60C9B">
        <w:rPr>
          <w:lang w:val="en-GB"/>
        </w:rPr>
        <w:t>00107-c Throw</w:t>
      </w:r>
      <w:r>
        <w:rPr>
          <w:lang w:val="en-GB"/>
        </w:rPr>
        <w:t>.</w:t>
      </w:r>
    </w:p>
    <w:p w14:paraId="1D56A917" w14:textId="330C1ED8" w:rsidR="00620658" w:rsidRDefault="00620658" w:rsidP="00A2350A">
      <w:pPr>
        <w:pStyle w:val="cpBullet"/>
        <w:rPr>
          <w:lang w:val="en-GB"/>
        </w:rPr>
      </w:pPr>
      <w:r>
        <w:rPr>
          <w:lang w:val="en-GB"/>
        </w:rPr>
        <w:t>Timer</w:t>
      </w:r>
    </w:p>
    <w:p w14:paraId="11A7E647" w14:textId="032A6DEA" w:rsidR="00620658" w:rsidRDefault="00620658" w:rsidP="00620658">
      <w:pPr>
        <w:pStyle w:val="cpBullet"/>
        <w:numPr>
          <w:ilvl w:val="1"/>
          <w:numId w:val="28"/>
        </w:numPr>
        <w:rPr>
          <w:lang w:val="en-GB"/>
        </w:rPr>
      </w:pPr>
      <w:r w:rsidRPr="00620658">
        <w:rPr>
          <w:lang w:val="en-GB"/>
        </w:rPr>
        <w:t>00012-h DigitalClock</w:t>
      </w:r>
      <w:r>
        <w:rPr>
          <w:lang w:val="en-GB"/>
        </w:rPr>
        <w:t>.</w:t>
      </w:r>
    </w:p>
    <w:p w14:paraId="05378FD2" w14:textId="77777777" w:rsidR="00FA6352" w:rsidRDefault="00FA6352" w:rsidP="00FA6352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00013-a MoveIcon.</w:t>
      </w:r>
    </w:p>
    <w:p w14:paraId="0744FB16" w14:textId="2093EEF9" w:rsidR="007E7F93" w:rsidRDefault="007E7F93" w:rsidP="00A2350A">
      <w:pPr>
        <w:pStyle w:val="cpBullet"/>
        <w:rPr>
          <w:lang w:val="en-GB"/>
        </w:rPr>
      </w:pPr>
      <w:r>
        <w:rPr>
          <w:lang w:val="en-GB"/>
        </w:rPr>
        <w:t>Tool Bar</w:t>
      </w:r>
    </w:p>
    <w:p w14:paraId="48305A66" w14:textId="79567BA2" w:rsidR="007E7F93" w:rsidRDefault="007E7F93" w:rsidP="007E7F93">
      <w:pPr>
        <w:pStyle w:val="cpBullet"/>
        <w:numPr>
          <w:ilvl w:val="1"/>
          <w:numId w:val="28"/>
        </w:numPr>
        <w:rPr>
          <w:lang w:val="en-GB"/>
        </w:rPr>
      </w:pPr>
      <w:r w:rsidRPr="007E7F93">
        <w:rPr>
          <w:lang w:val="en-GB"/>
        </w:rPr>
        <w:t>00027-a ToolBar</w:t>
      </w:r>
      <w:r>
        <w:rPr>
          <w:lang w:val="en-GB"/>
        </w:rPr>
        <w:t>.</w:t>
      </w:r>
    </w:p>
    <w:p w14:paraId="609D427E" w14:textId="6786AAAF" w:rsidR="007E7F93" w:rsidRDefault="007E7F93" w:rsidP="007E7F93">
      <w:pPr>
        <w:pStyle w:val="cpBullet"/>
        <w:numPr>
          <w:ilvl w:val="1"/>
          <w:numId w:val="28"/>
        </w:numPr>
        <w:rPr>
          <w:lang w:val="en-GB"/>
        </w:rPr>
      </w:pPr>
      <w:r w:rsidRPr="007E7F93">
        <w:rPr>
          <w:lang w:val="en-GB"/>
        </w:rPr>
        <w:t>00027-</w:t>
      </w:r>
      <w:r>
        <w:rPr>
          <w:lang w:val="en-GB"/>
        </w:rPr>
        <w:t>b</w:t>
      </w:r>
      <w:r w:rsidRPr="007E7F93">
        <w:rPr>
          <w:lang w:val="en-GB"/>
        </w:rPr>
        <w:t xml:space="preserve"> ToolBar</w:t>
      </w:r>
      <w:r>
        <w:rPr>
          <w:lang w:val="en-GB"/>
        </w:rPr>
        <w:t>.</w:t>
      </w:r>
    </w:p>
    <w:p w14:paraId="1D4BEBAD" w14:textId="0630554C" w:rsidR="007C21DF" w:rsidRDefault="007C21DF" w:rsidP="00A2350A">
      <w:pPr>
        <w:pStyle w:val="cpBullet"/>
        <w:rPr>
          <w:lang w:val="en-GB"/>
        </w:rPr>
      </w:pPr>
      <w:r>
        <w:rPr>
          <w:lang w:val="en-GB"/>
        </w:rPr>
        <w:t>Tool</w:t>
      </w:r>
      <w:r w:rsidR="00D81E58">
        <w:rPr>
          <w:lang w:val="en-GB"/>
        </w:rPr>
        <w:t xml:space="preserve"> T</w:t>
      </w:r>
      <w:r>
        <w:rPr>
          <w:lang w:val="en-GB"/>
        </w:rPr>
        <w:t>ip</w:t>
      </w:r>
    </w:p>
    <w:p w14:paraId="52923454" w14:textId="781B2807" w:rsidR="007C21DF" w:rsidRDefault="004B7439" w:rsidP="007C21DF">
      <w:pPr>
        <w:pStyle w:val="cpBullet"/>
        <w:numPr>
          <w:ilvl w:val="1"/>
          <w:numId w:val="28"/>
        </w:numPr>
        <w:rPr>
          <w:lang w:val="en-GB"/>
        </w:rPr>
      </w:pPr>
      <w:r w:rsidRPr="004B7439">
        <w:rPr>
          <w:lang w:val="en-GB"/>
        </w:rPr>
        <w:t>00017-n ToolTip</w:t>
      </w:r>
      <w:r>
        <w:rPr>
          <w:lang w:val="en-GB"/>
        </w:rPr>
        <w:t>.</w:t>
      </w:r>
    </w:p>
    <w:p w14:paraId="03CB9EB6" w14:textId="64514834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ToString</w:t>
      </w:r>
    </w:p>
    <w:p w14:paraId="2790D0C3" w14:textId="4E8868A1" w:rsidR="00227450" w:rsidRDefault="00227450" w:rsidP="00227450">
      <w:pPr>
        <w:pStyle w:val="cpBullet"/>
        <w:numPr>
          <w:ilvl w:val="1"/>
          <w:numId w:val="28"/>
        </w:numPr>
        <w:rPr>
          <w:lang w:val="en-GB"/>
        </w:rPr>
      </w:pPr>
      <w:r w:rsidRPr="00227450">
        <w:rPr>
          <w:lang w:val="en-GB"/>
        </w:rPr>
        <w:t>00005-d NetDataType</w:t>
      </w:r>
      <w:r>
        <w:rPr>
          <w:lang w:val="en-GB"/>
        </w:rPr>
        <w:t>.</w:t>
      </w:r>
    </w:p>
    <w:p w14:paraId="323F5AE1" w14:textId="2A79993C" w:rsidR="0070786F" w:rsidRDefault="0070786F" w:rsidP="00227450">
      <w:pPr>
        <w:pStyle w:val="cpBullet"/>
        <w:numPr>
          <w:ilvl w:val="1"/>
          <w:numId w:val="28"/>
        </w:numPr>
        <w:rPr>
          <w:lang w:val="en-GB"/>
        </w:rPr>
      </w:pPr>
      <w:r w:rsidRPr="0070786F">
        <w:rPr>
          <w:lang w:val="en-GB"/>
        </w:rPr>
        <w:t>00006-i Strings</w:t>
      </w:r>
      <w:r>
        <w:rPr>
          <w:lang w:val="en-GB"/>
        </w:rPr>
        <w:t>.</w:t>
      </w:r>
    </w:p>
    <w:p w14:paraId="66132E1A" w14:textId="0388ADEE" w:rsidR="007C21DF" w:rsidRDefault="007C21DF" w:rsidP="00A2350A">
      <w:pPr>
        <w:pStyle w:val="cpBullet"/>
        <w:rPr>
          <w:lang w:val="en-GB"/>
        </w:rPr>
      </w:pPr>
      <w:r>
        <w:rPr>
          <w:lang w:val="en-GB"/>
        </w:rPr>
        <w:t xml:space="preserve">Track </w:t>
      </w:r>
      <w:r w:rsidR="004B7439">
        <w:rPr>
          <w:lang w:val="en-GB"/>
        </w:rPr>
        <w:t>B</w:t>
      </w:r>
      <w:r>
        <w:rPr>
          <w:lang w:val="en-GB"/>
        </w:rPr>
        <w:t>ar</w:t>
      </w:r>
    </w:p>
    <w:p w14:paraId="658AC00C" w14:textId="4F3DCB69" w:rsidR="007C21DF" w:rsidRDefault="007C21DF" w:rsidP="007C21DF">
      <w:pPr>
        <w:pStyle w:val="cpBullet"/>
        <w:numPr>
          <w:ilvl w:val="1"/>
          <w:numId w:val="28"/>
        </w:numPr>
        <w:rPr>
          <w:lang w:val="en-GB"/>
        </w:rPr>
      </w:pPr>
      <w:r w:rsidRPr="007C21DF">
        <w:rPr>
          <w:lang w:val="en-GB"/>
        </w:rPr>
        <w:t>00017-l TrackBar</w:t>
      </w:r>
      <w:r>
        <w:rPr>
          <w:lang w:val="en-GB"/>
        </w:rPr>
        <w:t>.</w:t>
      </w:r>
    </w:p>
    <w:p w14:paraId="1128BB2C" w14:textId="2D852E9F" w:rsidR="007C21DF" w:rsidRDefault="007C21DF" w:rsidP="00A2350A">
      <w:pPr>
        <w:pStyle w:val="cpBullet"/>
        <w:rPr>
          <w:lang w:val="en-GB"/>
        </w:rPr>
      </w:pPr>
      <w:r>
        <w:rPr>
          <w:lang w:val="en-GB"/>
        </w:rPr>
        <w:t>Tree</w:t>
      </w:r>
      <w:r w:rsidR="004B7439">
        <w:rPr>
          <w:lang w:val="en-GB"/>
        </w:rPr>
        <w:t xml:space="preserve"> </w:t>
      </w:r>
      <w:r>
        <w:rPr>
          <w:lang w:val="en-GB"/>
        </w:rPr>
        <w:t>View</w:t>
      </w:r>
    </w:p>
    <w:p w14:paraId="0178609E" w14:textId="597356AD" w:rsidR="007C21DF" w:rsidRDefault="004B7439" w:rsidP="007C21DF">
      <w:pPr>
        <w:pStyle w:val="cpBullet"/>
        <w:numPr>
          <w:ilvl w:val="1"/>
          <w:numId w:val="28"/>
        </w:numPr>
        <w:rPr>
          <w:lang w:val="en-GB"/>
        </w:rPr>
      </w:pPr>
      <w:r w:rsidRPr="004B7439">
        <w:rPr>
          <w:lang w:val="en-GB"/>
        </w:rPr>
        <w:t>00017-j TreeView</w:t>
      </w:r>
      <w:r>
        <w:rPr>
          <w:lang w:val="en-GB"/>
        </w:rPr>
        <w:t>.</w:t>
      </w:r>
    </w:p>
    <w:p w14:paraId="3594654A" w14:textId="2037A103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Type</w:t>
      </w:r>
    </w:p>
    <w:p w14:paraId="0CF73246" w14:textId="4483A618" w:rsidR="00E366CD" w:rsidRDefault="00E366CD" w:rsidP="00E366CD">
      <w:pPr>
        <w:pStyle w:val="cpBullet"/>
        <w:numPr>
          <w:ilvl w:val="1"/>
          <w:numId w:val="28"/>
        </w:numPr>
        <w:rPr>
          <w:lang w:val="en-GB"/>
        </w:rPr>
      </w:pPr>
      <w:r w:rsidRPr="00E366CD">
        <w:rPr>
          <w:lang w:val="en-GB"/>
        </w:rPr>
        <w:t>00009-b ShowCommonTypes</w:t>
      </w:r>
      <w:r>
        <w:rPr>
          <w:lang w:val="en-GB"/>
        </w:rPr>
        <w:t>.</w:t>
      </w:r>
    </w:p>
    <w:p w14:paraId="2B05DE5B" w14:textId="38D10E94" w:rsidR="0013143B" w:rsidRDefault="0013143B" w:rsidP="00A2350A">
      <w:pPr>
        <w:pStyle w:val="cpBullet"/>
        <w:rPr>
          <w:lang w:val="en-GB"/>
        </w:rPr>
      </w:pPr>
      <w:r>
        <w:rPr>
          <w:lang w:val="en-GB"/>
        </w:rPr>
        <w:t>Up</w:t>
      </w:r>
      <w:r w:rsidR="004B7439">
        <w:rPr>
          <w:lang w:val="en-GB"/>
        </w:rPr>
        <w:t xml:space="preserve"> </w:t>
      </w:r>
      <w:r>
        <w:rPr>
          <w:lang w:val="en-GB"/>
        </w:rPr>
        <w:t>Down</w:t>
      </w:r>
    </w:p>
    <w:p w14:paraId="0104DB25" w14:textId="4AE97041" w:rsidR="0013143B" w:rsidRDefault="0013143B" w:rsidP="0013143B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00014-c DomainUpDown</w:t>
      </w:r>
      <w:r>
        <w:rPr>
          <w:lang w:val="en-GB"/>
        </w:rPr>
        <w:t>.</w:t>
      </w:r>
    </w:p>
    <w:p w14:paraId="719D8461" w14:textId="50C6CEC8" w:rsidR="007C21DF" w:rsidRDefault="007C21DF" w:rsidP="0013143B">
      <w:pPr>
        <w:pStyle w:val="cpBullet"/>
        <w:numPr>
          <w:ilvl w:val="1"/>
          <w:numId w:val="28"/>
        </w:numPr>
        <w:rPr>
          <w:lang w:val="en-GB"/>
        </w:rPr>
      </w:pPr>
      <w:r w:rsidRPr="007C21DF">
        <w:rPr>
          <w:lang w:val="en-GB"/>
        </w:rPr>
        <w:t>00017-f NumericUpDown</w:t>
      </w:r>
      <w:r>
        <w:rPr>
          <w:lang w:val="en-GB"/>
        </w:rPr>
        <w:t>.</w:t>
      </w:r>
    </w:p>
    <w:p w14:paraId="39302000" w14:textId="77777777" w:rsidR="007C21DF" w:rsidRDefault="007C21DF" w:rsidP="0013143B">
      <w:pPr>
        <w:pStyle w:val="cpBullet"/>
        <w:numPr>
          <w:ilvl w:val="1"/>
          <w:numId w:val="28"/>
        </w:numPr>
        <w:rPr>
          <w:lang w:val="en-GB"/>
        </w:rPr>
      </w:pPr>
    </w:p>
    <w:p w14:paraId="4D6B10D7" w14:textId="4467ABE0" w:rsidR="005C0987" w:rsidRDefault="005C0987" w:rsidP="00A2350A">
      <w:pPr>
        <w:pStyle w:val="cpBullet"/>
        <w:rPr>
          <w:lang w:val="en-GB"/>
        </w:rPr>
      </w:pPr>
      <w:r>
        <w:rPr>
          <w:lang w:val="en-GB"/>
        </w:rPr>
        <w:t>Url</w:t>
      </w:r>
    </w:p>
    <w:p w14:paraId="350D53E9" w14:textId="40636A7B" w:rsidR="005C0987" w:rsidRDefault="005C0987" w:rsidP="005C0987">
      <w:pPr>
        <w:pStyle w:val="cpBullet"/>
        <w:numPr>
          <w:ilvl w:val="1"/>
          <w:numId w:val="28"/>
        </w:numPr>
        <w:rPr>
          <w:lang w:val="en-GB"/>
        </w:rPr>
      </w:pPr>
      <w:r w:rsidRPr="005C0987">
        <w:rPr>
          <w:lang w:val="en-GB"/>
        </w:rPr>
        <w:t>00014-l UrlCollection</w:t>
      </w:r>
      <w:r>
        <w:rPr>
          <w:lang w:val="en-GB"/>
        </w:rPr>
        <w:t>.</w:t>
      </w:r>
    </w:p>
    <w:p w14:paraId="18FE9211" w14:textId="4488C143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Using</w:t>
      </w:r>
    </w:p>
    <w:p w14:paraId="2E4F787C" w14:textId="5B6C6352" w:rsidR="00944C0C" w:rsidRDefault="00944C0C" w:rsidP="00944C0C">
      <w:pPr>
        <w:pStyle w:val="cpBullet"/>
        <w:numPr>
          <w:ilvl w:val="1"/>
          <w:numId w:val="28"/>
        </w:numPr>
        <w:rPr>
          <w:lang w:val="en-GB"/>
        </w:rPr>
      </w:pPr>
      <w:r w:rsidRPr="00944C0C">
        <w:rPr>
          <w:lang w:val="en-GB"/>
        </w:rPr>
        <w:t>00001-f SquareRoot</w:t>
      </w:r>
      <w:r>
        <w:rPr>
          <w:lang w:val="en-GB"/>
        </w:rPr>
        <w:t>.</w:t>
      </w:r>
    </w:p>
    <w:p w14:paraId="49621F3A" w14:textId="382A86B8" w:rsidR="00AB71DB" w:rsidRDefault="00AB71DB" w:rsidP="00944C0C">
      <w:pPr>
        <w:pStyle w:val="cpBullet"/>
        <w:numPr>
          <w:ilvl w:val="1"/>
          <w:numId w:val="28"/>
        </w:numPr>
        <w:rPr>
          <w:lang w:val="en-GB"/>
        </w:rPr>
      </w:pPr>
      <w:r w:rsidRPr="00AB71DB">
        <w:rPr>
          <w:lang w:val="en-GB"/>
        </w:rPr>
        <w:t>00010-a Message</w:t>
      </w:r>
      <w:r>
        <w:rPr>
          <w:lang w:val="en-GB"/>
        </w:rPr>
        <w:t>.</w:t>
      </w:r>
    </w:p>
    <w:p w14:paraId="793642E8" w14:textId="77777777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Variables</w:t>
      </w:r>
    </w:p>
    <w:p w14:paraId="0E2CE545" w14:textId="46ED088C" w:rsidR="000D4C5F" w:rsidRDefault="000D4C5F" w:rsidP="000D4C5F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lastRenderedPageBreak/>
        <w:t>00001-a Hello.</w:t>
      </w:r>
    </w:p>
    <w:p w14:paraId="4A35D840" w14:textId="6B80610E" w:rsidR="00C269B8" w:rsidRDefault="00C269B8" w:rsidP="000D4C5F">
      <w:pPr>
        <w:pStyle w:val="cpBullet"/>
        <w:numPr>
          <w:ilvl w:val="1"/>
          <w:numId w:val="28"/>
        </w:numPr>
        <w:rPr>
          <w:lang w:val="fr-BE"/>
        </w:rPr>
      </w:pPr>
      <w:r w:rsidRPr="00C269B8">
        <w:rPr>
          <w:lang w:val="fr-BE"/>
        </w:rPr>
        <w:t>00001-e OptionExplicit</w:t>
      </w:r>
      <w:r>
        <w:rPr>
          <w:lang w:val="fr-BE"/>
        </w:rPr>
        <w:t>.</w:t>
      </w:r>
    </w:p>
    <w:p w14:paraId="3E608F92" w14:textId="77777777" w:rsidR="00944C0C" w:rsidRDefault="00944C0C" w:rsidP="00944C0C">
      <w:pPr>
        <w:pStyle w:val="cpBullet"/>
        <w:numPr>
          <w:ilvl w:val="1"/>
          <w:numId w:val="28"/>
        </w:numPr>
        <w:rPr>
          <w:lang w:val="en-GB"/>
        </w:rPr>
      </w:pPr>
      <w:r w:rsidRPr="00944C0C">
        <w:rPr>
          <w:lang w:val="en-GB"/>
        </w:rPr>
        <w:t>00001-f SquareRoot</w:t>
      </w:r>
      <w:r>
        <w:rPr>
          <w:lang w:val="en-GB"/>
        </w:rPr>
        <w:t>.</w:t>
      </w:r>
    </w:p>
    <w:p w14:paraId="647CC0B8" w14:textId="77777777" w:rsidR="00DC3A89" w:rsidRDefault="00DC3A89" w:rsidP="00DC3A89">
      <w:pPr>
        <w:pStyle w:val="cpBullet"/>
        <w:numPr>
          <w:ilvl w:val="1"/>
          <w:numId w:val="28"/>
        </w:numPr>
        <w:rPr>
          <w:lang w:val="fr-BE"/>
        </w:rPr>
      </w:pPr>
      <w:r w:rsidRPr="00DC3A89">
        <w:rPr>
          <w:lang w:val="fr-BE"/>
        </w:rPr>
        <w:t>00001-i LookAtVariable</w:t>
      </w:r>
      <w:r>
        <w:rPr>
          <w:lang w:val="fr-BE"/>
        </w:rPr>
        <w:t>.</w:t>
      </w:r>
    </w:p>
    <w:p w14:paraId="3ED08DE8" w14:textId="77777777" w:rsidR="001D6167" w:rsidRDefault="001D6167" w:rsidP="001D6167">
      <w:pPr>
        <w:pStyle w:val="cpBullet"/>
        <w:numPr>
          <w:ilvl w:val="1"/>
          <w:numId w:val="28"/>
        </w:numPr>
        <w:rPr>
          <w:lang w:val="fr-BE"/>
        </w:rPr>
      </w:pPr>
      <w:r w:rsidRPr="001D6167">
        <w:rPr>
          <w:lang w:val="fr-BE"/>
        </w:rPr>
        <w:t>00006-f VariableObjects</w:t>
      </w:r>
      <w:r>
        <w:rPr>
          <w:lang w:val="fr-BE"/>
        </w:rPr>
        <w:t>.</w:t>
      </w:r>
    </w:p>
    <w:p w14:paraId="5A75F932" w14:textId="305210E9" w:rsidR="0055657A" w:rsidRDefault="0055657A" w:rsidP="001D6167">
      <w:pPr>
        <w:pStyle w:val="cpBullet"/>
        <w:numPr>
          <w:ilvl w:val="1"/>
          <w:numId w:val="28"/>
        </w:numPr>
        <w:rPr>
          <w:lang w:val="fr-BE"/>
        </w:rPr>
      </w:pPr>
      <w:r w:rsidRPr="0055657A">
        <w:rPr>
          <w:lang w:val="fr-BE"/>
        </w:rPr>
        <w:t>00006-g Variables</w:t>
      </w:r>
      <w:r>
        <w:rPr>
          <w:lang w:val="fr-BE"/>
        </w:rPr>
        <w:t>.</w:t>
      </w:r>
    </w:p>
    <w:p w14:paraId="0BE80E6B" w14:textId="437ADA37" w:rsidR="00CE1998" w:rsidRDefault="00CE1998" w:rsidP="001D6167">
      <w:pPr>
        <w:pStyle w:val="cpBullet"/>
        <w:numPr>
          <w:ilvl w:val="1"/>
          <w:numId w:val="28"/>
        </w:numPr>
        <w:rPr>
          <w:lang w:val="fr-BE"/>
        </w:rPr>
      </w:pPr>
      <w:r w:rsidRPr="00CE1998">
        <w:rPr>
          <w:lang w:val="fr-BE"/>
        </w:rPr>
        <w:t>00006-m BadVariables</w:t>
      </w:r>
      <w:r>
        <w:rPr>
          <w:lang w:val="fr-BE"/>
        </w:rPr>
        <w:t>.</w:t>
      </w:r>
    </w:p>
    <w:p w14:paraId="58EAB281" w14:textId="1A11ED04" w:rsidR="009F3F41" w:rsidRDefault="009F3F41" w:rsidP="001D6167">
      <w:pPr>
        <w:pStyle w:val="cpBullet"/>
        <w:numPr>
          <w:ilvl w:val="1"/>
          <w:numId w:val="28"/>
        </w:numPr>
        <w:rPr>
          <w:lang w:val="fr-BE"/>
        </w:rPr>
      </w:pPr>
      <w:r w:rsidRPr="009F3F41">
        <w:rPr>
          <w:lang w:val="fr-BE"/>
        </w:rPr>
        <w:t>00006-o LocalVariable</w:t>
      </w:r>
      <w:r>
        <w:rPr>
          <w:lang w:val="fr-BE"/>
        </w:rPr>
        <w:t>.</w:t>
      </w:r>
    </w:p>
    <w:p w14:paraId="6217A042" w14:textId="3A7C9282" w:rsidR="00FA6352" w:rsidRDefault="00FA6352" w:rsidP="001D6167">
      <w:pPr>
        <w:pStyle w:val="cpBullet"/>
        <w:numPr>
          <w:ilvl w:val="1"/>
          <w:numId w:val="28"/>
        </w:numPr>
        <w:rPr>
          <w:lang w:val="fr-BE"/>
        </w:rPr>
      </w:pPr>
      <w:r>
        <w:rPr>
          <w:lang w:val="fr-BE"/>
        </w:rPr>
        <w:t>…</w:t>
      </w:r>
    </w:p>
    <w:p w14:paraId="31B1A8FB" w14:textId="171B3F2E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While …</w:t>
      </w:r>
    </w:p>
    <w:p w14:paraId="167CA9F8" w14:textId="25CCB3FE" w:rsidR="00200B55" w:rsidRDefault="00200B55" w:rsidP="00200B55">
      <w:pPr>
        <w:pStyle w:val="cpBullet"/>
        <w:numPr>
          <w:ilvl w:val="1"/>
          <w:numId w:val="28"/>
        </w:numPr>
        <w:rPr>
          <w:lang w:val="en-GB"/>
        </w:rPr>
      </w:pPr>
      <w:r w:rsidRPr="00200B55">
        <w:rPr>
          <w:lang w:val="en-GB"/>
        </w:rPr>
        <w:t>00007-c DoWhile</w:t>
      </w:r>
      <w:r>
        <w:rPr>
          <w:lang w:val="en-GB"/>
        </w:rPr>
        <w:t>.</w:t>
      </w:r>
    </w:p>
    <w:p w14:paraId="642C0E3A" w14:textId="1674F382" w:rsidR="00200B55" w:rsidRDefault="00200B55" w:rsidP="00200B55">
      <w:pPr>
        <w:pStyle w:val="cpBullet"/>
        <w:numPr>
          <w:ilvl w:val="1"/>
          <w:numId w:val="28"/>
        </w:numPr>
        <w:rPr>
          <w:lang w:val="en-GB"/>
        </w:rPr>
      </w:pPr>
      <w:r w:rsidRPr="00200B55">
        <w:rPr>
          <w:lang w:val="en-GB"/>
        </w:rPr>
        <w:t>00007-g While</w:t>
      </w:r>
      <w:r>
        <w:rPr>
          <w:lang w:val="en-GB"/>
        </w:rPr>
        <w:t>.</w:t>
      </w:r>
    </w:p>
    <w:p w14:paraId="7F9D0EBB" w14:textId="77777777" w:rsidR="003E03DF" w:rsidRDefault="003E03DF" w:rsidP="003E03DF">
      <w:pPr>
        <w:pStyle w:val="cpBullet"/>
        <w:numPr>
          <w:ilvl w:val="1"/>
          <w:numId w:val="28"/>
        </w:numPr>
        <w:rPr>
          <w:lang w:val="en-GB"/>
        </w:rPr>
      </w:pPr>
      <w:r w:rsidRPr="003E03DF">
        <w:rPr>
          <w:lang w:val="en-GB"/>
        </w:rPr>
        <w:t>00007-l Loop</w:t>
      </w:r>
      <w:r>
        <w:rPr>
          <w:lang w:val="en-GB"/>
        </w:rPr>
        <w:t>.</w:t>
      </w:r>
    </w:p>
    <w:p w14:paraId="61061646" w14:textId="014A49FD" w:rsidR="000770F3" w:rsidRDefault="000770F3" w:rsidP="003E03DF">
      <w:pPr>
        <w:pStyle w:val="cpBullet"/>
        <w:numPr>
          <w:ilvl w:val="1"/>
          <w:numId w:val="28"/>
        </w:numPr>
        <w:rPr>
          <w:lang w:val="en-GB"/>
        </w:rPr>
      </w:pPr>
      <w:r w:rsidRPr="000770F3">
        <w:rPr>
          <w:lang w:val="en-GB"/>
        </w:rPr>
        <w:t>00007-n SwitchTest</w:t>
      </w:r>
      <w:r>
        <w:rPr>
          <w:lang w:val="en-GB"/>
        </w:rPr>
        <w:t>.</w:t>
      </w:r>
    </w:p>
    <w:p w14:paraId="77BBF28E" w14:textId="45BE8FF3" w:rsidR="00E2196D" w:rsidRDefault="00E2196D" w:rsidP="003E03DF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00007-s ExitTest</w:t>
      </w:r>
      <w:r>
        <w:rPr>
          <w:lang w:val="en-GB"/>
        </w:rPr>
        <w:t>.</w:t>
      </w:r>
    </w:p>
    <w:p w14:paraId="7163DED3" w14:textId="77777777" w:rsidR="00F375A6" w:rsidRDefault="00F375A6" w:rsidP="00F375A6">
      <w:pPr>
        <w:pStyle w:val="cpBullet"/>
        <w:numPr>
          <w:ilvl w:val="1"/>
          <w:numId w:val="28"/>
        </w:numPr>
        <w:rPr>
          <w:lang w:val="en-GB"/>
        </w:rPr>
      </w:pPr>
      <w:r w:rsidRPr="00F375A6">
        <w:rPr>
          <w:lang w:val="en-GB"/>
        </w:rPr>
        <w:t>00020-a Random</w:t>
      </w:r>
      <w:r>
        <w:rPr>
          <w:lang w:val="en-GB"/>
        </w:rPr>
        <w:t>.</w:t>
      </w:r>
    </w:p>
    <w:p w14:paraId="00060A16" w14:textId="4DC09BB0" w:rsidR="00E21F53" w:rsidRDefault="00E21F53" w:rsidP="00F375A6">
      <w:pPr>
        <w:pStyle w:val="cpBullet"/>
        <w:numPr>
          <w:ilvl w:val="1"/>
          <w:numId w:val="28"/>
        </w:numPr>
        <w:rPr>
          <w:lang w:val="en-GB"/>
        </w:rPr>
      </w:pPr>
      <w:r w:rsidRPr="00E21F53">
        <w:rPr>
          <w:lang w:val="en-GB"/>
        </w:rPr>
        <w:t>00031-c FahrenheitToCelsius</w:t>
      </w:r>
      <w:r>
        <w:rPr>
          <w:lang w:val="en-GB"/>
        </w:rPr>
        <w:t>.</w:t>
      </w:r>
    </w:p>
    <w:p w14:paraId="38A48B08" w14:textId="77777777" w:rsidR="003B25CF" w:rsidRDefault="003B25CF" w:rsidP="003B25CF">
      <w:pPr>
        <w:pStyle w:val="cpBullet"/>
        <w:rPr>
          <w:lang w:val="en-GB"/>
        </w:rPr>
      </w:pPr>
      <w:r>
        <w:rPr>
          <w:lang w:val="en-GB"/>
        </w:rPr>
        <w:t>Windows Form</w:t>
      </w:r>
    </w:p>
    <w:p w14:paraId="56F8B4CD" w14:textId="08947288" w:rsidR="003B25CF" w:rsidRDefault="003B25CF" w:rsidP="003B25CF">
      <w:pPr>
        <w:pStyle w:val="cpBullet"/>
        <w:numPr>
          <w:ilvl w:val="1"/>
          <w:numId w:val="28"/>
        </w:numPr>
        <w:rPr>
          <w:lang w:val="en-GB"/>
        </w:rPr>
      </w:pPr>
      <w:r w:rsidRPr="003B25CF">
        <w:rPr>
          <w:lang w:val="en-GB"/>
        </w:rPr>
        <w:t>00001-d SimpleProject</w:t>
      </w:r>
      <w:r>
        <w:rPr>
          <w:lang w:val="en-GB"/>
        </w:rPr>
        <w:t>.</w:t>
      </w:r>
    </w:p>
    <w:p w14:paraId="72320E45" w14:textId="77777777" w:rsidR="007A1BB5" w:rsidRDefault="007A1BB5" w:rsidP="007A1BB5">
      <w:pPr>
        <w:pStyle w:val="cpBullet"/>
        <w:numPr>
          <w:ilvl w:val="1"/>
          <w:numId w:val="28"/>
        </w:numPr>
        <w:rPr>
          <w:lang w:val="en-GB"/>
        </w:rPr>
      </w:pPr>
      <w:r w:rsidRPr="00944C0C">
        <w:rPr>
          <w:lang w:val="en-GB"/>
        </w:rPr>
        <w:t>00001-f SquareRoot</w:t>
      </w:r>
      <w:r>
        <w:rPr>
          <w:lang w:val="en-GB"/>
        </w:rPr>
        <w:t>.</w:t>
      </w:r>
    </w:p>
    <w:p w14:paraId="0AF0FAC9" w14:textId="62C8F0DD" w:rsidR="00C7766F" w:rsidRDefault="00C7766F" w:rsidP="00A2350A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00002-a FirstForm</w:t>
      </w:r>
      <w:r>
        <w:rPr>
          <w:lang w:val="en-GB"/>
        </w:rPr>
        <w:t>.</w:t>
      </w:r>
    </w:p>
    <w:p w14:paraId="4D4F1EDD" w14:textId="4FA26DB5" w:rsidR="00C7766F" w:rsidRDefault="00C7766F" w:rsidP="00A2350A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00002-b FirstSolution</w:t>
      </w:r>
      <w:r>
        <w:rPr>
          <w:lang w:val="en-GB"/>
        </w:rPr>
        <w:t>.</w:t>
      </w:r>
    </w:p>
    <w:p w14:paraId="35F72E03" w14:textId="77777777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00002-c Program</w:t>
      </w:r>
      <w:r>
        <w:rPr>
          <w:lang w:val="en-GB"/>
        </w:rPr>
        <w:t>.</w:t>
      </w:r>
    </w:p>
    <w:p w14:paraId="2458E6F7" w14:textId="28C5DD3C" w:rsidR="00606BC1" w:rsidRDefault="00606BC1" w:rsidP="00C7766F">
      <w:pPr>
        <w:pStyle w:val="cpBullet"/>
        <w:numPr>
          <w:ilvl w:val="1"/>
          <w:numId w:val="28"/>
        </w:numPr>
        <w:rPr>
          <w:lang w:val="en-GB"/>
        </w:rPr>
      </w:pPr>
      <w:r w:rsidRPr="00606BC1">
        <w:rPr>
          <w:lang w:val="en-GB"/>
        </w:rPr>
        <w:t>00006-e ConstantTester</w:t>
      </w:r>
      <w:r>
        <w:rPr>
          <w:lang w:val="en-GB"/>
        </w:rPr>
        <w:t>.</w:t>
      </w:r>
    </w:p>
    <w:p w14:paraId="6CBF4868" w14:textId="5CA69AEB" w:rsidR="00E2196D" w:rsidRDefault="00E2196D" w:rsidP="00C7766F">
      <w:pPr>
        <w:pStyle w:val="cpBullet"/>
        <w:numPr>
          <w:ilvl w:val="1"/>
          <w:numId w:val="28"/>
        </w:numPr>
        <w:rPr>
          <w:lang w:val="en-GB"/>
        </w:rPr>
      </w:pPr>
      <w:r w:rsidRPr="00E2196D">
        <w:rPr>
          <w:lang w:val="en-GB"/>
        </w:rPr>
        <w:t>00007-s ExitTest</w:t>
      </w:r>
      <w:r>
        <w:rPr>
          <w:lang w:val="en-GB"/>
        </w:rPr>
        <w:t>.</w:t>
      </w:r>
    </w:p>
    <w:p w14:paraId="0611FC82" w14:textId="11B6AF17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00012-a Hello</w:t>
      </w:r>
      <w:r>
        <w:rPr>
          <w:lang w:val="en-GB"/>
        </w:rPr>
        <w:t>.</w:t>
      </w:r>
    </w:p>
    <w:p w14:paraId="014AF0A9" w14:textId="21D62E9B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00012-b ApproachingEarth</w:t>
      </w:r>
      <w:r>
        <w:rPr>
          <w:lang w:val="en-GB"/>
        </w:rPr>
        <w:t>.</w:t>
      </w:r>
    </w:p>
    <w:p w14:paraId="3B6B7AAB" w14:textId="16FA599A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00012-c SimpleControls</w:t>
      </w:r>
      <w:r>
        <w:rPr>
          <w:lang w:val="en-GB"/>
        </w:rPr>
        <w:t>.</w:t>
      </w:r>
    </w:p>
    <w:p w14:paraId="0ECDA51D" w14:textId="16FA12B7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00012-d Maximum</w:t>
      </w:r>
      <w:r>
        <w:rPr>
          <w:lang w:val="en-GB"/>
        </w:rPr>
        <w:t>.</w:t>
      </w:r>
    </w:p>
    <w:p w14:paraId="06ABCA7A" w14:textId="2CDD0864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00012-e Power</w:t>
      </w:r>
      <w:r>
        <w:rPr>
          <w:lang w:val="en-GB"/>
        </w:rPr>
        <w:t>.</w:t>
      </w:r>
    </w:p>
    <w:p w14:paraId="6619D813" w14:textId="605200CD" w:rsidR="00620658" w:rsidRDefault="00620658" w:rsidP="00C7766F">
      <w:pPr>
        <w:pStyle w:val="cpBullet"/>
        <w:numPr>
          <w:ilvl w:val="1"/>
          <w:numId w:val="28"/>
        </w:numPr>
        <w:rPr>
          <w:lang w:val="en-GB"/>
        </w:rPr>
      </w:pPr>
      <w:r w:rsidRPr="00620658">
        <w:rPr>
          <w:lang w:val="en-GB"/>
        </w:rPr>
        <w:t>00012-h DigitalClock</w:t>
      </w:r>
      <w:r>
        <w:rPr>
          <w:lang w:val="en-GB"/>
        </w:rPr>
        <w:t>.</w:t>
      </w:r>
    </w:p>
    <w:p w14:paraId="47B0D05B" w14:textId="7E3B1BF1" w:rsidR="006A6107" w:rsidRDefault="006A6107" w:rsidP="00C7766F">
      <w:pPr>
        <w:pStyle w:val="cpBullet"/>
        <w:numPr>
          <w:ilvl w:val="1"/>
          <w:numId w:val="28"/>
        </w:numPr>
        <w:rPr>
          <w:lang w:val="en-GB"/>
        </w:rPr>
      </w:pPr>
      <w:r w:rsidRPr="006A6107">
        <w:rPr>
          <w:lang w:val="en-GB"/>
        </w:rPr>
        <w:t>00012-z DoingSomethingFunny</w:t>
      </w:r>
      <w:r>
        <w:rPr>
          <w:lang w:val="en-GB"/>
        </w:rPr>
        <w:t>.</w:t>
      </w:r>
    </w:p>
    <w:p w14:paraId="13B665AC" w14:textId="45474785" w:rsidR="00FA6352" w:rsidRDefault="00FA6352" w:rsidP="00C7766F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00013-a MoveIcon.</w:t>
      </w:r>
    </w:p>
    <w:p w14:paraId="10FFA3A4" w14:textId="701C7450" w:rsidR="00FA6352" w:rsidRDefault="00FA6352" w:rsidP="00C7766F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00013-b CSharp .NET Clock</w:t>
      </w:r>
      <w:r>
        <w:rPr>
          <w:lang w:val="en-GB"/>
        </w:rPr>
        <w:t>.</w:t>
      </w:r>
    </w:p>
    <w:p w14:paraId="3D66376F" w14:textId="1A20BC87" w:rsidR="00FA6352" w:rsidRDefault="00FA6352" w:rsidP="00C7766F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lastRenderedPageBreak/>
        <w:t>00013-c SimpleMath</w:t>
      </w:r>
      <w:r>
        <w:rPr>
          <w:lang w:val="en-GB"/>
        </w:rPr>
        <w:t>.</w:t>
      </w:r>
    </w:p>
    <w:p w14:paraId="267B52C5" w14:textId="2D0351E0" w:rsidR="00FA6352" w:rsidRDefault="00FA6352" w:rsidP="00C7766F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00013-d MusicExample</w:t>
      </w:r>
      <w:r>
        <w:rPr>
          <w:lang w:val="en-GB"/>
        </w:rPr>
        <w:t>.</w:t>
      </w:r>
    </w:p>
    <w:p w14:paraId="03CB8376" w14:textId="180C0967" w:rsidR="0013143B" w:rsidRDefault="0013143B" w:rsidP="00C7766F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00013-e Counter</w:t>
      </w:r>
      <w:r>
        <w:rPr>
          <w:lang w:val="en-GB"/>
        </w:rPr>
        <w:t>.</w:t>
      </w:r>
    </w:p>
    <w:p w14:paraId="1CAB2C71" w14:textId="66930FD9" w:rsidR="0013143B" w:rsidRDefault="0013143B" w:rsidP="00C7766F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00013-f SwitchCase</w:t>
      </w:r>
      <w:r>
        <w:rPr>
          <w:lang w:val="en-GB"/>
        </w:rPr>
        <w:t>.</w:t>
      </w:r>
    </w:p>
    <w:p w14:paraId="1F6FB0AF" w14:textId="68663422" w:rsidR="0013143B" w:rsidRDefault="0013143B" w:rsidP="00C7766F">
      <w:pPr>
        <w:pStyle w:val="cpBullet"/>
        <w:numPr>
          <w:ilvl w:val="1"/>
          <w:numId w:val="28"/>
        </w:numPr>
        <w:rPr>
          <w:lang w:val="en-GB"/>
        </w:rPr>
      </w:pPr>
      <w:r w:rsidRPr="0013143B">
        <w:rPr>
          <w:lang w:val="en-GB"/>
        </w:rPr>
        <w:t>00014-a Startup</w:t>
      </w:r>
      <w:r>
        <w:rPr>
          <w:lang w:val="en-GB"/>
        </w:rPr>
        <w:t>.</w:t>
      </w:r>
    </w:p>
    <w:p w14:paraId="6FD66494" w14:textId="77777777" w:rsidR="00105B87" w:rsidRDefault="00105B87" w:rsidP="00105B87">
      <w:pPr>
        <w:pStyle w:val="cpBullet"/>
        <w:numPr>
          <w:ilvl w:val="1"/>
          <w:numId w:val="28"/>
        </w:numPr>
        <w:rPr>
          <w:lang w:val="en-GB"/>
        </w:rPr>
      </w:pPr>
      <w:r w:rsidRPr="00105B87">
        <w:rPr>
          <w:lang w:val="en-GB"/>
        </w:rPr>
        <w:t>00014-k Photos</w:t>
      </w:r>
      <w:r>
        <w:rPr>
          <w:lang w:val="en-GB"/>
        </w:rPr>
        <w:t>.</w:t>
      </w:r>
    </w:p>
    <w:p w14:paraId="6609047D" w14:textId="13A8B185" w:rsidR="00A91499" w:rsidRDefault="00A91499" w:rsidP="00C7766F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t>00015-m Roman Calculator</w:t>
      </w:r>
      <w:r>
        <w:rPr>
          <w:lang w:val="en-GB"/>
        </w:rPr>
        <w:t>.</w:t>
      </w:r>
    </w:p>
    <w:p w14:paraId="023A3BF9" w14:textId="296CAC3A" w:rsidR="00B42398" w:rsidRDefault="00B42398" w:rsidP="00C7766F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00016-j Transparent</w:t>
      </w:r>
      <w:r>
        <w:rPr>
          <w:lang w:val="en-GB"/>
        </w:rPr>
        <w:t>.</w:t>
      </w:r>
    </w:p>
    <w:p w14:paraId="367270FC" w14:textId="799B51AF" w:rsidR="00B42398" w:rsidRDefault="00B42398" w:rsidP="00C7766F">
      <w:pPr>
        <w:pStyle w:val="cpBullet"/>
        <w:numPr>
          <w:ilvl w:val="1"/>
          <w:numId w:val="28"/>
        </w:numPr>
        <w:rPr>
          <w:lang w:val="en-GB"/>
        </w:rPr>
      </w:pPr>
      <w:r w:rsidRPr="00B42398">
        <w:rPr>
          <w:lang w:val="en-GB"/>
        </w:rPr>
        <w:t>00016-k FormPosition</w:t>
      </w:r>
      <w:r>
        <w:rPr>
          <w:lang w:val="en-GB"/>
        </w:rPr>
        <w:t>.</w:t>
      </w:r>
    </w:p>
    <w:p w14:paraId="3A410E4E" w14:textId="66EFCB30" w:rsidR="00D81E58" w:rsidRDefault="00D81E58" w:rsidP="00C7766F">
      <w:pPr>
        <w:pStyle w:val="cpBullet"/>
        <w:numPr>
          <w:ilvl w:val="1"/>
          <w:numId w:val="28"/>
        </w:numPr>
        <w:rPr>
          <w:lang w:val="en-GB"/>
        </w:rPr>
      </w:pPr>
      <w:r w:rsidRPr="00D81E58">
        <w:rPr>
          <w:lang w:val="en-GB"/>
        </w:rPr>
        <w:t>00017-u InputControls</w:t>
      </w:r>
      <w:r>
        <w:rPr>
          <w:lang w:val="en-GB"/>
        </w:rPr>
        <w:t>.</w:t>
      </w:r>
    </w:p>
    <w:p w14:paraId="20D9D66F" w14:textId="2AB15BB2" w:rsidR="00EC56B6" w:rsidRDefault="00EC56B6" w:rsidP="00C7766F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00025-d MainMenu</w:t>
      </w:r>
      <w:r>
        <w:rPr>
          <w:lang w:val="en-GB"/>
        </w:rPr>
        <w:t>.</w:t>
      </w:r>
    </w:p>
    <w:p w14:paraId="36E84783" w14:textId="77777777" w:rsidR="00EC56B6" w:rsidRDefault="00EC56B6" w:rsidP="00EC56B6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00025-e ContextMenu</w:t>
      </w:r>
      <w:r>
        <w:rPr>
          <w:lang w:val="en-GB"/>
        </w:rPr>
        <w:t>.</w:t>
      </w:r>
    </w:p>
    <w:p w14:paraId="45CE13AC" w14:textId="77777777" w:rsidR="00327B4F" w:rsidRDefault="00327B4F" w:rsidP="00327B4F">
      <w:pPr>
        <w:pStyle w:val="cpBullet"/>
        <w:numPr>
          <w:ilvl w:val="1"/>
          <w:numId w:val="28"/>
        </w:numPr>
        <w:rPr>
          <w:lang w:val="fr-BE"/>
        </w:rPr>
      </w:pPr>
      <w:r w:rsidRPr="00327B4F">
        <w:rPr>
          <w:lang w:val="fr-BE"/>
        </w:rPr>
        <w:t>00025-k ScratchPad</w:t>
      </w:r>
      <w:r>
        <w:rPr>
          <w:lang w:val="fr-BE"/>
        </w:rPr>
        <w:t>.</w:t>
      </w:r>
    </w:p>
    <w:p w14:paraId="60EAC4FD" w14:textId="77777777" w:rsidR="007E7F93" w:rsidRDefault="007E7F93" w:rsidP="007E7F93">
      <w:pPr>
        <w:pStyle w:val="cpBullet"/>
        <w:numPr>
          <w:ilvl w:val="1"/>
          <w:numId w:val="28"/>
        </w:numPr>
        <w:rPr>
          <w:lang w:val="en-GB"/>
        </w:rPr>
      </w:pPr>
      <w:r w:rsidRPr="007E7F93">
        <w:rPr>
          <w:lang w:val="en-GB"/>
        </w:rPr>
        <w:t>00027-a ToolBar</w:t>
      </w:r>
      <w:r>
        <w:rPr>
          <w:lang w:val="en-GB"/>
        </w:rPr>
        <w:t>.</w:t>
      </w:r>
    </w:p>
    <w:p w14:paraId="2993F7FA" w14:textId="77777777" w:rsidR="007E7F93" w:rsidRDefault="007E7F93" w:rsidP="007E7F93">
      <w:pPr>
        <w:pStyle w:val="cpBullet"/>
        <w:numPr>
          <w:ilvl w:val="1"/>
          <w:numId w:val="28"/>
        </w:numPr>
        <w:rPr>
          <w:lang w:val="en-GB"/>
        </w:rPr>
      </w:pPr>
      <w:r w:rsidRPr="007E7F93">
        <w:rPr>
          <w:lang w:val="en-GB"/>
        </w:rPr>
        <w:t>00027-</w:t>
      </w:r>
      <w:r>
        <w:rPr>
          <w:lang w:val="en-GB"/>
        </w:rPr>
        <w:t>b</w:t>
      </w:r>
      <w:r w:rsidRPr="007E7F93">
        <w:rPr>
          <w:lang w:val="en-GB"/>
        </w:rPr>
        <w:t xml:space="preserve"> ToolBar</w:t>
      </w:r>
      <w:r>
        <w:rPr>
          <w:lang w:val="en-GB"/>
        </w:rPr>
        <w:t>.</w:t>
      </w:r>
    </w:p>
    <w:p w14:paraId="1FD4298C" w14:textId="03E66C17" w:rsidR="00F375A6" w:rsidRDefault="00F375A6" w:rsidP="007E7F93">
      <w:pPr>
        <w:pStyle w:val="cpBullet"/>
        <w:numPr>
          <w:ilvl w:val="1"/>
          <w:numId w:val="28"/>
        </w:numPr>
        <w:rPr>
          <w:lang w:val="en-GB"/>
        </w:rPr>
      </w:pPr>
      <w:r w:rsidRPr="00F375A6">
        <w:rPr>
          <w:lang w:val="en-GB"/>
        </w:rPr>
        <w:t>00020-b MathQuiz</w:t>
      </w:r>
      <w:r>
        <w:rPr>
          <w:lang w:val="en-GB"/>
        </w:rPr>
        <w:t>.</w:t>
      </w:r>
    </w:p>
    <w:p w14:paraId="36456B2F" w14:textId="75B628F2" w:rsidR="00F375A6" w:rsidRDefault="00F375A6" w:rsidP="007E7F93">
      <w:pPr>
        <w:pStyle w:val="cpBullet"/>
        <w:numPr>
          <w:ilvl w:val="1"/>
          <w:numId w:val="28"/>
        </w:numPr>
        <w:rPr>
          <w:lang w:val="en-GB"/>
        </w:rPr>
      </w:pPr>
      <w:r w:rsidRPr="00F375A6">
        <w:rPr>
          <w:lang w:val="en-GB"/>
        </w:rPr>
        <w:t>00020-c SlotMachine</w:t>
      </w:r>
      <w:r>
        <w:rPr>
          <w:lang w:val="en-GB"/>
        </w:rPr>
        <w:t>.</w:t>
      </w:r>
    </w:p>
    <w:p w14:paraId="08F8EAF7" w14:textId="73CC89C3" w:rsidR="00F375A6" w:rsidRDefault="00F375A6" w:rsidP="007E7F93">
      <w:pPr>
        <w:pStyle w:val="cpBullet"/>
        <w:numPr>
          <w:ilvl w:val="1"/>
          <w:numId w:val="28"/>
        </w:numPr>
        <w:rPr>
          <w:lang w:val="en-GB"/>
        </w:rPr>
      </w:pPr>
      <w:r w:rsidRPr="00F375A6">
        <w:rPr>
          <w:lang w:val="en-GB"/>
        </w:rPr>
        <w:t>00020-d SlotMachineWins</w:t>
      </w:r>
      <w:r>
        <w:rPr>
          <w:lang w:val="en-GB"/>
        </w:rPr>
        <w:t>.</w:t>
      </w:r>
    </w:p>
    <w:p w14:paraId="7565DB1A" w14:textId="5CAB1E5B" w:rsidR="005E4BAF" w:rsidRDefault="005E4BAF" w:rsidP="007E7F93">
      <w:pPr>
        <w:pStyle w:val="cpBullet"/>
        <w:numPr>
          <w:ilvl w:val="1"/>
          <w:numId w:val="28"/>
        </w:numPr>
        <w:rPr>
          <w:lang w:val="en-GB"/>
        </w:rPr>
      </w:pPr>
      <w:r w:rsidRPr="005E4BAF">
        <w:rPr>
          <w:lang w:val="en-GB"/>
        </w:rPr>
        <w:t>00101-g Time Version 4</w:t>
      </w:r>
      <w:r>
        <w:rPr>
          <w:lang w:val="en-GB"/>
        </w:rPr>
        <w:t>.</w:t>
      </w:r>
    </w:p>
    <w:p w14:paraId="1D9AB03F" w14:textId="77B7D9AC" w:rsidR="00E930B9" w:rsidRDefault="00E930B9" w:rsidP="007E7F93">
      <w:pPr>
        <w:pStyle w:val="cpBullet"/>
        <w:numPr>
          <w:ilvl w:val="1"/>
          <w:numId w:val="28"/>
        </w:numPr>
        <w:rPr>
          <w:lang w:val="en-GB"/>
        </w:rPr>
      </w:pPr>
      <w:r w:rsidRPr="00E930B9">
        <w:rPr>
          <w:lang w:val="en-GB"/>
        </w:rPr>
        <w:t>00103-h FormClassData</w:t>
      </w:r>
      <w:r>
        <w:rPr>
          <w:lang w:val="en-GB"/>
        </w:rPr>
        <w:t>.</w:t>
      </w:r>
    </w:p>
    <w:p w14:paraId="6B0492C6" w14:textId="18470D0B" w:rsidR="00715B8A" w:rsidRDefault="00715B8A" w:rsidP="007E7F93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00201-a MDI</w:t>
      </w:r>
      <w:r>
        <w:rPr>
          <w:lang w:val="en-GB"/>
        </w:rPr>
        <w:t>.</w:t>
      </w:r>
    </w:p>
    <w:p w14:paraId="488B9684" w14:textId="685C9B14" w:rsidR="00715B8A" w:rsidRDefault="00715B8A" w:rsidP="007E7F93">
      <w:pPr>
        <w:pStyle w:val="cpBullet"/>
        <w:numPr>
          <w:ilvl w:val="1"/>
          <w:numId w:val="28"/>
        </w:numPr>
        <w:rPr>
          <w:lang w:val="en-GB"/>
        </w:rPr>
      </w:pPr>
      <w:r w:rsidRPr="00715B8A">
        <w:rPr>
          <w:lang w:val="en-GB"/>
        </w:rPr>
        <w:t>00201-b BookCollection</w:t>
      </w:r>
      <w:r>
        <w:rPr>
          <w:lang w:val="en-GB"/>
        </w:rPr>
        <w:t>.</w:t>
      </w:r>
    </w:p>
    <w:p w14:paraId="29EDDD53" w14:textId="2D35FB28" w:rsidR="003B25CF" w:rsidRPr="00C7766F" w:rsidRDefault="003B25CF" w:rsidP="00C7766F">
      <w:pPr>
        <w:pStyle w:val="cpBullet"/>
        <w:rPr>
          <w:lang w:val="en-GB"/>
        </w:rPr>
      </w:pPr>
      <w:r w:rsidRPr="00C7766F">
        <w:rPr>
          <w:lang w:val="en-GB"/>
        </w:rPr>
        <w:t>WPF Form</w:t>
      </w:r>
    </w:p>
    <w:p w14:paraId="292195EA" w14:textId="3BCAD7D0" w:rsidR="003B25CF" w:rsidRDefault="003B25CF" w:rsidP="003B25CF">
      <w:pPr>
        <w:pStyle w:val="cpBullet"/>
        <w:numPr>
          <w:ilvl w:val="1"/>
          <w:numId w:val="28"/>
        </w:numPr>
        <w:rPr>
          <w:lang w:val="en-GB"/>
        </w:rPr>
      </w:pPr>
      <w:r w:rsidRPr="003B25CF">
        <w:rPr>
          <w:lang w:val="en-GB"/>
        </w:rPr>
        <w:t>00001-d SimpleProject</w:t>
      </w:r>
      <w:r>
        <w:rPr>
          <w:lang w:val="en-GB"/>
        </w:rPr>
        <w:t>.</w:t>
      </w:r>
    </w:p>
    <w:p w14:paraId="618446D0" w14:textId="77777777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00002-a FirstForm</w:t>
      </w:r>
      <w:r>
        <w:rPr>
          <w:lang w:val="en-GB"/>
        </w:rPr>
        <w:t>.</w:t>
      </w:r>
    </w:p>
    <w:p w14:paraId="1CFDF0F0" w14:textId="77777777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00002-b FirstSolution</w:t>
      </w:r>
      <w:r>
        <w:rPr>
          <w:lang w:val="en-GB"/>
        </w:rPr>
        <w:t>.</w:t>
      </w:r>
    </w:p>
    <w:p w14:paraId="2E47EE16" w14:textId="3924D060" w:rsidR="00C7766F" w:rsidRDefault="00C7766F" w:rsidP="00C7766F">
      <w:pPr>
        <w:pStyle w:val="cpBullet"/>
        <w:numPr>
          <w:ilvl w:val="1"/>
          <w:numId w:val="28"/>
        </w:numPr>
        <w:rPr>
          <w:lang w:val="en-GB"/>
        </w:rPr>
      </w:pPr>
      <w:r w:rsidRPr="00C7766F">
        <w:rPr>
          <w:lang w:val="en-GB"/>
        </w:rPr>
        <w:t>00002-c Program</w:t>
      </w:r>
      <w:r>
        <w:rPr>
          <w:lang w:val="en-GB"/>
        </w:rPr>
        <w:t>.</w:t>
      </w:r>
    </w:p>
    <w:p w14:paraId="2658DECE" w14:textId="74F6E2F7" w:rsidR="00606BC1" w:rsidRDefault="00606BC1" w:rsidP="00C7766F">
      <w:pPr>
        <w:pStyle w:val="cpBullet"/>
        <w:numPr>
          <w:ilvl w:val="1"/>
          <w:numId w:val="28"/>
        </w:numPr>
        <w:rPr>
          <w:lang w:val="en-GB"/>
        </w:rPr>
      </w:pPr>
      <w:r w:rsidRPr="00606BC1">
        <w:rPr>
          <w:lang w:val="en-GB"/>
        </w:rPr>
        <w:t>00006-e ConstantTester</w:t>
      </w:r>
      <w:r>
        <w:rPr>
          <w:lang w:val="en-GB"/>
        </w:rPr>
        <w:t>.</w:t>
      </w:r>
    </w:p>
    <w:p w14:paraId="42234252" w14:textId="07E23340" w:rsidR="004A398C" w:rsidRDefault="004A398C" w:rsidP="00C7766F">
      <w:pPr>
        <w:pStyle w:val="cpBullet"/>
        <w:numPr>
          <w:ilvl w:val="1"/>
          <w:numId w:val="28"/>
        </w:numPr>
        <w:rPr>
          <w:lang w:val="en-GB"/>
        </w:rPr>
      </w:pPr>
      <w:r w:rsidRPr="004A398C">
        <w:rPr>
          <w:lang w:val="en-GB"/>
        </w:rPr>
        <w:t>00007-p Interest</w:t>
      </w:r>
      <w:r>
        <w:rPr>
          <w:lang w:val="en-GB"/>
        </w:rPr>
        <w:t>.</w:t>
      </w:r>
    </w:p>
    <w:p w14:paraId="30F934B8" w14:textId="5AC1D4CE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00012-a Hello</w:t>
      </w:r>
      <w:r>
        <w:rPr>
          <w:lang w:val="en-GB"/>
        </w:rPr>
        <w:t>.</w:t>
      </w:r>
    </w:p>
    <w:p w14:paraId="5104767E" w14:textId="5E47F4A4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00012-b ApproachingEarth</w:t>
      </w:r>
      <w:r>
        <w:rPr>
          <w:lang w:val="en-GB"/>
        </w:rPr>
        <w:t>.</w:t>
      </w:r>
    </w:p>
    <w:p w14:paraId="0CA60481" w14:textId="011091E9" w:rsidR="009F3975" w:rsidRDefault="009F3975" w:rsidP="00C7766F">
      <w:pPr>
        <w:pStyle w:val="cpBullet"/>
        <w:numPr>
          <w:ilvl w:val="1"/>
          <w:numId w:val="28"/>
        </w:numPr>
        <w:rPr>
          <w:lang w:val="en-GB"/>
        </w:rPr>
      </w:pPr>
      <w:r w:rsidRPr="009F3975">
        <w:rPr>
          <w:lang w:val="en-GB"/>
        </w:rPr>
        <w:t>00012-c SimpleControls</w:t>
      </w:r>
      <w:r>
        <w:rPr>
          <w:lang w:val="en-GB"/>
        </w:rPr>
        <w:t>.</w:t>
      </w:r>
    </w:p>
    <w:p w14:paraId="729FB731" w14:textId="16DC58BA" w:rsidR="006A6107" w:rsidRDefault="006A6107" w:rsidP="00C7766F">
      <w:pPr>
        <w:pStyle w:val="cpBullet"/>
        <w:numPr>
          <w:ilvl w:val="1"/>
          <w:numId w:val="28"/>
        </w:numPr>
        <w:rPr>
          <w:lang w:val="en-GB"/>
        </w:rPr>
      </w:pPr>
      <w:r w:rsidRPr="006A6107">
        <w:rPr>
          <w:lang w:val="en-GB"/>
        </w:rPr>
        <w:t>00012-z DoingSomethingFunny</w:t>
      </w:r>
      <w:r>
        <w:rPr>
          <w:lang w:val="en-GB"/>
        </w:rPr>
        <w:t>.</w:t>
      </w:r>
    </w:p>
    <w:p w14:paraId="4FCA855F" w14:textId="7477490E" w:rsidR="00FA6352" w:rsidRDefault="00FA6352" w:rsidP="00C7766F">
      <w:pPr>
        <w:pStyle w:val="cpBullet"/>
        <w:numPr>
          <w:ilvl w:val="1"/>
          <w:numId w:val="28"/>
        </w:numPr>
        <w:rPr>
          <w:lang w:val="en-GB"/>
        </w:rPr>
      </w:pPr>
      <w:r w:rsidRPr="00FA6352">
        <w:rPr>
          <w:lang w:val="en-GB"/>
        </w:rPr>
        <w:t>00013-c SimpleMath</w:t>
      </w:r>
      <w:r>
        <w:rPr>
          <w:lang w:val="en-GB"/>
        </w:rPr>
        <w:t>.</w:t>
      </w:r>
    </w:p>
    <w:p w14:paraId="59253B3C" w14:textId="4758FA71" w:rsidR="00A91499" w:rsidRDefault="00A91499" w:rsidP="00C7766F">
      <w:pPr>
        <w:pStyle w:val="cpBullet"/>
        <w:numPr>
          <w:ilvl w:val="1"/>
          <w:numId w:val="28"/>
        </w:numPr>
        <w:rPr>
          <w:lang w:val="en-GB"/>
        </w:rPr>
      </w:pPr>
      <w:r w:rsidRPr="00A91499">
        <w:rPr>
          <w:lang w:val="en-GB"/>
        </w:rPr>
        <w:lastRenderedPageBreak/>
        <w:t>00015-m Roman Calculator</w:t>
      </w:r>
      <w:r>
        <w:rPr>
          <w:lang w:val="en-GB"/>
        </w:rPr>
        <w:t>.</w:t>
      </w:r>
    </w:p>
    <w:p w14:paraId="2B8E0410" w14:textId="6C50809F" w:rsidR="00EC56B6" w:rsidRDefault="00EC56B6" w:rsidP="00C7766F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00025-d MainMenu</w:t>
      </w:r>
      <w:r>
        <w:rPr>
          <w:lang w:val="en-GB"/>
        </w:rPr>
        <w:t>.</w:t>
      </w:r>
    </w:p>
    <w:p w14:paraId="30C24CDA" w14:textId="77777777" w:rsidR="00EC56B6" w:rsidRDefault="00EC56B6" w:rsidP="00EC56B6">
      <w:pPr>
        <w:pStyle w:val="cpBullet"/>
        <w:numPr>
          <w:ilvl w:val="1"/>
          <w:numId w:val="28"/>
        </w:numPr>
        <w:rPr>
          <w:lang w:val="en-GB"/>
        </w:rPr>
      </w:pPr>
      <w:r w:rsidRPr="00EC56B6">
        <w:rPr>
          <w:lang w:val="en-GB"/>
        </w:rPr>
        <w:t>00025-e ContextMenu</w:t>
      </w:r>
      <w:r>
        <w:rPr>
          <w:lang w:val="en-GB"/>
        </w:rPr>
        <w:t>.</w:t>
      </w:r>
    </w:p>
    <w:p w14:paraId="2FA7CC68" w14:textId="77777777" w:rsidR="00327B4F" w:rsidRDefault="00327B4F" w:rsidP="00327B4F">
      <w:pPr>
        <w:pStyle w:val="cpBullet"/>
        <w:numPr>
          <w:ilvl w:val="1"/>
          <w:numId w:val="28"/>
        </w:numPr>
        <w:rPr>
          <w:lang w:val="fr-BE"/>
        </w:rPr>
      </w:pPr>
      <w:r w:rsidRPr="00327B4F">
        <w:rPr>
          <w:lang w:val="fr-BE"/>
        </w:rPr>
        <w:t>00025-k ScratchPad</w:t>
      </w:r>
      <w:r>
        <w:rPr>
          <w:lang w:val="fr-BE"/>
        </w:rPr>
        <w:t>.</w:t>
      </w:r>
    </w:p>
    <w:p w14:paraId="15ADCB62" w14:textId="6296EDBB" w:rsidR="00F375A6" w:rsidRDefault="00F375A6" w:rsidP="00327B4F">
      <w:pPr>
        <w:pStyle w:val="cpBullet"/>
        <w:numPr>
          <w:ilvl w:val="1"/>
          <w:numId w:val="28"/>
        </w:numPr>
        <w:rPr>
          <w:lang w:val="fr-BE"/>
        </w:rPr>
      </w:pPr>
      <w:r w:rsidRPr="00F375A6">
        <w:rPr>
          <w:lang w:val="fr-BE"/>
        </w:rPr>
        <w:t>00020-b MathQuiz</w:t>
      </w:r>
      <w:r>
        <w:rPr>
          <w:lang w:val="fr-BE"/>
        </w:rPr>
        <w:t>.</w:t>
      </w:r>
    </w:p>
    <w:p w14:paraId="2B80C8A8" w14:textId="1685E04D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00060-a EightBall</w:t>
      </w:r>
      <w:r>
        <w:rPr>
          <w:lang w:val="fr-BE"/>
        </w:rPr>
        <w:t>.</w:t>
      </w:r>
    </w:p>
    <w:p w14:paraId="3043844A" w14:textId="4D6C357B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00060-b CodeOnlyWPF</w:t>
      </w:r>
      <w:r>
        <w:rPr>
          <w:lang w:val="fr-BE"/>
        </w:rPr>
        <w:t>.</w:t>
      </w:r>
    </w:p>
    <w:p w14:paraId="52084E11" w14:textId="56E6312C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00060-c NotCompiledXAML</w:t>
      </w:r>
      <w:r>
        <w:rPr>
          <w:lang w:val="fr-BE"/>
        </w:rPr>
        <w:t>.</w:t>
      </w:r>
    </w:p>
    <w:p w14:paraId="12EB73CC" w14:textId="2252BA3D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00060-d theApplication</w:t>
      </w:r>
      <w:r>
        <w:rPr>
          <w:lang w:val="fr-BE"/>
        </w:rPr>
        <w:t>.</w:t>
      </w:r>
    </w:p>
    <w:p w14:paraId="7CEB1C62" w14:textId="7760075E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00060-e LoadFromCommandLine</w:t>
      </w:r>
      <w:r>
        <w:rPr>
          <w:lang w:val="fr-BE"/>
        </w:rPr>
        <w:t>.</w:t>
      </w:r>
    </w:p>
    <w:p w14:paraId="51EB29AF" w14:textId="5A2CEFCD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00060-f PreventSessionEnd</w:t>
      </w:r>
      <w:r>
        <w:rPr>
          <w:lang w:val="fr-BE"/>
        </w:rPr>
        <w:t>.</w:t>
      </w:r>
    </w:p>
    <w:p w14:paraId="557AAC0B" w14:textId="720CF7CD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00060-g WindowTracker</w:t>
      </w:r>
      <w:r>
        <w:rPr>
          <w:lang w:val="fr-BE"/>
        </w:rPr>
        <w:t>.</w:t>
      </w:r>
    </w:p>
    <w:p w14:paraId="5CD93D13" w14:textId="723FC909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00060-h SingleInstanceApplication</w:t>
      </w:r>
      <w:r>
        <w:rPr>
          <w:lang w:val="fr-BE"/>
        </w:rPr>
        <w:t>.</w:t>
      </w:r>
    </w:p>
    <w:p w14:paraId="540D8DCE" w14:textId="708329C8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00060-i BackgroundWorker</w:t>
      </w:r>
      <w:r>
        <w:rPr>
          <w:lang w:val="fr-BE"/>
        </w:rPr>
        <w:t>.</w:t>
      </w:r>
    </w:p>
    <w:p w14:paraId="1EA62990" w14:textId="147776FA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00060-j PizzaKitchen</w:t>
      </w:r>
      <w:r>
        <w:rPr>
          <w:lang w:val="fr-BE"/>
        </w:rPr>
        <w:t>.</w:t>
      </w:r>
    </w:p>
    <w:p w14:paraId="3F3FFD35" w14:textId="6E204429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00060-k Multithreading</w:t>
      </w:r>
      <w:r>
        <w:rPr>
          <w:lang w:val="fr-BE"/>
        </w:rPr>
        <w:t>.</w:t>
      </w:r>
    </w:p>
    <w:p w14:paraId="49FBD4A5" w14:textId="4542FE89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00060-l EventHandling</w:t>
      </w:r>
      <w:r>
        <w:rPr>
          <w:lang w:val="fr-BE"/>
        </w:rPr>
        <w:t>.</w:t>
      </w:r>
    </w:p>
    <w:p w14:paraId="43F4FB67" w14:textId="58E29C06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00060-m RoutedEvents</w:t>
      </w:r>
      <w:r>
        <w:rPr>
          <w:lang w:val="fr-BE"/>
        </w:rPr>
        <w:t>.</w:t>
      </w:r>
    </w:p>
    <w:p w14:paraId="7429330C" w14:textId="56C4184F" w:rsidR="008373FF" w:rsidRDefault="008373FF" w:rsidP="00327B4F">
      <w:pPr>
        <w:pStyle w:val="cpBullet"/>
        <w:numPr>
          <w:ilvl w:val="1"/>
          <w:numId w:val="28"/>
        </w:numPr>
        <w:rPr>
          <w:lang w:val="fr-BE"/>
        </w:rPr>
      </w:pPr>
      <w:r w:rsidRPr="008373FF">
        <w:rPr>
          <w:lang w:val="fr-BE"/>
        </w:rPr>
        <w:t>00060-n ApplicationAndCustomCommands</w:t>
      </w:r>
      <w:r>
        <w:rPr>
          <w:lang w:val="fr-BE"/>
        </w:rPr>
        <w:t>.</w:t>
      </w:r>
    </w:p>
    <w:p w14:paraId="5B32A92D" w14:textId="5BA46650" w:rsidR="005E4BAF" w:rsidRDefault="005E4BAF" w:rsidP="00327B4F">
      <w:pPr>
        <w:pStyle w:val="cpBullet"/>
        <w:numPr>
          <w:ilvl w:val="1"/>
          <w:numId w:val="28"/>
        </w:numPr>
        <w:rPr>
          <w:lang w:val="fr-BE"/>
        </w:rPr>
      </w:pPr>
      <w:r w:rsidRPr="005E4BAF">
        <w:rPr>
          <w:lang w:val="fr-BE"/>
        </w:rPr>
        <w:t>00101-g Time Version 4</w:t>
      </w:r>
      <w:r>
        <w:rPr>
          <w:lang w:val="fr-BE"/>
        </w:rPr>
        <w:t>.</w:t>
      </w:r>
    </w:p>
    <w:p w14:paraId="6737D97E" w14:textId="2F95B5E8" w:rsidR="00B662E0" w:rsidRDefault="00B662E0" w:rsidP="00327B4F">
      <w:pPr>
        <w:pStyle w:val="cpBullet"/>
        <w:numPr>
          <w:ilvl w:val="1"/>
          <w:numId w:val="28"/>
        </w:numPr>
        <w:rPr>
          <w:lang w:val="fr-BE"/>
        </w:rPr>
      </w:pPr>
      <w:r w:rsidRPr="00B662E0">
        <w:rPr>
          <w:lang w:val="fr-BE"/>
        </w:rPr>
        <w:t>10001-d Connection WPF</w:t>
      </w:r>
      <w:r>
        <w:rPr>
          <w:lang w:val="fr-BE"/>
        </w:rPr>
        <w:t>.</w:t>
      </w:r>
    </w:p>
    <w:p w14:paraId="07AC71D7" w14:textId="1B767186" w:rsidR="00EE10E8" w:rsidRDefault="00EE10E8" w:rsidP="00A2350A">
      <w:pPr>
        <w:pStyle w:val="cpBullet"/>
        <w:rPr>
          <w:lang w:val="en-GB"/>
        </w:rPr>
      </w:pPr>
      <w:r>
        <w:rPr>
          <w:lang w:val="en-GB"/>
        </w:rPr>
        <w:t>WriteOnly</w:t>
      </w:r>
    </w:p>
    <w:sectPr w:rsidR="00EE10E8">
      <w:headerReference w:type="even" r:id="rId10"/>
      <w:headerReference w:type="default" r:id="rId11"/>
      <w:footerReference w:type="even" r:id="rId12"/>
      <w:footerReference w:type="default" r:id="rId13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82F6A" w14:textId="77777777" w:rsidR="00FD7960" w:rsidRDefault="00FD7960">
      <w:r>
        <w:separator/>
      </w:r>
    </w:p>
    <w:p w14:paraId="08AFAED5" w14:textId="77777777" w:rsidR="00FD7960" w:rsidRDefault="00FD7960"/>
  </w:endnote>
  <w:endnote w:type="continuationSeparator" w:id="0">
    <w:p w14:paraId="70FA8A34" w14:textId="77777777" w:rsidR="00FD7960" w:rsidRDefault="00FD7960">
      <w:r>
        <w:continuationSeparator/>
      </w:r>
    </w:p>
    <w:p w14:paraId="5694D856" w14:textId="77777777" w:rsidR="00FD7960" w:rsidRDefault="00FD7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7512" w14:textId="77777777" w:rsidR="005A79A8" w:rsidRDefault="005A79A8"/>
  <w:p w14:paraId="655310F9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D85C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E43D061" wp14:editId="5A9DD627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57914" w14:textId="77777777" w:rsidR="002F5B25" w:rsidRDefault="002F5B25" w:rsidP="002F5B25">
                          <w:pPr>
                            <w:pStyle w:val="cpNoteTitle"/>
                          </w:pPr>
                          <w:r>
                            <w:t>Notes</w:t>
                          </w:r>
                        </w:p>
                        <w:p w14:paraId="41EB82E4" w14:textId="77777777" w:rsidR="002F5B25" w:rsidRDefault="002F5B25">
                          <w:pPr>
                            <w:pStyle w:val="cpNote"/>
                            <w:rPr>
                              <w:lang w:val="nl-BE"/>
                            </w:rPr>
                          </w:pPr>
                          <w:r>
                            <w:rPr>
                              <w:lang w:val="nl-BE"/>
                            </w:rPr>
                            <w:tab/>
                          </w:r>
                        </w:p>
                        <w:p w14:paraId="46B88F2E" w14:textId="021D87B3" w:rsidR="00780EB6" w:rsidRDefault="00780EB6">
                          <w:pPr>
                            <w:pStyle w:val="cpNote"/>
                            <w:rPr>
                              <w:lang w:val="nl-BE"/>
                            </w:rPr>
                          </w:pPr>
                          <w:r>
                            <w:rPr>
                              <w:lang w:val="nl-BE"/>
                            </w:rPr>
                            <w:tab/>
                          </w:r>
                        </w:p>
                        <w:p w14:paraId="47BAB9D4" w14:textId="6177C4A4" w:rsidR="00780EB6" w:rsidRDefault="00780EB6">
                          <w:pPr>
                            <w:pStyle w:val="cpNote"/>
                            <w:rPr>
                              <w:lang w:val="nl-BE"/>
                            </w:rPr>
                          </w:pPr>
                          <w:r>
                            <w:rPr>
                              <w:lang w:val="nl-BE"/>
                            </w:rPr>
                            <w:tab/>
                          </w:r>
                        </w:p>
                        <w:p w14:paraId="39E19B05" w14:textId="1F04DDB8" w:rsidR="00780EB6" w:rsidRDefault="00780EB6">
                          <w:pPr>
                            <w:pStyle w:val="cpNote"/>
                            <w:rPr>
                              <w:lang w:val="nl-BE"/>
                            </w:rPr>
                          </w:pPr>
                          <w:r>
                            <w:rPr>
                              <w:lang w:val="nl-BE"/>
                            </w:rPr>
                            <w:tab/>
                          </w:r>
                        </w:p>
                        <w:p w14:paraId="49A2DCBE" w14:textId="07FB4948" w:rsidR="00780EB6" w:rsidRDefault="00780EB6">
                          <w:pPr>
                            <w:pStyle w:val="cpNote"/>
                            <w:rPr>
                              <w:lang w:val="nl-BE"/>
                            </w:rPr>
                          </w:pPr>
                          <w:r>
                            <w:rPr>
                              <w:lang w:val="nl-BE"/>
                            </w:rPr>
                            <w:tab/>
                          </w:r>
                        </w:p>
                        <w:p w14:paraId="2FA09032" w14:textId="3DC8AA1A" w:rsidR="00780EB6" w:rsidRDefault="00780EB6">
                          <w:pPr>
                            <w:pStyle w:val="cpNote"/>
                            <w:rPr>
                              <w:lang w:val="nl-BE"/>
                            </w:rPr>
                          </w:pPr>
                          <w:r>
                            <w:rPr>
                              <w:lang w:val="nl-BE"/>
                            </w:rPr>
                            <w:tab/>
                          </w:r>
                        </w:p>
                        <w:p w14:paraId="69DBC798" w14:textId="2F85114C" w:rsidR="00780EB6" w:rsidRPr="00780EB6" w:rsidRDefault="00780EB6">
                          <w:pPr>
                            <w:pStyle w:val="cpNote"/>
                            <w:rPr>
                              <w:lang w:val="nl-BE"/>
                            </w:rPr>
                          </w:pPr>
                          <w:r>
                            <w:rPr>
                              <w:lang w:val="nl-B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43D0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42657914" w14:textId="77777777" w:rsidR="002F5B25" w:rsidRDefault="002F5B25" w:rsidP="002F5B25">
                    <w:pPr>
                      <w:pStyle w:val="cpNoteTitle"/>
                    </w:pPr>
                    <w:r>
                      <w:t>Notes</w:t>
                    </w:r>
                  </w:p>
                  <w:p w14:paraId="41EB82E4" w14:textId="77777777" w:rsidR="002F5B25" w:rsidRDefault="002F5B25">
                    <w:pPr>
                      <w:pStyle w:val="cpNote"/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ab/>
                    </w:r>
                  </w:p>
                  <w:p w14:paraId="46B88F2E" w14:textId="021D87B3" w:rsidR="00780EB6" w:rsidRDefault="00780EB6">
                    <w:pPr>
                      <w:pStyle w:val="cpNote"/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ab/>
                    </w:r>
                  </w:p>
                  <w:p w14:paraId="47BAB9D4" w14:textId="6177C4A4" w:rsidR="00780EB6" w:rsidRDefault="00780EB6">
                    <w:pPr>
                      <w:pStyle w:val="cpNote"/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ab/>
                    </w:r>
                  </w:p>
                  <w:p w14:paraId="39E19B05" w14:textId="1F04DDB8" w:rsidR="00780EB6" w:rsidRDefault="00780EB6">
                    <w:pPr>
                      <w:pStyle w:val="cpNote"/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ab/>
                    </w:r>
                  </w:p>
                  <w:p w14:paraId="49A2DCBE" w14:textId="07FB4948" w:rsidR="00780EB6" w:rsidRDefault="00780EB6">
                    <w:pPr>
                      <w:pStyle w:val="cpNote"/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ab/>
                    </w:r>
                  </w:p>
                  <w:p w14:paraId="2FA09032" w14:textId="3DC8AA1A" w:rsidR="00780EB6" w:rsidRDefault="00780EB6">
                    <w:pPr>
                      <w:pStyle w:val="cpNote"/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ab/>
                    </w:r>
                  </w:p>
                  <w:p w14:paraId="69DBC798" w14:textId="2F85114C" w:rsidR="00780EB6" w:rsidRPr="00780EB6" w:rsidRDefault="00780EB6">
                    <w:pPr>
                      <w:pStyle w:val="cpNote"/>
                      <w:rPr>
                        <w:lang w:val="nl-BE"/>
                      </w:rPr>
                    </w:pPr>
                    <w:r>
                      <w:rPr>
                        <w:lang w:val="nl-B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B662E0">
      <w:rPr>
        <w:noProof/>
      </w:rPr>
      <w:pict w14:anchorId="742D89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</w:pict>
    </w:r>
  </w:p>
  <w:p w14:paraId="6482503A" w14:textId="77777777" w:rsidR="005A79A8" w:rsidRDefault="005A79A8"/>
  <w:p w14:paraId="764CA399" w14:textId="6A0DFCE5" w:rsidR="005A79A8" w:rsidRPr="002F5B25" w:rsidRDefault="009D7889">
    <w:pPr>
      <w:pStyle w:val="cpFooter"/>
      <w:rPr>
        <w:lang w:val="fr-BE"/>
      </w:rPr>
    </w:pPr>
    <w:r>
      <w:tab/>
    </w:r>
    <w:r w:rsidRPr="002F5B25">
      <w:rPr>
        <w:lang w:val="en-GB"/>
      </w:rPr>
      <w:t>Documentati</w:t>
    </w:r>
    <w:r w:rsidR="002F5B25" w:rsidRPr="002F5B25">
      <w:rPr>
        <w:lang w:val="en-GB"/>
      </w:rPr>
      <w:t>on Example Overview</w:t>
    </w:r>
    <w:r w:rsidRPr="002F5B25">
      <w:rPr>
        <w:lang w:val="en-GB"/>
      </w:rPr>
      <w:t>.</w:t>
    </w:r>
    <w:r>
      <w:fldChar w:fldCharType="begin"/>
    </w:r>
    <w:r w:rsidRPr="002F5B25">
      <w:rPr>
        <w:lang w:val="en-GB"/>
      </w:rPr>
      <w:instrText xml:space="preserve"> PAGE \# "000" \* MERGEFORMAT </w:instrText>
    </w:r>
    <w:r>
      <w:fldChar w:fldCharType="separate"/>
    </w:r>
    <w:r w:rsidRPr="002F5B25">
      <w:rPr>
        <w:noProof/>
        <w:lang w:val="en-GB"/>
      </w:rPr>
      <w:t>001</w:t>
    </w:r>
    <w:r>
      <w:fldChar w:fldCharType="end"/>
    </w:r>
    <w:r w:rsidRPr="002F5B25">
      <w:rPr>
        <w:lang w:val="en-GB"/>
      </w:rPr>
      <w:tab/>
      <w:t>Informati</w:t>
    </w:r>
    <w:r w:rsidR="002F5B25" w:rsidRPr="002F5B25">
      <w:rPr>
        <w:lang w:val="en-GB"/>
      </w:rPr>
      <w:t>on Example Overview</w:t>
    </w:r>
    <w:r w:rsidRPr="002F5B25">
      <w:rPr>
        <w:lang w:val="en-GB"/>
      </w:rPr>
      <w:t>.</w:t>
    </w:r>
    <w:r>
      <w:fldChar w:fldCharType="begin"/>
    </w:r>
    <w:r w:rsidRPr="002F5B25">
      <w:rPr>
        <w:lang w:val="en-GB"/>
      </w:rPr>
      <w:instrText xml:space="preserve"> PAGE \# "000" \* MERGEFORMAT </w:instrText>
    </w:r>
    <w:r>
      <w:fldChar w:fldCharType="separate"/>
    </w:r>
    <w:r w:rsidRPr="002F5B25">
      <w:rPr>
        <w:noProof/>
        <w:lang w:val="en-GB"/>
      </w:rPr>
      <w:t>00</w:t>
    </w:r>
    <w:r w:rsidRPr="002F5B25">
      <w:rPr>
        <w:noProof/>
        <w:lang w:val="fr-BE"/>
      </w:rPr>
      <w:t>1</w:t>
    </w:r>
    <w:r>
      <w:fldChar w:fldCharType="end"/>
    </w:r>
  </w:p>
  <w:p w14:paraId="752D1F50" w14:textId="77777777" w:rsidR="005A79A8" w:rsidRPr="002F5B25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90084" w14:textId="77777777" w:rsidR="00FD7960" w:rsidRDefault="00FD7960">
      <w:r>
        <w:separator/>
      </w:r>
    </w:p>
    <w:p w14:paraId="44959701" w14:textId="77777777" w:rsidR="00FD7960" w:rsidRDefault="00FD7960"/>
  </w:footnote>
  <w:footnote w:type="continuationSeparator" w:id="0">
    <w:p w14:paraId="4D9CE401" w14:textId="77777777" w:rsidR="00FD7960" w:rsidRDefault="00FD7960">
      <w:r>
        <w:continuationSeparator/>
      </w:r>
    </w:p>
    <w:p w14:paraId="16E3DF5F" w14:textId="77777777" w:rsidR="00FD7960" w:rsidRDefault="00FD7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0B05E" w14:textId="77777777" w:rsidR="005A79A8" w:rsidRDefault="005A79A8"/>
  <w:p w14:paraId="47EAEC20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E35CF" w14:textId="0015D2A0" w:rsidR="005A79A8" w:rsidRDefault="009D7889">
    <w:pPr>
      <w:pStyle w:val="cpHeader"/>
    </w:pPr>
    <w:r>
      <w:t>Documentati</w:t>
    </w:r>
    <w:r w:rsidR="002F5B25">
      <w:t>on</w:t>
    </w:r>
    <w:r>
      <w:t xml:space="preserve"> &amp; Informati</w:t>
    </w:r>
    <w:r w:rsidR="002F5B25">
      <w:t>on</w:t>
    </w:r>
  </w:p>
  <w:p w14:paraId="4C930464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9DA26F8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0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1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0203238">
    <w:abstractNumId w:val="0"/>
  </w:num>
  <w:num w:numId="2" w16cid:durableId="593979747">
    <w:abstractNumId w:val="1"/>
  </w:num>
  <w:num w:numId="3" w16cid:durableId="657881689">
    <w:abstractNumId w:val="10"/>
  </w:num>
  <w:num w:numId="4" w16cid:durableId="1787698674">
    <w:abstractNumId w:val="9"/>
  </w:num>
  <w:num w:numId="5" w16cid:durableId="1804349341">
    <w:abstractNumId w:val="10"/>
  </w:num>
  <w:num w:numId="6" w16cid:durableId="257442879">
    <w:abstractNumId w:val="9"/>
  </w:num>
  <w:num w:numId="7" w16cid:durableId="532688234">
    <w:abstractNumId w:val="1"/>
  </w:num>
  <w:num w:numId="8" w16cid:durableId="1684892360">
    <w:abstractNumId w:val="10"/>
  </w:num>
  <w:num w:numId="9" w16cid:durableId="1018235588">
    <w:abstractNumId w:val="9"/>
  </w:num>
  <w:num w:numId="10" w16cid:durableId="1438215084">
    <w:abstractNumId w:val="1"/>
  </w:num>
  <w:num w:numId="11" w16cid:durableId="447627921">
    <w:abstractNumId w:val="10"/>
  </w:num>
  <w:num w:numId="12" w16cid:durableId="1902014668">
    <w:abstractNumId w:val="10"/>
  </w:num>
  <w:num w:numId="13" w16cid:durableId="1991711912">
    <w:abstractNumId w:val="9"/>
  </w:num>
  <w:num w:numId="14" w16cid:durableId="514148832">
    <w:abstractNumId w:val="1"/>
  </w:num>
  <w:num w:numId="15" w16cid:durableId="1792438948">
    <w:abstractNumId w:val="9"/>
  </w:num>
  <w:num w:numId="16" w16cid:durableId="355422112">
    <w:abstractNumId w:val="2"/>
  </w:num>
  <w:num w:numId="17" w16cid:durableId="188572634">
    <w:abstractNumId w:val="9"/>
  </w:num>
  <w:num w:numId="18" w16cid:durableId="363023519">
    <w:abstractNumId w:val="10"/>
  </w:num>
  <w:num w:numId="19" w16cid:durableId="1131243553">
    <w:abstractNumId w:val="10"/>
  </w:num>
  <w:num w:numId="20" w16cid:durableId="491258123">
    <w:abstractNumId w:val="1"/>
  </w:num>
  <w:num w:numId="21" w16cid:durableId="1843348309">
    <w:abstractNumId w:val="1"/>
  </w:num>
  <w:num w:numId="22" w16cid:durableId="216430843">
    <w:abstractNumId w:val="10"/>
  </w:num>
  <w:num w:numId="23" w16cid:durableId="126775772">
    <w:abstractNumId w:val="2"/>
  </w:num>
  <w:num w:numId="24" w16cid:durableId="1099450813">
    <w:abstractNumId w:val="2"/>
  </w:num>
  <w:num w:numId="25" w16cid:durableId="2087341725">
    <w:abstractNumId w:val="9"/>
  </w:num>
  <w:num w:numId="26" w16cid:durableId="431554576">
    <w:abstractNumId w:val="9"/>
  </w:num>
  <w:num w:numId="27" w16cid:durableId="406658235">
    <w:abstractNumId w:val="9"/>
  </w:num>
  <w:num w:numId="28" w16cid:durableId="818151437">
    <w:abstractNumId w:val="2"/>
  </w:num>
  <w:num w:numId="29" w16cid:durableId="1330791092">
    <w:abstractNumId w:val="11"/>
  </w:num>
  <w:num w:numId="30" w16cid:durableId="243878856">
    <w:abstractNumId w:val="5"/>
  </w:num>
  <w:num w:numId="31" w16cid:durableId="1777405231">
    <w:abstractNumId w:val="7"/>
  </w:num>
  <w:num w:numId="32" w16cid:durableId="568805768">
    <w:abstractNumId w:val="8"/>
  </w:num>
  <w:num w:numId="33" w16cid:durableId="1460414148">
    <w:abstractNumId w:val="7"/>
  </w:num>
  <w:num w:numId="34" w16cid:durableId="900599965">
    <w:abstractNumId w:val="3"/>
  </w:num>
  <w:num w:numId="35" w16cid:durableId="1428963678">
    <w:abstractNumId w:val="6"/>
  </w:num>
  <w:num w:numId="36" w16cid:durableId="1598364941">
    <w:abstractNumId w:val="3"/>
  </w:num>
  <w:num w:numId="37" w16cid:durableId="1129979121">
    <w:abstractNumId w:val="7"/>
  </w:num>
  <w:num w:numId="38" w16cid:durableId="24794390">
    <w:abstractNumId w:val="4"/>
  </w:num>
  <w:num w:numId="39" w16cid:durableId="1627201583">
    <w:abstractNumId w:val="6"/>
  </w:num>
  <w:num w:numId="40" w16cid:durableId="1874340983">
    <w:abstractNumId w:val="3"/>
  </w:num>
  <w:num w:numId="41" w16cid:durableId="197359186">
    <w:abstractNumId w:val="1"/>
  </w:num>
  <w:num w:numId="42" w16cid:durableId="190475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saveSubsetFonts/>
  <w:bordersDoNotSurroundHeader/>
  <w:bordersDoNotSurroundFooter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1D"/>
    <w:rsid w:val="00030FAE"/>
    <w:rsid w:val="0004291D"/>
    <w:rsid w:val="000770F3"/>
    <w:rsid w:val="00085AFE"/>
    <w:rsid w:val="00090DAF"/>
    <w:rsid w:val="000A2EE3"/>
    <w:rsid w:val="000B45B2"/>
    <w:rsid w:val="000D4C5F"/>
    <w:rsid w:val="00105B87"/>
    <w:rsid w:val="0012231D"/>
    <w:rsid w:val="0013143B"/>
    <w:rsid w:val="00137060"/>
    <w:rsid w:val="00141A09"/>
    <w:rsid w:val="00153496"/>
    <w:rsid w:val="001B7CAF"/>
    <w:rsid w:val="001D6167"/>
    <w:rsid w:val="001F188C"/>
    <w:rsid w:val="00200B55"/>
    <w:rsid w:val="002157AD"/>
    <w:rsid w:val="00227450"/>
    <w:rsid w:val="00231806"/>
    <w:rsid w:val="00253B99"/>
    <w:rsid w:val="002828CC"/>
    <w:rsid w:val="002953FF"/>
    <w:rsid w:val="002B4AE9"/>
    <w:rsid w:val="002C1D85"/>
    <w:rsid w:val="002F5B25"/>
    <w:rsid w:val="00327B4F"/>
    <w:rsid w:val="003938B8"/>
    <w:rsid w:val="003B25CF"/>
    <w:rsid w:val="003B66FE"/>
    <w:rsid w:val="003D5502"/>
    <w:rsid w:val="003E03DF"/>
    <w:rsid w:val="004371CE"/>
    <w:rsid w:val="0049647B"/>
    <w:rsid w:val="004A398C"/>
    <w:rsid w:val="004A4346"/>
    <w:rsid w:val="004B7439"/>
    <w:rsid w:val="004C3E92"/>
    <w:rsid w:val="004C4D93"/>
    <w:rsid w:val="0055657A"/>
    <w:rsid w:val="005A79A8"/>
    <w:rsid w:val="005C0987"/>
    <w:rsid w:val="005E4BAF"/>
    <w:rsid w:val="00605072"/>
    <w:rsid w:val="00606BC1"/>
    <w:rsid w:val="00620658"/>
    <w:rsid w:val="00630980"/>
    <w:rsid w:val="00632AC7"/>
    <w:rsid w:val="006A6107"/>
    <w:rsid w:val="006C346B"/>
    <w:rsid w:val="006C44C9"/>
    <w:rsid w:val="006E3375"/>
    <w:rsid w:val="006E45F6"/>
    <w:rsid w:val="00701094"/>
    <w:rsid w:val="00702598"/>
    <w:rsid w:val="0070786F"/>
    <w:rsid w:val="007117BA"/>
    <w:rsid w:val="00715B8A"/>
    <w:rsid w:val="00780EB6"/>
    <w:rsid w:val="00793BC0"/>
    <w:rsid w:val="007A1BB5"/>
    <w:rsid w:val="007B4481"/>
    <w:rsid w:val="007C21DF"/>
    <w:rsid w:val="007E7F93"/>
    <w:rsid w:val="008373FF"/>
    <w:rsid w:val="00845BCF"/>
    <w:rsid w:val="0085082D"/>
    <w:rsid w:val="008A4AEB"/>
    <w:rsid w:val="008B4EEE"/>
    <w:rsid w:val="008D547D"/>
    <w:rsid w:val="008F3919"/>
    <w:rsid w:val="00902593"/>
    <w:rsid w:val="00910120"/>
    <w:rsid w:val="00916925"/>
    <w:rsid w:val="00921249"/>
    <w:rsid w:val="00944C0C"/>
    <w:rsid w:val="0095636D"/>
    <w:rsid w:val="009642F8"/>
    <w:rsid w:val="009665DC"/>
    <w:rsid w:val="009D0B08"/>
    <w:rsid w:val="009D595D"/>
    <w:rsid w:val="009D7889"/>
    <w:rsid w:val="009F3975"/>
    <w:rsid w:val="009F3F41"/>
    <w:rsid w:val="009F41C3"/>
    <w:rsid w:val="00A0250F"/>
    <w:rsid w:val="00A2350A"/>
    <w:rsid w:val="00A45726"/>
    <w:rsid w:val="00A50918"/>
    <w:rsid w:val="00A85D4D"/>
    <w:rsid w:val="00A91499"/>
    <w:rsid w:val="00AA71F2"/>
    <w:rsid w:val="00AB106A"/>
    <w:rsid w:val="00AB71DB"/>
    <w:rsid w:val="00AC2224"/>
    <w:rsid w:val="00AE2D9A"/>
    <w:rsid w:val="00B2340A"/>
    <w:rsid w:val="00B42398"/>
    <w:rsid w:val="00B56A2A"/>
    <w:rsid w:val="00B63299"/>
    <w:rsid w:val="00B662E0"/>
    <w:rsid w:val="00BB0AB2"/>
    <w:rsid w:val="00BE433B"/>
    <w:rsid w:val="00C04AAA"/>
    <w:rsid w:val="00C267AD"/>
    <w:rsid w:val="00C269B8"/>
    <w:rsid w:val="00C5559C"/>
    <w:rsid w:val="00C7766F"/>
    <w:rsid w:val="00CA136F"/>
    <w:rsid w:val="00CE1998"/>
    <w:rsid w:val="00D20620"/>
    <w:rsid w:val="00D33356"/>
    <w:rsid w:val="00D37826"/>
    <w:rsid w:val="00D81E58"/>
    <w:rsid w:val="00DB3BE2"/>
    <w:rsid w:val="00DC1657"/>
    <w:rsid w:val="00DC3A89"/>
    <w:rsid w:val="00E02B4B"/>
    <w:rsid w:val="00E2196D"/>
    <w:rsid w:val="00E21F53"/>
    <w:rsid w:val="00E366CD"/>
    <w:rsid w:val="00E57F3A"/>
    <w:rsid w:val="00E854AC"/>
    <w:rsid w:val="00E930B9"/>
    <w:rsid w:val="00EC56B6"/>
    <w:rsid w:val="00EE10E8"/>
    <w:rsid w:val="00F20AE7"/>
    <w:rsid w:val="00F375A6"/>
    <w:rsid w:val="00F442E3"/>
    <w:rsid w:val="00F60C9B"/>
    <w:rsid w:val="00F64F3B"/>
    <w:rsid w:val="00FA6352"/>
    <w:rsid w:val="00FB1ECA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D6EE0"/>
  <w15:chartTrackingRefBased/>
  <w15:docId w15:val="{AB8F7993-C7F9-485F-A01D-E479DBC0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autoRedefine/>
    <w:qFormat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autoRedefine/>
    <w:pPr>
      <w:spacing w:after="120"/>
      <w:jc w:val="both"/>
    </w:pPr>
    <w:rPr>
      <w:szCs w:val="20"/>
      <w:lang w:eastAsia="en-US"/>
    </w:rPr>
  </w:style>
  <w:style w:type="paragraph" w:customStyle="1" w:styleId="cpFooter">
    <w:name w:val="cpFooter"/>
    <w:basedOn w:val="Normal"/>
    <w:autoRedefine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autoRedefine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autoRedefine/>
    <w:pPr>
      <w:ind w:left="567"/>
    </w:pPr>
    <w:rPr>
      <w:rFonts w:ascii="Arial Narrow" w:hAnsi="Arial Narrow"/>
      <w:sz w:val="20"/>
      <w:lang w:val="en-GB"/>
    </w:rPr>
  </w:style>
  <w:style w:type="paragraph" w:customStyle="1" w:styleId="cpBullet">
    <w:name w:val="cpBullet"/>
    <w:basedOn w:val="Normal"/>
    <w:autoRedefine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autoRedefine/>
    <w:rsid w:val="00605072"/>
    <w:pPr>
      <w:numPr>
        <w:numId w:val="42"/>
      </w:numPr>
      <w:jc w:val="both"/>
    </w:pPr>
  </w:style>
  <w:style w:type="paragraph" w:customStyle="1" w:styleId="cpChoice">
    <w:name w:val="cpChoice"/>
    <w:basedOn w:val="cpStep"/>
    <w:autoRedefine/>
    <w:pPr>
      <w:numPr>
        <w:numId w:val="22"/>
      </w:numPr>
      <w:jc w:val="left"/>
    </w:pPr>
  </w:style>
  <w:style w:type="paragraph" w:customStyle="1" w:styleId="cpNote">
    <w:name w:val="cpNote"/>
    <w:basedOn w:val="Normal"/>
    <w:autoRedefine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autoRedefine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autoRedefine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autoRedefine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autoRedefine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autoRedefine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autoRedefine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autoRedefine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autoRedefine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autoRedefine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autoRedefine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autoRedefine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Create a new document." ma:contentTypeScope="" ma:versionID="7fac1e7ae9351385ae72f800954c046b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37c1ee1e31baa0cd07fa2e763f2fdc4d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0CB5F-67A1-474B-8071-0612EAE8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D1CAD-7C30-407A-BF7D-6A2E5808BC86}">
  <ds:schemaRefs>
    <ds:schemaRef ds:uri="http://purl.org/dc/terms/"/>
    <ds:schemaRef ds:uri="25611f95-8fb3-4b07-b7f4-6932e2632168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1076b3a4-9720-4a52-9daa-38be67d3b14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0BB0694-A0C4-42C3-8A0C-44C02ECA5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11f95-8fb3-4b07-b7f4-6932e2632168"/>
    <ds:schemaRef ds:uri="1076b3a4-9720-4a52-9daa-38be67d3b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550</TotalTime>
  <Pages>25</Pages>
  <Words>2283</Words>
  <Characters>13202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 Van De Walle</dc:creator>
  <cp:keywords>Manual SoftwareName</cp:keywords>
  <dc:description/>
  <cp:lastModifiedBy>Vincent Van De Walle</cp:lastModifiedBy>
  <cp:revision>49</cp:revision>
  <cp:lastPrinted>2001-07-13T12:38:00Z</cp:lastPrinted>
  <dcterms:created xsi:type="dcterms:W3CDTF">2025-07-17T07:56:00Z</dcterms:created>
  <dcterms:modified xsi:type="dcterms:W3CDTF">2025-07-26T09:40:00Z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