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5A728" w14:textId="07564D43" w:rsidR="007A1126" w:rsidRPr="00C94F20" w:rsidRDefault="006C7112" w:rsidP="00C94F20">
      <w:pPr>
        <w:pStyle w:val="Kop1"/>
        <w:rPr>
          <w:rStyle w:val="cpReference"/>
          <w:i w:val="0"/>
          <w:smallCaps w:val="0"/>
          <w:sz w:val="52"/>
        </w:rPr>
      </w:pPr>
      <w:r w:rsidRPr="00C94F20">
        <w:rPr>
          <w:rStyle w:val="cpReference"/>
          <w:i w:val="0"/>
          <w:smallCaps w:val="0"/>
          <w:sz w:val="52"/>
        </w:rPr>
        <w:t>Exercises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5A251D" w14:paraId="1C22B8EF" w14:textId="77777777" w:rsidTr="00287226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5B418638" w14:textId="77777777" w:rsidR="005A251D" w:rsidRDefault="005A251D" w:rsidP="00287226">
            <w:pPr>
              <w:pStyle w:val="cpSmallTip"/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7BC6FE9D" w14:textId="77777777" w:rsidR="005A251D" w:rsidRDefault="005A251D" w:rsidP="00287226">
            <w:pPr>
              <w:pStyle w:val="cpSmallTip"/>
            </w:pPr>
          </w:p>
        </w:tc>
      </w:tr>
      <w:tr w:rsidR="005A251D" w:rsidRPr="005D5D6B" w14:paraId="69D3CEEE" w14:textId="77777777" w:rsidTr="00287226">
        <w:tc>
          <w:tcPr>
            <w:tcW w:w="1843" w:type="dxa"/>
            <w:tcBorders>
              <w:bottom w:val="nil"/>
            </w:tcBorders>
          </w:tcPr>
          <w:p w14:paraId="7B1D71E0" w14:textId="77777777" w:rsidR="005A251D" w:rsidRDefault="005A251D" w:rsidP="00287226">
            <w:pPr>
              <w:pStyle w:val="cpTip"/>
            </w:pPr>
            <w:r>
              <w:object w:dxaOrig="1995" w:dyaOrig="1530" w14:anchorId="7F78E04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pt;height:58.9pt" o:ole="" fillcolor="window">
                  <v:imagedata r:id="rId10" o:title=""/>
                </v:shape>
                <o:OLEObject Type="Embed" ProgID="PBrush" ShapeID="_x0000_i1025" DrawAspect="Content" ObjectID="_1796663496" r:id="rId11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33A6A266" w14:textId="7E8AAC9D" w:rsidR="005A251D" w:rsidRDefault="005A251D" w:rsidP="00287226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This is an exercise on design patterns using Object Oriented stuff.</w:t>
            </w:r>
          </w:p>
          <w:p w14:paraId="0836932E" w14:textId="77777777" w:rsidR="004621B1" w:rsidRDefault="004C0455" w:rsidP="00141E94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There is an assumption that you have a notice of </w:t>
            </w:r>
            <w:r w:rsidR="004621B1">
              <w:rPr>
                <w:lang w:val="en-GB"/>
              </w:rPr>
              <w:t>the things below:</w:t>
            </w:r>
          </w:p>
          <w:p w14:paraId="3444F3A7" w14:textId="6B135728" w:rsidR="002A5F07" w:rsidRPr="000C5B4E" w:rsidRDefault="00141E94" w:rsidP="00932770">
            <w:pPr>
              <w:pStyle w:val="cpTip"/>
              <w:numPr>
                <w:ilvl w:val="0"/>
                <w:numId w:val="46"/>
              </w:numPr>
              <w:rPr>
                <w:lang w:val="en-GB"/>
              </w:rPr>
            </w:pPr>
            <w:r w:rsidRPr="000C5B4E">
              <w:rPr>
                <w:lang w:val="en-GB"/>
              </w:rPr>
              <w:t>Class (Base and child thru inheritance)</w:t>
            </w:r>
            <w:r w:rsidR="000C5B4E" w:rsidRPr="000C5B4E">
              <w:rPr>
                <w:lang w:val="en-GB"/>
              </w:rPr>
              <w:t>, Abstract Class, A</w:t>
            </w:r>
            <w:r w:rsidR="008D4537" w:rsidRPr="000C5B4E">
              <w:rPr>
                <w:lang w:val="en-GB"/>
              </w:rPr>
              <w:t xml:space="preserve">bstract </w:t>
            </w:r>
            <w:r w:rsidR="000C5B4E" w:rsidRPr="000C5B4E">
              <w:rPr>
                <w:lang w:val="en-GB"/>
              </w:rPr>
              <w:t>M</w:t>
            </w:r>
            <w:r w:rsidR="008D4537" w:rsidRPr="000C5B4E">
              <w:rPr>
                <w:lang w:val="en-GB"/>
              </w:rPr>
              <w:t>ethod</w:t>
            </w:r>
            <w:r w:rsidR="000C5B4E" w:rsidRPr="000C5B4E">
              <w:rPr>
                <w:lang w:val="en-GB"/>
              </w:rPr>
              <w:t xml:space="preserve">, Method, Property, Indexer, Interface, </w:t>
            </w:r>
            <w:r w:rsidR="000C5B4E">
              <w:rPr>
                <w:lang w:val="en-GB"/>
              </w:rPr>
              <w:t xml:space="preserve">Public and Private, </w:t>
            </w:r>
            <w:r w:rsidR="002A5F07" w:rsidRPr="000C5B4E">
              <w:rPr>
                <w:lang w:val="en-GB"/>
              </w:rPr>
              <w:t>…</w:t>
            </w:r>
            <w:r w:rsidR="000C5B4E">
              <w:rPr>
                <w:lang w:val="en-GB"/>
              </w:rPr>
              <w:t>.</w:t>
            </w:r>
          </w:p>
          <w:p w14:paraId="093954F7" w14:textId="2500B3BA" w:rsidR="002A5F07" w:rsidRDefault="002A5F07" w:rsidP="002A5F07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The goal of this exercise is to let you think about how software is build up and what the advantages and disadvantages of some solutions </w:t>
            </w:r>
            <w:r w:rsidR="000C5B4E">
              <w:rPr>
                <w:lang w:val="en-GB"/>
              </w:rPr>
              <w:t xml:space="preserve">and techniques </w:t>
            </w:r>
            <w:r>
              <w:rPr>
                <w:lang w:val="en-GB"/>
              </w:rPr>
              <w:t>are.</w:t>
            </w:r>
          </w:p>
          <w:p w14:paraId="74363357" w14:textId="77777777" w:rsidR="00DC51D0" w:rsidRDefault="00807B42" w:rsidP="002A5F07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The goal is design patterns. How do you use Object Oriented </w:t>
            </w:r>
            <w:r w:rsidR="00DC51D0">
              <w:rPr>
                <w:lang w:val="en-GB"/>
              </w:rPr>
              <w:t>techniques</w:t>
            </w:r>
            <w:r>
              <w:rPr>
                <w:lang w:val="en-GB"/>
              </w:rPr>
              <w:t xml:space="preserve"> in your solution.</w:t>
            </w:r>
          </w:p>
          <w:p w14:paraId="759278D6" w14:textId="2B72F538" w:rsidR="002A5F07" w:rsidRDefault="00AB39FD" w:rsidP="002A5F07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The goal is to think first and then execute and test.</w:t>
            </w:r>
          </w:p>
          <w:p w14:paraId="329C3F9A" w14:textId="77777777" w:rsidR="00C92E33" w:rsidRDefault="0098780B" w:rsidP="00252AE9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You can find solutions for this exercise, but you will not learn anything without doing it by yourself.</w:t>
            </w:r>
          </w:p>
          <w:p w14:paraId="00C39265" w14:textId="22DCDEC0" w:rsidR="00252AE9" w:rsidRPr="00E20D95" w:rsidRDefault="006A2DC9" w:rsidP="00252AE9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The code</w:t>
            </w:r>
            <w:r w:rsidR="00C92E33">
              <w:rPr>
                <w:lang w:val="en-GB"/>
              </w:rPr>
              <w:t xml:space="preserve">, </w:t>
            </w:r>
            <w:r>
              <w:rPr>
                <w:lang w:val="en-GB"/>
              </w:rPr>
              <w:t xml:space="preserve">the solutions </w:t>
            </w:r>
            <w:r w:rsidR="00C92E33">
              <w:rPr>
                <w:lang w:val="en-GB"/>
              </w:rPr>
              <w:t>and a try</w:t>
            </w:r>
            <w:r w:rsidR="00DC51D0">
              <w:rPr>
                <w:lang w:val="en-GB"/>
              </w:rPr>
              <w:t xml:space="preserve"> </w:t>
            </w:r>
            <w:r w:rsidR="00C92E33">
              <w:rPr>
                <w:lang w:val="en-GB"/>
              </w:rPr>
              <w:t xml:space="preserve">out routine </w:t>
            </w:r>
            <w:r>
              <w:rPr>
                <w:lang w:val="en-GB"/>
              </w:rPr>
              <w:t xml:space="preserve">can be found in the exercise </w:t>
            </w:r>
            <w:r w:rsidR="00204FA7">
              <w:rPr>
                <w:lang w:val="en-GB"/>
              </w:rPr>
              <w:t>00999-</w:t>
            </w:r>
            <w:r w:rsidR="00255196">
              <w:rPr>
                <w:lang w:val="en-GB"/>
              </w:rPr>
              <w:t xml:space="preserve">a </w:t>
            </w:r>
            <w:proofErr w:type="spellStart"/>
            <w:r w:rsidR="00204FA7">
              <w:rPr>
                <w:lang w:val="en-GB"/>
              </w:rPr>
              <w:t>FuzzyDuck</w:t>
            </w:r>
            <w:proofErr w:type="spellEnd"/>
            <w:r w:rsidR="00204FA7">
              <w:rPr>
                <w:lang w:val="en-GB"/>
              </w:rPr>
              <w:t xml:space="preserve"> and </w:t>
            </w:r>
            <w:proofErr w:type="spellStart"/>
            <w:r w:rsidR="00204FA7">
              <w:rPr>
                <w:lang w:val="en-GB"/>
              </w:rPr>
              <w:t>DuckyFuzz</w:t>
            </w:r>
            <w:proofErr w:type="spellEnd"/>
            <w:r w:rsidR="00255196">
              <w:rPr>
                <w:lang w:val="en-GB"/>
              </w:rPr>
              <w:t xml:space="preserve"> Starting Point</w:t>
            </w:r>
            <w:r w:rsidR="00252AE9">
              <w:rPr>
                <w:lang w:val="en-GB"/>
              </w:rPr>
              <w:t>.zip</w:t>
            </w:r>
          </w:p>
        </w:tc>
      </w:tr>
      <w:tr w:rsidR="005A251D" w:rsidRPr="005D5D6B" w14:paraId="410AF204" w14:textId="77777777" w:rsidTr="00287226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7DB68109" w14:textId="77777777" w:rsidR="005A251D" w:rsidRPr="00414D0E" w:rsidRDefault="005A251D" w:rsidP="00287226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5D81363F" w14:textId="77777777" w:rsidR="005A251D" w:rsidRPr="00414D0E" w:rsidRDefault="005A251D" w:rsidP="00287226">
            <w:pPr>
              <w:pStyle w:val="cpSmallTip"/>
              <w:rPr>
                <w:lang w:val="en-GB"/>
              </w:rPr>
            </w:pPr>
          </w:p>
        </w:tc>
      </w:tr>
    </w:tbl>
    <w:p w14:paraId="23F0832B" w14:textId="77777777" w:rsidR="008729D1" w:rsidRDefault="008729D1" w:rsidP="00C92E33">
      <w:pPr>
        <w:pStyle w:val="cpParagraph"/>
        <w:rPr>
          <w:rFonts w:ascii="Paragon" w:hAnsi="Paragon"/>
          <w:sz w:val="40"/>
        </w:rPr>
      </w:pPr>
      <w:r w:rsidRPr="00C92E33">
        <w:br w:type="page"/>
      </w:r>
    </w:p>
    <w:p w14:paraId="5BF36934" w14:textId="3EE6F427" w:rsidR="005A251D" w:rsidRDefault="005A251D" w:rsidP="005A251D">
      <w:pPr>
        <w:pStyle w:val="Kop2"/>
      </w:pPr>
      <w:r w:rsidRPr="00CE1E9A">
        <w:lastRenderedPageBreak/>
        <w:t xml:space="preserve">Exercise </w:t>
      </w:r>
      <w:r w:rsidR="00AB39FD">
        <w:t>Fuzzy</w:t>
      </w:r>
      <w:r w:rsidR="00D92718">
        <w:t xml:space="preserve"> </w:t>
      </w:r>
      <w:r w:rsidR="00AB39FD">
        <w:t>Duck and Ducky</w:t>
      </w:r>
      <w:r w:rsidR="00D92718">
        <w:t xml:space="preserve"> </w:t>
      </w:r>
      <w:r w:rsidR="00AB39FD">
        <w:t>Fuzz</w:t>
      </w:r>
    </w:p>
    <w:p w14:paraId="78B84301" w14:textId="356BA9E5" w:rsidR="002C0779" w:rsidRPr="00D92718" w:rsidRDefault="00BF6334" w:rsidP="002C0779">
      <w:pPr>
        <w:pStyle w:val="Kop3"/>
        <w:rPr>
          <w:lang w:val="en-GB"/>
        </w:rPr>
      </w:pPr>
      <w:r>
        <w:rPr>
          <w:lang w:val="en-GB"/>
        </w:rPr>
        <w:t>Intro</w:t>
      </w:r>
    </w:p>
    <w:p w14:paraId="331911FF" w14:textId="6E0A4539" w:rsidR="002C0779" w:rsidRDefault="00BF6334" w:rsidP="00BF6334">
      <w:pPr>
        <w:pStyle w:val="cpParagraph"/>
      </w:pPr>
      <w:r>
        <w:t xml:space="preserve">Let’s assume you are part of a developer team that has created a game. </w:t>
      </w:r>
      <w:r w:rsidR="00895832">
        <w:t>The name of that game is “Fuzzy Duck”.</w:t>
      </w:r>
    </w:p>
    <w:p w14:paraId="1CB76F40" w14:textId="3D316435" w:rsidR="00895832" w:rsidRDefault="00A44AD5" w:rsidP="00BF6334">
      <w:pPr>
        <w:pStyle w:val="cpParagraph"/>
      </w:pPr>
      <w:r>
        <w:rPr>
          <w:noProof/>
          <w:szCs w:val="24"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487A731" wp14:editId="349CF177">
                <wp:simplePos x="0" y="0"/>
                <wp:positionH relativeFrom="page">
                  <wp:posOffset>565150</wp:posOffset>
                </wp:positionH>
                <wp:positionV relativeFrom="paragraph">
                  <wp:posOffset>77470</wp:posOffset>
                </wp:positionV>
                <wp:extent cx="3729567" cy="2844800"/>
                <wp:effectExtent l="0" t="0" r="4445" b="0"/>
                <wp:wrapNone/>
                <wp:docPr id="6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9567" cy="284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F729B5" w14:textId="77777777" w:rsidR="008729D1" w:rsidRDefault="008729D1" w:rsidP="008729D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8B6C86" wp14:editId="60CF46B1">
                                  <wp:extent cx="3373227" cy="2565400"/>
                                  <wp:effectExtent l="0" t="0" r="0" b="6350"/>
                                  <wp:docPr id="517789290" name="Picture 4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61202870" name="Picture 4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95072" cy="25820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07E93D" w14:textId="147FA1CD" w:rsidR="008729D1" w:rsidRPr="008729D1" w:rsidRDefault="008729D1" w:rsidP="008729D1">
                            <w:pPr>
                              <w:pStyle w:val="Bijschrift"/>
                              <w:rPr>
                                <w:lang w:val="en-GB"/>
                              </w:rPr>
                            </w:pPr>
                            <w:bookmarkStart w:id="0" w:name="ClassDiagramDucks"/>
                            <w:r w:rsidRPr="008729D1">
                              <w:rPr>
                                <w:lang w:val="en-GB"/>
                              </w:rPr>
                              <w:t xml:space="preserve">Picture </w:t>
                            </w:r>
                            <w:r>
                              <w:fldChar w:fldCharType="begin"/>
                            </w:r>
                            <w:r w:rsidRPr="008729D1">
                              <w:rPr>
                                <w:lang w:val="en-GB"/>
                              </w:rPr>
                              <w:instrText xml:space="preserve"> SEQ Picture \* ARABIC </w:instrText>
                            </w:r>
                            <w:r>
                              <w:fldChar w:fldCharType="separate"/>
                            </w:r>
                            <w:r w:rsidR="00921A30">
                              <w:rPr>
                                <w:noProof/>
                                <w:lang w:val="en-GB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0"/>
                            <w:r w:rsidRPr="008729D1">
                              <w:rPr>
                                <w:lang w:val="en-GB"/>
                              </w:rPr>
                              <w:t>:</w:t>
                            </w:r>
                            <w:r w:rsidRPr="008729D1">
                              <w:rPr>
                                <w:lang w:val="en-GB"/>
                              </w:rPr>
                              <w:tab/>
                              <w:t>Class Diagram Duck Game.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87A73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4.5pt;margin-top:6.1pt;width:293.65pt;height:22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" o:allowincell="f" stroked="f">
                <v:textbox>
                  <w:txbxContent>
                    <w:p w14:paraId="4AF729B5" w14:textId="77777777" w:rsidR="008729D1" w:rsidRDefault="008729D1" w:rsidP="008729D1">
                      <w:r>
                        <w:rPr>
                          <w:noProof/>
                        </w:rPr>
                        <w:drawing>
                          <wp:inline distT="0" distB="0" distL="0" distR="0" wp14:anchorId="558B6C86" wp14:editId="60CF46B1">
                            <wp:extent cx="3373227" cy="2565400"/>
                            <wp:effectExtent l="0" t="0" r="0" b="6350"/>
                            <wp:docPr id="517789290" name="Picture 4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61202870" name="Picture 4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95072" cy="25820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07E93D" w14:textId="147FA1CD" w:rsidR="008729D1" w:rsidRPr="008729D1" w:rsidRDefault="008729D1" w:rsidP="008729D1">
                      <w:pPr>
                        <w:pStyle w:val="Bijschrift"/>
                        <w:rPr>
                          <w:lang w:val="en-GB"/>
                        </w:rPr>
                      </w:pPr>
                      <w:bookmarkStart w:id="1" w:name="ClassDiagramDucks"/>
                      <w:r w:rsidRPr="008729D1">
                        <w:rPr>
                          <w:lang w:val="en-GB"/>
                        </w:rPr>
                        <w:t xml:space="preserve">Picture </w:t>
                      </w:r>
                      <w:r>
                        <w:fldChar w:fldCharType="begin"/>
                      </w:r>
                      <w:r w:rsidRPr="008729D1">
                        <w:rPr>
                          <w:lang w:val="en-GB"/>
                        </w:rPr>
                        <w:instrText xml:space="preserve"> SEQ Picture \* ARABIC </w:instrText>
                      </w:r>
                      <w:r>
                        <w:fldChar w:fldCharType="separate"/>
                      </w:r>
                      <w:r w:rsidR="00921A30">
                        <w:rPr>
                          <w:noProof/>
                          <w:lang w:val="en-GB"/>
                        </w:rPr>
                        <w:t>1</w:t>
                      </w:r>
                      <w:r>
                        <w:fldChar w:fldCharType="end"/>
                      </w:r>
                      <w:bookmarkEnd w:id="1"/>
                      <w:r w:rsidRPr="008729D1">
                        <w:rPr>
                          <w:lang w:val="en-GB"/>
                        </w:rPr>
                        <w:t>:</w:t>
                      </w:r>
                      <w:r w:rsidRPr="008729D1">
                        <w:rPr>
                          <w:lang w:val="en-GB"/>
                        </w:rPr>
                        <w:tab/>
                        <w:t>Class Diagram Duck Game.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95832">
        <w:t xml:space="preserve">The game is working, </w:t>
      </w:r>
      <w:r w:rsidR="00404A71">
        <w:t>players can play it on PC, PlayStation</w:t>
      </w:r>
      <w:r w:rsidR="008B4E72">
        <w:t>. You have a lot of clients who pay for it.</w:t>
      </w:r>
      <w:r w:rsidR="009E7DD4">
        <w:t xml:space="preserve"> Everybody (developers, company and clients) are happy.</w:t>
      </w:r>
    </w:p>
    <w:p w14:paraId="39315AD0" w14:textId="4B9FDB3E" w:rsidR="00AB39FD" w:rsidRDefault="00295449" w:rsidP="00AB39FD">
      <w:pPr>
        <w:pStyle w:val="cpParagraph"/>
      </w:pPr>
      <w:r>
        <w:t>The game is evolving, so it is subject to change. And we want to be as “lazy” as possible.</w:t>
      </w:r>
    </w:p>
    <w:p w14:paraId="0AFEDD68" w14:textId="2BC37AD8" w:rsidR="008729D1" w:rsidRDefault="008729D1" w:rsidP="008729D1">
      <w:pPr>
        <w:pStyle w:val="cpParagraph"/>
      </w:pPr>
      <w:r>
        <w:t xml:space="preserve">There is a </w:t>
      </w:r>
      <w:proofErr w:type="spellStart"/>
      <w:r>
        <w:t>DuckGameLibrary</w:t>
      </w:r>
      <w:proofErr w:type="spellEnd"/>
      <w:r>
        <w:t>. This contains the needed classes. They are used in 2 other projects.</w:t>
      </w:r>
    </w:p>
    <w:p w14:paraId="6E80A61C" w14:textId="110AFFC7" w:rsidR="008729D1" w:rsidRDefault="008729D1" w:rsidP="008729D1">
      <w:pPr>
        <w:pStyle w:val="cpBullet"/>
        <w:rPr>
          <w:lang w:val="en-GB"/>
        </w:rPr>
      </w:pPr>
      <w:proofErr w:type="spellStart"/>
      <w:r w:rsidRPr="00243616">
        <w:rPr>
          <w:lang w:val="en-GB"/>
        </w:rPr>
        <w:t>DuckGameTest</w:t>
      </w:r>
      <w:proofErr w:type="spellEnd"/>
      <w:r w:rsidRPr="00243616">
        <w:rPr>
          <w:lang w:val="en-GB"/>
        </w:rPr>
        <w:t xml:space="preserve">. This </w:t>
      </w:r>
      <w:r>
        <w:rPr>
          <w:lang w:val="en-GB"/>
        </w:rPr>
        <w:t xml:space="preserve">should </w:t>
      </w:r>
      <w:r w:rsidRPr="00243616">
        <w:rPr>
          <w:lang w:val="en-GB"/>
        </w:rPr>
        <w:t>contain the t</w:t>
      </w:r>
      <w:r>
        <w:rPr>
          <w:lang w:val="en-GB"/>
        </w:rPr>
        <w:t>est routines.</w:t>
      </w:r>
      <w:r>
        <w:rPr>
          <w:lang w:val="en-GB"/>
        </w:rPr>
        <w:br/>
        <w:t>There are no tests yet.</w:t>
      </w:r>
    </w:p>
    <w:p w14:paraId="58717D60" w14:textId="12876EFF" w:rsidR="008729D1" w:rsidRDefault="009E7DD4" w:rsidP="008729D1">
      <w:pPr>
        <w:pStyle w:val="cpBullet"/>
        <w:rPr>
          <w:lang w:val="en-GB"/>
        </w:rPr>
      </w:pPr>
      <w:r>
        <w:rPr>
          <w:lang w:val="en-GB"/>
        </w:rPr>
        <w:t xml:space="preserve">Fuzzy </w:t>
      </w:r>
      <w:r w:rsidR="008729D1">
        <w:rPr>
          <w:lang w:val="en-GB"/>
        </w:rPr>
        <w:t>Duc</w:t>
      </w:r>
      <w:r>
        <w:rPr>
          <w:lang w:val="en-GB"/>
        </w:rPr>
        <w:t>k</w:t>
      </w:r>
      <w:r w:rsidR="008729D1">
        <w:rPr>
          <w:lang w:val="en-GB"/>
        </w:rPr>
        <w:t>. The actual game that can be played.</w:t>
      </w:r>
      <w:r w:rsidR="008729D1">
        <w:rPr>
          <w:lang w:val="en-GB"/>
        </w:rPr>
        <w:br/>
        <w:t>There is no game yet</w:t>
      </w:r>
      <w:r>
        <w:rPr>
          <w:lang w:val="en-GB"/>
        </w:rPr>
        <w:t>. Imagine there is a functional game.</w:t>
      </w:r>
    </w:p>
    <w:p w14:paraId="14E3B9CC" w14:textId="16FD0A25" w:rsidR="008729D1" w:rsidRPr="00243616" w:rsidRDefault="008729D1" w:rsidP="008729D1">
      <w:pPr>
        <w:pStyle w:val="cpBullet"/>
        <w:numPr>
          <w:ilvl w:val="0"/>
          <w:numId w:val="0"/>
        </w:numPr>
        <w:ind w:left="851" w:hanging="426"/>
        <w:rPr>
          <w:lang w:val="en-GB"/>
        </w:rPr>
      </w:pPr>
    </w:p>
    <w:p w14:paraId="7C515D7F" w14:textId="77777777" w:rsidR="009E7DD4" w:rsidRDefault="008729D1" w:rsidP="008729D1">
      <w:pPr>
        <w:pStyle w:val="cpParagraph"/>
      </w:pPr>
      <w:r w:rsidRPr="00DE5378">
        <w:t xml:space="preserve">There is a </w:t>
      </w:r>
      <w:r>
        <w:t xml:space="preserve">base abstract class for a Duck </w:t>
      </w:r>
      <w:r w:rsidR="009E7DD4">
        <w:t>(</w:t>
      </w:r>
      <w:proofErr w:type="spellStart"/>
      <w:r w:rsidR="009E7DD4">
        <w:t>cpDuck</w:t>
      </w:r>
      <w:proofErr w:type="spellEnd"/>
      <w:r w:rsidR="009E7DD4">
        <w:t xml:space="preserve">) </w:t>
      </w:r>
      <w:r>
        <w:t>and all the other Ducks inherit from that class.</w:t>
      </w:r>
    </w:p>
    <w:p w14:paraId="7F5B8C7D" w14:textId="5F34806D" w:rsidR="008729D1" w:rsidRDefault="008729D1" w:rsidP="008729D1">
      <w:pPr>
        <w:pStyle w:val="cpParagraph"/>
      </w:pPr>
      <w:r>
        <w:t>In the picture beside you see the class diagram (</w:t>
      </w:r>
      <w:r w:rsidRPr="000543A6">
        <w:rPr>
          <w:rStyle w:val="cpReference"/>
        </w:rPr>
        <w:fldChar w:fldCharType="begin"/>
      </w:r>
      <w:r w:rsidRPr="000543A6">
        <w:rPr>
          <w:rStyle w:val="cpReference"/>
        </w:rPr>
        <w:instrText xml:space="preserve"> REF ClassDiagramDucks </w:instrText>
      </w:r>
      <w:r>
        <w:rPr>
          <w:rStyle w:val="cpReference"/>
        </w:rPr>
        <w:instrText xml:space="preserve"> \* MERGEFORMAT </w:instrText>
      </w:r>
      <w:r w:rsidRPr="000543A6">
        <w:rPr>
          <w:rStyle w:val="cpReference"/>
        </w:rPr>
        <w:fldChar w:fldCharType="separate"/>
      </w:r>
      <w:r w:rsidR="00921A30" w:rsidRPr="00921A30">
        <w:rPr>
          <w:rStyle w:val="cpReference"/>
        </w:rPr>
        <w:t>Picture 1</w:t>
      </w:r>
      <w:r w:rsidRPr="000543A6">
        <w:rPr>
          <w:rStyle w:val="cpReference"/>
        </w:rPr>
        <w:fldChar w:fldCharType="end"/>
      </w:r>
      <w:r>
        <w:t>).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8729D1" w:rsidRPr="005D5D6B" w14:paraId="709F90EF" w14:textId="77777777" w:rsidTr="00A64178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76299F41" w14:textId="77777777" w:rsidR="008729D1" w:rsidRPr="00243616" w:rsidRDefault="008729D1" w:rsidP="00A64178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35CF6697" w14:textId="77777777" w:rsidR="008729D1" w:rsidRPr="00243616" w:rsidRDefault="008729D1" w:rsidP="00A64178">
            <w:pPr>
              <w:pStyle w:val="cpSmallTip"/>
              <w:rPr>
                <w:lang w:val="en-GB"/>
              </w:rPr>
            </w:pPr>
          </w:p>
        </w:tc>
      </w:tr>
      <w:tr w:rsidR="008729D1" w:rsidRPr="009E7DD4" w14:paraId="005CF982" w14:textId="77777777" w:rsidTr="00A64178">
        <w:tc>
          <w:tcPr>
            <w:tcW w:w="1843" w:type="dxa"/>
            <w:tcBorders>
              <w:bottom w:val="nil"/>
            </w:tcBorders>
          </w:tcPr>
          <w:p w14:paraId="3488181C" w14:textId="77777777" w:rsidR="008729D1" w:rsidRDefault="008729D1" w:rsidP="00A64178">
            <w:pPr>
              <w:pStyle w:val="cpTip"/>
            </w:pPr>
            <w:r>
              <w:object w:dxaOrig="1995" w:dyaOrig="1530" w14:anchorId="4086B5F2">
                <v:shape id="_x0000_i1026" type="#_x0000_t75" style="width:77pt;height:59.35pt" o:ole="" fillcolor="window">
                  <v:imagedata r:id="rId10" o:title=""/>
                </v:shape>
                <o:OLEObject Type="Embed" ProgID="PBrush" ShapeID="_x0000_i1026" DrawAspect="Content" ObjectID="_1796663497" r:id="rId13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6442C1F9" w14:textId="479E2450" w:rsidR="005F282C" w:rsidRDefault="008729D1" w:rsidP="00A64178">
            <w:pPr>
              <w:pStyle w:val="cpTip"/>
              <w:rPr>
                <w:lang w:val="en-GB"/>
              </w:rPr>
            </w:pPr>
            <w:r w:rsidRPr="00C16DC3">
              <w:rPr>
                <w:lang w:val="en-GB"/>
              </w:rPr>
              <w:t>Read all the comments i</w:t>
            </w:r>
            <w:r>
              <w:rPr>
                <w:lang w:val="en-GB"/>
              </w:rPr>
              <w:t>n the original code</w:t>
            </w:r>
            <w:r w:rsidR="00CC70BD">
              <w:rPr>
                <w:lang w:val="en-GB"/>
              </w:rPr>
              <w:t xml:space="preserve"> of the </w:t>
            </w:r>
            <w:proofErr w:type="spellStart"/>
            <w:r w:rsidR="00CC70BD">
              <w:rPr>
                <w:lang w:val="en-GB"/>
              </w:rPr>
              <w:t>DuckGameLibrary</w:t>
            </w:r>
            <w:proofErr w:type="spellEnd"/>
            <w:r w:rsidR="00CC70BD">
              <w:rPr>
                <w:lang w:val="en-GB"/>
              </w:rPr>
              <w:t xml:space="preserve">. Don’t look at the code of the </w:t>
            </w:r>
            <w:r w:rsidR="009E7DD4">
              <w:rPr>
                <w:lang w:val="en-GB"/>
              </w:rPr>
              <w:t xml:space="preserve">Fuzzy </w:t>
            </w:r>
            <w:r w:rsidR="00CC70BD">
              <w:rPr>
                <w:lang w:val="en-GB"/>
              </w:rPr>
              <w:t>Duck</w:t>
            </w:r>
            <w:r w:rsidR="009E7DD4">
              <w:rPr>
                <w:lang w:val="en-GB"/>
              </w:rPr>
              <w:t xml:space="preserve"> </w:t>
            </w:r>
            <w:r w:rsidR="00CC70BD">
              <w:rPr>
                <w:lang w:val="en-GB"/>
              </w:rPr>
              <w:t>Game.</w:t>
            </w:r>
            <w:r w:rsidR="005F282C">
              <w:rPr>
                <w:lang w:val="en-GB"/>
              </w:rPr>
              <w:t xml:space="preserve"> Correct the comme</w:t>
            </w:r>
            <w:r w:rsidR="00821DBB">
              <w:rPr>
                <w:lang w:val="en-GB"/>
              </w:rPr>
              <w:t>n</w:t>
            </w:r>
            <w:r w:rsidR="005F282C">
              <w:rPr>
                <w:lang w:val="en-GB"/>
              </w:rPr>
              <w:t xml:space="preserve">ts that are wrong. </w:t>
            </w:r>
            <w:r w:rsidR="00821DBB">
              <w:rPr>
                <w:lang w:val="en-GB"/>
              </w:rPr>
              <w:t xml:space="preserve">(I know </w:t>
            </w:r>
            <w:r w:rsidR="00821DBB" w:rsidRPr="00821DBB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GB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="00821DBB">
              <w:rPr>
                <w:lang w:val="en-GB"/>
              </w:rPr>
              <w:t>)</w:t>
            </w:r>
          </w:p>
          <w:p w14:paraId="19966D62" w14:textId="59B67FE5" w:rsidR="008729D1" w:rsidRDefault="008729D1" w:rsidP="00A64178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The developers has chosen a specific design pattern. It is good enough for the moment</w:t>
            </w:r>
            <w:r w:rsidR="009E7DD4">
              <w:rPr>
                <w:lang w:val="en-GB"/>
              </w:rPr>
              <w:t>. But it will be subject to change (by you).</w:t>
            </w:r>
          </w:p>
          <w:p w14:paraId="3AEF109C" w14:textId="5401B4ED" w:rsidR="008729D1" w:rsidRPr="00C16DC3" w:rsidRDefault="008729D1" w:rsidP="009E7DD4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You are changing an existing program, so be careful in what you do.</w:t>
            </w:r>
            <w:r w:rsidR="009E7DD4">
              <w:rPr>
                <w:lang w:val="en-GB"/>
              </w:rPr>
              <w:t xml:space="preserve"> </w:t>
            </w:r>
            <w:r>
              <w:rPr>
                <w:lang w:val="en-GB"/>
              </w:rPr>
              <w:t>Make sure you know why you are doing stuff.</w:t>
            </w:r>
          </w:p>
        </w:tc>
      </w:tr>
      <w:tr w:rsidR="008729D1" w:rsidRPr="009E7DD4" w14:paraId="6982B881" w14:textId="77777777" w:rsidTr="00A64178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09DC929F" w14:textId="77777777" w:rsidR="008729D1" w:rsidRPr="00C16DC3" w:rsidRDefault="008729D1" w:rsidP="00A64178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6DF19F8C" w14:textId="77777777" w:rsidR="008729D1" w:rsidRPr="00C16DC3" w:rsidRDefault="008729D1" w:rsidP="00A64178">
            <w:pPr>
              <w:pStyle w:val="cpSmallTip"/>
              <w:rPr>
                <w:lang w:val="en-GB"/>
              </w:rPr>
            </w:pPr>
          </w:p>
        </w:tc>
      </w:tr>
    </w:tbl>
    <w:p w14:paraId="4FA06AC7" w14:textId="3FD7582D" w:rsidR="008729D1" w:rsidRDefault="008729D1">
      <w:pPr>
        <w:rPr>
          <w:rFonts w:ascii="DawnCastle" w:hAnsi="DawnCastle"/>
          <w:sz w:val="32"/>
          <w:szCs w:val="20"/>
          <w:lang w:val="en-GB" w:eastAsia="en-US"/>
        </w:rPr>
      </w:pPr>
      <w:r>
        <w:rPr>
          <w:lang w:val="en-GB"/>
        </w:rPr>
        <w:br w:type="page"/>
      </w:r>
    </w:p>
    <w:p w14:paraId="3115CCDC" w14:textId="486E4FC6" w:rsidR="00295449" w:rsidRPr="00DE5378" w:rsidRDefault="00295449" w:rsidP="00295449">
      <w:pPr>
        <w:pStyle w:val="Kop3"/>
        <w:rPr>
          <w:lang w:val="en-GB"/>
        </w:rPr>
      </w:pPr>
      <w:r w:rsidRPr="00DE5378">
        <w:rPr>
          <w:lang w:val="en-GB"/>
        </w:rPr>
        <w:lastRenderedPageBreak/>
        <w:t>Part 01</w:t>
      </w:r>
    </w:p>
    <w:p w14:paraId="32B064FC" w14:textId="4CE9A882" w:rsidR="00D7559E" w:rsidRDefault="00CC70BD" w:rsidP="00295449">
      <w:pPr>
        <w:pStyle w:val="cpParagraph"/>
      </w:pPr>
      <w:r>
        <w:t xml:space="preserve">In the </w:t>
      </w:r>
      <w:r w:rsidR="009E7DD4">
        <w:t xml:space="preserve">Fuzzy </w:t>
      </w:r>
      <w:r>
        <w:t>Duck</w:t>
      </w:r>
      <w:r w:rsidR="009E7DD4">
        <w:t xml:space="preserve"> G</w:t>
      </w:r>
      <w:r>
        <w:t xml:space="preserve">ame there </w:t>
      </w:r>
      <w:r w:rsidR="005970D8">
        <w:t xml:space="preserve">are two </w:t>
      </w:r>
      <w:r>
        <w:t>startup form</w:t>
      </w:r>
      <w:r w:rsidR="005970D8">
        <w:t>s</w:t>
      </w:r>
      <w:r>
        <w:t>.</w:t>
      </w:r>
    </w:p>
    <w:p w14:paraId="4F371D28" w14:textId="77777777" w:rsidR="005970D8" w:rsidRDefault="005970D8" w:rsidP="005970D8">
      <w:pPr>
        <w:pStyle w:val="cpBullet"/>
        <w:rPr>
          <w:lang w:val="en-GB"/>
        </w:rPr>
      </w:pPr>
      <w:proofErr w:type="spellStart"/>
      <w:r w:rsidRPr="00CC70BD">
        <w:rPr>
          <w:lang w:val="en-GB"/>
        </w:rPr>
        <w:t>frmDuckGameTryout</w:t>
      </w:r>
      <w:proofErr w:type="spellEnd"/>
      <w:r w:rsidRPr="00CC70BD">
        <w:rPr>
          <w:lang w:val="en-GB"/>
        </w:rPr>
        <w:t>.</w:t>
      </w:r>
    </w:p>
    <w:p w14:paraId="13E17BE7" w14:textId="77777777" w:rsidR="005970D8" w:rsidRDefault="005970D8" w:rsidP="005970D8">
      <w:pPr>
        <w:pStyle w:val="cpBullet"/>
        <w:numPr>
          <w:ilvl w:val="1"/>
          <w:numId w:val="28"/>
        </w:numPr>
        <w:rPr>
          <w:lang w:val="en-GB"/>
        </w:rPr>
      </w:pPr>
      <w:r w:rsidRPr="00CC70BD">
        <w:rPr>
          <w:lang w:val="en-GB"/>
        </w:rPr>
        <w:t>Here you will m</w:t>
      </w:r>
      <w:r>
        <w:rPr>
          <w:lang w:val="en-GB"/>
        </w:rPr>
        <w:t>ake your own exercise.</w:t>
      </w:r>
    </w:p>
    <w:p w14:paraId="4748A121" w14:textId="6794E9C0" w:rsidR="00844031" w:rsidRPr="005970D8" w:rsidRDefault="00CC70BD" w:rsidP="005970D8">
      <w:pPr>
        <w:pStyle w:val="cpBullet"/>
        <w:rPr>
          <w:lang w:val="en-GB"/>
        </w:rPr>
      </w:pPr>
      <w:proofErr w:type="spellStart"/>
      <w:r w:rsidRPr="005970D8">
        <w:rPr>
          <w:lang w:val="en-GB"/>
        </w:rPr>
        <w:t>frmDuckGame</w:t>
      </w:r>
      <w:proofErr w:type="spellEnd"/>
      <w:r w:rsidRPr="005970D8">
        <w:rPr>
          <w:lang w:val="en-GB"/>
        </w:rPr>
        <w:t>.</w:t>
      </w:r>
      <w:r w:rsidR="005970D8" w:rsidRPr="005970D8">
        <w:rPr>
          <w:lang w:val="en-GB"/>
        </w:rPr>
        <w:t xml:space="preserve"> </w:t>
      </w:r>
      <w:r w:rsidRPr="005970D8">
        <w:rPr>
          <w:lang w:val="en-GB"/>
        </w:rPr>
        <w:t>This is an implementation of this exercise Part 01.</w:t>
      </w:r>
    </w:p>
    <w:p w14:paraId="406324EE" w14:textId="19CADDA2" w:rsidR="00844031" w:rsidRPr="00A12F5A" w:rsidRDefault="00CC70BD" w:rsidP="004D651F">
      <w:pPr>
        <w:pStyle w:val="cpBullet"/>
        <w:numPr>
          <w:ilvl w:val="1"/>
          <w:numId w:val="28"/>
        </w:numPr>
        <w:rPr>
          <w:lang w:val="en-GB"/>
        </w:rPr>
      </w:pPr>
      <w:r w:rsidRPr="00A12F5A">
        <w:rPr>
          <w:lang w:val="en-GB"/>
        </w:rPr>
        <w:t>It is just for demoing purposes.</w:t>
      </w:r>
      <w:r w:rsidR="00A12F5A" w:rsidRPr="00A12F5A">
        <w:rPr>
          <w:lang w:val="en-GB"/>
        </w:rPr>
        <w:t xml:space="preserve"> </w:t>
      </w:r>
      <w:r w:rsidRPr="00A12F5A">
        <w:rPr>
          <w:lang w:val="en-GB"/>
        </w:rPr>
        <w:t>Don’t look at the code.</w:t>
      </w:r>
      <w:r w:rsidR="005970D8">
        <w:rPr>
          <w:lang w:val="en-GB"/>
        </w:rPr>
        <w:t xml:space="preserve"> It is important that you make this exercise by yourself</w:t>
      </w:r>
      <w:r w:rsidR="00857941">
        <w:rPr>
          <w:lang w:val="en-GB"/>
        </w:rPr>
        <w:t>.</w:t>
      </w:r>
    </w:p>
    <w:p w14:paraId="23D2EFB0" w14:textId="61A97003" w:rsidR="00CC70BD" w:rsidRPr="00CC70BD" w:rsidRDefault="00CC70BD" w:rsidP="00844031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Your solution (battleplan) will be different</w:t>
      </w:r>
      <w:r w:rsidR="005970D8">
        <w:rPr>
          <w:lang w:val="en-GB"/>
        </w:rPr>
        <w:t xml:space="preserve"> than mine</w:t>
      </w:r>
      <w:r>
        <w:rPr>
          <w:lang w:val="en-GB"/>
        </w:rPr>
        <w:t>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CC70BD" w:rsidRPr="005D5D6B" w14:paraId="19EECC96" w14:textId="77777777" w:rsidTr="005970D8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05E72FDA" w14:textId="77777777" w:rsidR="00CC70BD" w:rsidRPr="00844031" w:rsidRDefault="00CC70BD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11237FE9" w14:textId="77777777" w:rsidR="00CC70BD" w:rsidRPr="00844031" w:rsidRDefault="00CC70BD">
            <w:pPr>
              <w:pStyle w:val="cpSmallTip"/>
              <w:rPr>
                <w:lang w:val="en-GB"/>
              </w:rPr>
            </w:pPr>
          </w:p>
        </w:tc>
      </w:tr>
      <w:tr w:rsidR="00CC70BD" w:rsidRPr="005970D8" w14:paraId="77E02860" w14:textId="77777777" w:rsidTr="005970D8">
        <w:tc>
          <w:tcPr>
            <w:tcW w:w="1843" w:type="dxa"/>
            <w:tcBorders>
              <w:bottom w:val="nil"/>
            </w:tcBorders>
          </w:tcPr>
          <w:p w14:paraId="792B6025" w14:textId="77777777" w:rsidR="00CC70BD" w:rsidRDefault="00CC70BD">
            <w:pPr>
              <w:pStyle w:val="cpTip"/>
            </w:pPr>
            <w:r>
              <w:object w:dxaOrig="1995" w:dyaOrig="1530" w14:anchorId="0EF27109">
                <v:shape id="_x0000_i1027" type="#_x0000_t75" style="width:77.35pt;height:59.65pt" o:ole="" fillcolor="window">
                  <v:imagedata r:id="rId10" o:title=""/>
                </v:shape>
                <o:OLEObject Type="Embed" ProgID="PBrush" ShapeID="_x0000_i1027" DrawAspect="Content" ObjectID="_1796663498" r:id="rId14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4313193E" w14:textId="694C7965" w:rsidR="00CC70BD" w:rsidRDefault="00CC70BD">
            <w:pPr>
              <w:pStyle w:val="cpTip"/>
              <w:rPr>
                <w:lang w:val="en-GB"/>
              </w:rPr>
            </w:pPr>
            <w:r w:rsidRPr="00CC70BD">
              <w:rPr>
                <w:lang w:val="en-GB"/>
              </w:rPr>
              <w:t>Run the program to s</w:t>
            </w:r>
            <w:r>
              <w:rPr>
                <w:lang w:val="en-GB"/>
              </w:rPr>
              <w:t>ee what is wanted.</w:t>
            </w:r>
            <w:r w:rsidR="005970D8">
              <w:rPr>
                <w:lang w:val="en-GB"/>
              </w:rPr>
              <w:t xml:space="preserve"> See the end goal.</w:t>
            </w:r>
          </w:p>
          <w:p w14:paraId="0D69EC37" w14:textId="1667C80F" w:rsidR="00323041" w:rsidRDefault="00323041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When you have executed the tasks, you should have something similar.</w:t>
            </w:r>
          </w:p>
          <w:p w14:paraId="1AA0F79F" w14:textId="77777777" w:rsidR="005970D8" w:rsidRDefault="00CC70BD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Change in </w:t>
            </w:r>
            <w:r w:rsidR="005970D8">
              <w:rPr>
                <w:lang w:val="en-GB"/>
              </w:rPr>
              <w:t xml:space="preserve">Fuzzy </w:t>
            </w:r>
            <w:r>
              <w:rPr>
                <w:lang w:val="en-GB"/>
              </w:rPr>
              <w:t>Duck</w:t>
            </w:r>
            <w:r w:rsidR="005970D8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Game the </w:t>
            </w:r>
            <w:proofErr w:type="spellStart"/>
            <w:r>
              <w:rPr>
                <w:lang w:val="en-GB"/>
              </w:rPr>
              <w:t>cpProgram.Main</w:t>
            </w:r>
            <w:proofErr w:type="spellEnd"/>
            <w:r>
              <w:rPr>
                <w:lang w:val="en-GB"/>
              </w:rPr>
              <w:t xml:space="preserve">() routine so that </w:t>
            </w:r>
            <w:proofErr w:type="spellStart"/>
            <w:r>
              <w:rPr>
                <w:lang w:val="en-GB"/>
              </w:rPr>
              <w:t>frmDuckGameTryout</w:t>
            </w:r>
            <w:proofErr w:type="spellEnd"/>
            <w:r>
              <w:rPr>
                <w:lang w:val="en-GB"/>
              </w:rPr>
              <w:t xml:space="preserve"> is shown</w:t>
            </w:r>
            <w:r w:rsidR="005970D8">
              <w:rPr>
                <w:lang w:val="en-GB"/>
              </w:rPr>
              <w:t xml:space="preserve"> and not </w:t>
            </w:r>
            <w:proofErr w:type="spellStart"/>
            <w:r w:rsidR="005970D8">
              <w:rPr>
                <w:lang w:val="en-GB"/>
              </w:rPr>
              <w:t>frmDuckGame</w:t>
            </w:r>
            <w:proofErr w:type="spellEnd"/>
            <w:r w:rsidR="005970D8">
              <w:rPr>
                <w:lang w:val="en-GB"/>
              </w:rPr>
              <w:t>.</w:t>
            </w:r>
          </w:p>
          <w:p w14:paraId="10145A7D" w14:textId="6D6A1B29" w:rsidR="00CC70BD" w:rsidRPr="00CC70BD" w:rsidRDefault="00CC70BD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This screen is empty.</w:t>
            </w:r>
          </w:p>
        </w:tc>
      </w:tr>
      <w:tr w:rsidR="00CC70BD" w:rsidRPr="005970D8" w14:paraId="502D4C20" w14:textId="77777777" w:rsidTr="005970D8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6D79E934" w14:textId="77777777" w:rsidR="00CC70BD" w:rsidRPr="00CC70BD" w:rsidRDefault="00CC70BD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78F45351" w14:textId="77777777" w:rsidR="00CC70BD" w:rsidRPr="00CC70BD" w:rsidRDefault="00CC70BD">
            <w:pPr>
              <w:pStyle w:val="cpSmallTip"/>
              <w:rPr>
                <w:lang w:val="en-GB"/>
              </w:rPr>
            </w:pPr>
          </w:p>
        </w:tc>
      </w:tr>
    </w:tbl>
    <w:p w14:paraId="649EC7AF" w14:textId="0FAC430B" w:rsidR="00CC70BD" w:rsidRDefault="00CC70BD" w:rsidP="00CC70BD">
      <w:pPr>
        <w:pStyle w:val="Kop4"/>
        <w:rPr>
          <w:lang w:val="en-GB"/>
        </w:rPr>
      </w:pPr>
      <w:r>
        <w:rPr>
          <w:lang w:val="en-GB"/>
        </w:rPr>
        <w:t>Your tasks</w:t>
      </w:r>
    </w:p>
    <w:p w14:paraId="797AD4B5" w14:textId="54B618F1" w:rsidR="005970D8" w:rsidRDefault="005970D8" w:rsidP="005970D8">
      <w:pPr>
        <w:pStyle w:val="cpBullet"/>
        <w:rPr>
          <w:lang w:val="en-GB"/>
        </w:rPr>
      </w:pPr>
      <w:r w:rsidRPr="00844031">
        <w:rPr>
          <w:lang w:val="en-GB"/>
        </w:rPr>
        <w:t>Put a combo box</w:t>
      </w:r>
      <w:r>
        <w:rPr>
          <w:lang w:val="en-GB"/>
        </w:rPr>
        <w:t xml:space="preserve"> on the screen.</w:t>
      </w:r>
    </w:p>
    <w:p w14:paraId="783F1C9C" w14:textId="68E7B2E9" w:rsidR="005970D8" w:rsidRDefault="005970D8" w:rsidP="005970D8">
      <w:pPr>
        <w:pStyle w:val="cpBullet"/>
        <w:rPr>
          <w:lang w:val="en-GB"/>
        </w:rPr>
      </w:pPr>
      <w:r w:rsidRPr="00844031">
        <w:rPr>
          <w:lang w:val="en-GB"/>
        </w:rPr>
        <w:t xml:space="preserve">Put a </w:t>
      </w:r>
      <w:r>
        <w:rPr>
          <w:lang w:val="en-GB"/>
        </w:rPr>
        <w:t xml:space="preserve">picture </w:t>
      </w:r>
      <w:r w:rsidRPr="00844031">
        <w:rPr>
          <w:lang w:val="en-GB"/>
        </w:rPr>
        <w:t>box</w:t>
      </w:r>
      <w:r>
        <w:rPr>
          <w:lang w:val="en-GB"/>
        </w:rPr>
        <w:t xml:space="preserve"> on the screen.</w:t>
      </w:r>
    </w:p>
    <w:p w14:paraId="37326D87" w14:textId="77777777" w:rsidR="00D468B2" w:rsidRDefault="00844031" w:rsidP="00CC70BD">
      <w:pPr>
        <w:pStyle w:val="cpBullet"/>
        <w:rPr>
          <w:lang w:val="en-GB"/>
        </w:rPr>
      </w:pPr>
      <w:r>
        <w:rPr>
          <w:lang w:val="en-GB"/>
        </w:rPr>
        <w:t xml:space="preserve">In the combo box, you show all the class names that inherits from </w:t>
      </w:r>
      <w:r w:rsidR="00D468B2">
        <w:rPr>
          <w:lang w:val="en-GB"/>
        </w:rPr>
        <w:t>“</w:t>
      </w:r>
      <w:proofErr w:type="spellStart"/>
      <w:r>
        <w:rPr>
          <w:lang w:val="en-GB"/>
        </w:rPr>
        <w:t>cpDuck</w:t>
      </w:r>
      <w:proofErr w:type="spellEnd"/>
      <w:r w:rsidR="00D468B2">
        <w:rPr>
          <w:lang w:val="en-GB"/>
        </w:rPr>
        <w:t>”</w:t>
      </w:r>
      <w:r>
        <w:rPr>
          <w:lang w:val="en-GB"/>
        </w:rPr>
        <w:t xml:space="preserve"> class.</w:t>
      </w:r>
    </w:p>
    <w:p w14:paraId="2462729D" w14:textId="77777777" w:rsidR="00D468B2" w:rsidRDefault="00323041" w:rsidP="00A12F5A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 xml:space="preserve">Example 00124-g </w:t>
      </w:r>
      <w:proofErr w:type="spellStart"/>
      <w:r>
        <w:rPr>
          <w:lang w:val="en-GB"/>
        </w:rPr>
        <w:t>AssemblyQuery</w:t>
      </w:r>
      <w:proofErr w:type="spellEnd"/>
      <w:r>
        <w:rPr>
          <w:lang w:val="en-GB"/>
        </w:rPr>
        <w:t xml:space="preserve"> is an example on how to do this.</w:t>
      </w:r>
    </w:p>
    <w:p w14:paraId="5662B280" w14:textId="5CA4411A" w:rsidR="00A12F5A" w:rsidRDefault="00323041" w:rsidP="00A12F5A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A technique reflection is used.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D468B2" w14:paraId="16ED85D8" w14:textId="77777777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311EA462" w14:textId="77777777" w:rsidR="00D468B2" w:rsidRDefault="00D468B2">
            <w:pPr>
              <w:pStyle w:val="cpSmallTip"/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7F951FAF" w14:textId="77777777" w:rsidR="00D468B2" w:rsidRDefault="00D468B2">
            <w:pPr>
              <w:pStyle w:val="cpSmallTip"/>
            </w:pPr>
          </w:p>
        </w:tc>
      </w:tr>
      <w:tr w:rsidR="00D468B2" w:rsidRPr="005D5D6B" w14:paraId="0D630C06" w14:textId="77777777">
        <w:tc>
          <w:tcPr>
            <w:tcW w:w="1843" w:type="dxa"/>
            <w:tcBorders>
              <w:bottom w:val="nil"/>
            </w:tcBorders>
          </w:tcPr>
          <w:p w14:paraId="31348051" w14:textId="77777777" w:rsidR="00D468B2" w:rsidRDefault="00D468B2">
            <w:pPr>
              <w:pStyle w:val="cpTip"/>
            </w:pPr>
            <w:r>
              <w:object w:dxaOrig="1995" w:dyaOrig="1530" w14:anchorId="27D1A7C9">
                <v:shape id="_x0000_i1028" type="#_x0000_t75" style="width:77.35pt;height:59.65pt" o:ole="" fillcolor="window">
                  <v:imagedata r:id="rId10" o:title=""/>
                </v:shape>
                <o:OLEObject Type="Embed" ProgID="PBrush" ShapeID="_x0000_i1028" DrawAspect="Content" ObjectID="_1796663499" r:id="rId15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555ABBCB" w14:textId="77777777" w:rsidR="00D468B2" w:rsidRDefault="00D468B2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In my solution, I’ve put the code inside the form.</w:t>
            </w:r>
          </w:p>
          <w:p w14:paraId="7DB117BF" w14:textId="0317693A" w:rsidR="00D468B2" w:rsidRDefault="00D468B2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This is not the best location of your code. </w:t>
            </w:r>
            <w:r w:rsidR="005970D8">
              <w:rPr>
                <w:lang w:val="en-GB"/>
              </w:rPr>
              <w:t xml:space="preserve">This is on purpose. </w:t>
            </w:r>
            <w:r>
              <w:rPr>
                <w:lang w:val="en-GB"/>
              </w:rPr>
              <w:t>So don’t follow my solution. It is just for demoing purposes.</w:t>
            </w:r>
          </w:p>
          <w:p w14:paraId="38C2D380" w14:textId="77777777" w:rsidR="005970D8" w:rsidRDefault="00D468B2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Think where you should put your code to find all the needed classes.</w:t>
            </w:r>
          </w:p>
          <w:p w14:paraId="462B7CE4" w14:textId="7DF4F0B2" w:rsidR="00D468B2" w:rsidRPr="00D468B2" w:rsidRDefault="00D468B2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Think on how you get them inside your combo box.</w:t>
            </w:r>
          </w:p>
        </w:tc>
      </w:tr>
      <w:tr w:rsidR="00D468B2" w:rsidRPr="005D5D6B" w14:paraId="7297BA5E" w14:textId="77777777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2BD109D0" w14:textId="77777777" w:rsidR="00D468B2" w:rsidRPr="00D468B2" w:rsidRDefault="00D468B2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0D723CEB" w14:textId="77777777" w:rsidR="00D468B2" w:rsidRPr="00D468B2" w:rsidRDefault="00D468B2">
            <w:pPr>
              <w:pStyle w:val="cpSmallTip"/>
              <w:rPr>
                <w:lang w:val="en-GB"/>
              </w:rPr>
            </w:pPr>
          </w:p>
        </w:tc>
      </w:tr>
    </w:tbl>
    <w:p w14:paraId="7A3AAD45" w14:textId="222FB001" w:rsidR="00D468B2" w:rsidRDefault="00D468B2" w:rsidP="00CC70BD">
      <w:pPr>
        <w:pStyle w:val="cpBullet"/>
        <w:rPr>
          <w:lang w:val="en-GB"/>
        </w:rPr>
      </w:pPr>
      <w:r>
        <w:rPr>
          <w:lang w:val="en-GB"/>
        </w:rPr>
        <w:lastRenderedPageBreak/>
        <w:t>You have your combo box filled with the correct classes.</w:t>
      </w:r>
    </w:p>
    <w:p w14:paraId="51E00ECA" w14:textId="08D0E408" w:rsidR="00D468B2" w:rsidRDefault="00D468B2" w:rsidP="00CC70BD">
      <w:pPr>
        <w:pStyle w:val="cpBullet"/>
        <w:rPr>
          <w:lang w:val="en-GB"/>
        </w:rPr>
      </w:pPr>
      <w:r>
        <w:rPr>
          <w:lang w:val="en-GB"/>
        </w:rPr>
        <w:t>When you run your program and you choose an option, show the correct corresponding picture.</w:t>
      </w:r>
    </w:p>
    <w:p w14:paraId="4B1168EC" w14:textId="22751E8F" w:rsidR="00D468B2" w:rsidRDefault="00844031" w:rsidP="00CC70BD">
      <w:pPr>
        <w:pStyle w:val="cpBullet"/>
        <w:rPr>
          <w:lang w:val="en-GB"/>
        </w:rPr>
      </w:pPr>
      <w:r>
        <w:rPr>
          <w:lang w:val="en-GB"/>
        </w:rPr>
        <w:t>In the picture box, you show the correct picture depending on what you have chosen in the combo</w:t>
      </w:r>
      <w:r w:rsidR="006D52F3">
        <w:rPr>
          <w:lang w:val="en-GB"/>
        </w:rPr>
        <w:t xml:space="preserve"> </w:t>
      </w:r>
      <w:r>
        <w:rPr>
          <w:lang w:val="en-GB"/>
        </w:rPr>
        <w:t>box.</w:t>
      </w:r>
    </w:p>
    <w:p w14:paraId="1D5BF37D" w14:textId="77777777" w:rsidR="00D363F0" w:rsidRDefault="00D363F0" w:rsidP="00D363F0">
      <w:pPr>
        <w:pStyle w:val="cpBullet"/>
        <w:rPr>
          <w:lang w:val="en-GB"/>
        </w:rPr>
      </w:pPr>
      <w:r>
        <w:rPr>
          <w:lang w:val="en-GB"/>
        </w:rPr>
        <w:t>The pictures can be found in the project “</w:t>
      </w:r>
      <w:proofErr w:type="spellStart"/>
      <w:r>
        <w:rPr>
          <w:lang w:val="en-GB"/>
        </w:rPr>
        <w:t>DuckGameLibrary</w:t>
      </w:r>
      <w:proofErr w:type="spellEnd"/>
      <w:r>
        <w:rPr>
          <w:lang w:val="en-GB"/>
        </w:rPr>
        <w:t>” in the folder “</w:t>
      </w:r>
      <w:proofErr w:type="spellStart"/>
      <w:r>
        <w:rPr>
          <w:lang w:val="en-GB"/>
        </w:rPr>
        <w:t>DuckDisplays</w:t>
      </w:r>
      <w:proofErr w:type="spellEnd"/>
      <w:r>
        <w:rPr>
          <w:lang w:val="en-GB"/>
        </w:rPr>
        <w:t>”.</w:t>
      </w:r>
    </w:p>
    <w:p w14:paraId="6B98B416" w14:textId="11CA2787" w:rsidR="00D363F0" w:rsidRDefault="00D363F0" w:rsidP="00D363F0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 xml:space="preserve">Example </w:t>
      </w:r>
      <w:r w:rsidRPr="0022146F">
        <w:rPr>
          <w:lang w:val="en-GB"/>
        </w:rPr>
        <w:t xml:space="preserve">00013-g </w:t>
      </w:r>
      <w:proofErr w:type="spellStart"/>
      <w:r w:rsidRPr="0022146F">
        <w:rPr>
          <w:lang w:val="en-GB"/>
        </w:rPr>
        <w:t>PasswordControl</w:t>
      </w:r>
      <w:proofErr w:type="spellEnd"/>
      <w:r>
        <w:rPr>
          <w:lang w:val="en-GB"/>
        </w:rPr>
        <w:t xml:space="preserve"> </w:t>
      </w:r>
      <w:r w:rsidR="00727533">
        <w:rPr>
          <w:lang w:val="en-GB"/>
        </w:rPr>
        <w:t xml:space="preserve">demos </w:t>
      </w:r>
      <w:r>
        <w:rPr>
          <w:lang w:val="en-GB"/>
        </w:rPr>
        <w:t>to show an image.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7E74B4" w:rsidRPr="005D5D6B" w14:paraId="313F3AA0" w14:textId="77777777" w:rsidTr="007E74B4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0CD182CF" w14:textId="77777777" w:rsidR="007E74B4" w:rsidRPr="00D363F0" w:rsidRDefault="007E74B4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5C93E82F" w14:textId="77777777" w:rsidR="007E74B4" w:rsidRPr="00D363F0" w:rsidRDefault="007E74B4">
            <w:pPr>
              <w:pStyle w:val="cpSmallTip"/>
              <w:rPr>
                <w:lang w:val="en-GB"/>
              </w:rPr>
            </w:pPr>
          </w:p>
        </w:tc>
      </w:tr>
      <w:tr w:rsidR="007E74B4" w:rsidRPr="005D5D6B" w14:paraId="7FEB4146" w14:textId="77777777" w:rsidTr="007E74B4">
        <w:tc>
          <w:tcPr>
            <w:tcW w:w="1843" w:type="dxa"/>
            <w:tcBorders>
              <w:bottom w:val="nil"/>
            </w:tcBorders>
          </w:tcPr>
          <w:p w14:paraId="61B8E703" w14:textId="77777777" w:rsidR="007E74B4" w:rsidRDefault="007E74B4">
            <w:pPr>
              <w:pStyle w:val="cpTip"/>
            </w:pPr>
            <w:r>
              <w:object w:dxaOrig="1995" w:dyaOrig="1530" w14:anchorId="7B15C272">
                <v:shape id="_x0000_i1029" type="#_x0000_t75" style="width:77.35pt;height:59.65pt" o:ole="" fillcolor="window">
                  <v:imagedata r:id="rId10" o:title=""/>
                </v:shape>
                <o:OLEObject Type="Embed" ProgID="PBrush" ShapeID="_x0000_i1029" DrawAspect="Content" ObjectID="_1796663500" r:id="rId16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5B9CCFFC" w14:textId="77777777" w:rsidR="007E74B4" w:rsidRDefault="007E74B4">
            <w:pPr>
              <w:pStyle w:val="cpTip"/>
              <w:rPr>
                <w:lang w:val="en-GB"/>
              </w:rPr>
            </w:pPr>
            <w:r w:rsidRPr="007E74B4">
              <w:rPr>
                <w:lang w:val="en-GB"/>
              </w:rPr>
              <w:t>For now, we do t</w:t>
            </w:r>
            <w:r>
              <w:rPr>
                <w:lang w:val="en-GB"/>
              </w:rPr>
              <w:t>his hardcoded in the form</w:t>
            </w:r>
            <w:r w:rsidR="00D363F0">
              <w:rPr>
                <w:lang w:val="en-GB"/>
              </w:rPr>
              <w:t xml:space="preserve">. We will not use the method “Display()” that is part of </w:t>
            </w:r>
            <w:proofErr w:type="spellStart"/>
            <w:r w:rsidR="00D363F0">
              <w:rPr>
                <w:lang w:val="en-GB"/>
              </w:rPr>
              <w:t>cpDuck</w:t>
            </w:r>
            <w:proofErr w:type="spellEnd"/>
            <w:r w:rsidR="00D363F0">
              <w:rPr>
                <w:lang w:val="en-GB"/>
              </w:rPr>
              <w:t>.</w:t>
            </w:r>
          </w:p>
          <w:p w14:paraId="0D834498" w14:textId="300A6E10" w:rsidR="00D363F0" w:rsidRPr="007E74B4" w:rsidRDefault="00D363F0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I say, for now, in the future we will do that. But now we just show the picture using the events of the combo box that shows the correct child classes.</w:t>
            </w:r>
          </w:p>
        </w:tc>
      </w:tr>
      <w:tr w:rsidR="007E74B4" w:rsidRPr="005D5D6B" w14:paraId="18E9A72F" w14:textId="77777777" w:rsidTr="007E74B4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7F341442" w14:textId="77777777" w:rsidR="007E74B4" w:rsidRPr="007E74B4" w:rsidRDefault="007E74B4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0BFA35AB" w14:textId="77777777" w:rsidR="007E74B4" w:rsidRPr="007E74B4" w:rsidRDefault="007E74B4">
            <w:pPr>
              <w:pStyle w:val="cpSmallTip"/>
              <w:rPr>
                <w:lang w:val="en-GB"/>
              </w:rPr>
            </w:pPr>
          </w:p>
        </w:tc>
      </w:tr>
    </w:tbl>
    <w:p w14:paraId="56A32B39" w14:textId="77777777" w:rsidR="006D52F3" w:rsidRDefault="006D52F3" w:rsidP="006D52F3">
      <w:pPr>
        <w:pStyle w:val="cpBullet"/>
        <w:rPr>
          <w:lang w:val="en-GB"/>
        </w:rPr>
      </w:pPr>
      <w:r>
        <w:rPr>
          <w:lang w:val="en-GB"/>
        </w:rPr>
        <w:t>Put a label on the screen.</w:t>
      </w:r>
    </w:p>
    <w:p w14:paraId="700D808D" w14:textId="7A4A2C70" w:rsidR="006D52F3" w:rsidRDefault="006D52F3" w:rsidP="005970D8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 xml:space="preserve">Set a good error message </w:t>
      </w:r>
      <w:r w:rsidR="005970D8">
        <w:rPr>
          <w:lang w:val="en-GB"/>
        </w:rPr>
        <w:t xml:space="preserve">in that label </w:t>
      </w:r>
      <w:r>
        <w:rPr>
          <w:lang w:val="en-GB"/>
        </w:rPr>
        <w:t>when the picture is not found.</w:t>
      </w:r>
    </w:p>
    <w:p w14:paraId="01291D87" w14:textId="23F0F5A1" w:rsidR="005970D8" w:rsidRDefault="005970D8" w:rsidP="005970D8">
      <w:pPr>
        <w:pStyle w:val="cpBullet"/>
        <w:rPr>
          <w:lang w:val="en-GB"/>
        </w:rPr>
      </w:pPr>
      <w:r>
        <w:rPr>
          <w:lang w:val="en-GB"/>
        </w:rPr>
        <w:t>To test your routine, you add an extra child class “</w:t>
      </w:r>
      <w:proofErr w:type="spellStart"/>
      <w:r>
        <w:rPr>
          <w:lang w:val="en-GB"/>
        </w:rPr>
        <w:t>cpWoodDuck</w:t>
      </w:r>
      <w:proofErr w:type="spellEnd"/>
      <w:r>
        <w:rPr>
          <w:lang w:val="en-GB"/>
        </w:rPr>
        <w:t>”. Don’t add a corresponding picture yet.</w:t>
      </w:r>
    </w:p>
    <w:p w14:paraId="40C8733B" w14:textId="0655A955" w:rsidR="005970D8" w:rsidRDefault="005970D8" w:rsidP="005970D8">
      <w:pPr>
        <w:pStyle w:val="cpBullet"/>
        <w:rPr>
          <w:lang w:val="en-GB"/>
        </w:rPr>
      </w:pPr>
      <w:r>
        <w:rPr>
          <w:lang w:val="en-GB"/>
        </w:rPr>
        <w:t>Run your routine. All should work, and for “</w:t>
      </w:r>
      <w:proofErr w:type="spellStart"/>
      <w:r>
        <w:rPr>
          <w:lang w:val="en-GB"/>
        </w:rPr>
        <w:t>cpWoodDuck</w:t>
      </w:r>
      <w:proofErr w:type="spellEnd"/>
      <w:r>
        <w:rPr>
          <w:lang w:val="en-GB"/>
        </w:rPr>
        <w:t>” you should see the error message.</w:t>
      </w:r>
    </w:p>
    <w:p w14:paraId="357BA9DF" w14:textId="32BA13B7" w:rsidR="005970D8" w:rsidRDefault="005970D8" w:rsidP="005970D8">
      <w:pPr>
        <w:pStyle w:val="cpBullet"/>
        <w:rPr>
          <w:lang w:val="en-GB"/>
        </w:rPr>
      </w:pPr>
      <w:r>
        <w:rPr>
          <w:lang w:val="en-GB"/>
        </w:rPr>
        <w:t>Now add corresponding picture of a Wood Duck in the folder “</w:t>
      </w:r>
      <w:proofErr w:type="spellStart"/>
      <w:r>
        <w:rPr>
          <w:lang w:val="en-GB"/>
        </w:rPr>
        <w:t>DuckDisplays</w:t>
      </w:r>
      <w:proofErr w:type="spellEnd"/>
      <w:r>
        <w:rPr>
          <w:lang w:val="en-GB"/>
        </w:rPr>
        <w:t>”.</w:t>
      </w:r>
    </w:p>
    <w:p w14:paraId="7195CFC1" w14:textId="1FF2AECA" w:rsidR="005970D8" w:rsidRDefault="005970D8" w:rsidP="006D52F3">
      <w:pPr>
        <w:pStyle w:val="cpBullet"/>
        <w:rPr>
          <w:lang w:val="en-GB"/>
        </w:rPr>
      </w:pPr>
      <w:r>
        <w:rPr>
          <w:lang w:val="en-GB"/>
        </w:rPr>
        <w:t>Run your routine again. You should see all the correct pictures.</w:t>
      </w:r>
    </w:p>
    <w:p w14:paraId="30138970" w14:textId="77777777" w:rsidR="00D468B2" w:rsidRPr="00844031" w:rsidRDefault="00D468B2" w:rsidP="00D468B2">
      <w:pPr>
        <w:pStyle w:val="cpBullet"/>
        <w:numPr>
          <w:ilvl w:val="0"/>
          <w:numId w:val="0"/>
        </w:numPr>
        <w:ind w:left="851" w:hanging="426"/>
        <w:rPr>
          <w:lang w:val="en-GB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3E7F46" w:rsidRPr="005D5D6B" w14:paraId="08313C2B" w14:textId="77777777" w:rsidTr="00A64178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223106A4" w14:textId="77777777" w:rsidR="003E7F46" w:rsidRPr="007959DD" w:rsidRDefault="003E7F46" w:rsidP="00A64178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4DD890A1" w14:textId="77777777" w:rsidR="003E7F46" w:rsidRPr="007959DD" w:rsidRDefault="003E7F46" w:rsidP="00A64178">
            <w:pPr>
              <w:pStyle w:val="cpSmallTip"/>
              <w:rPr>
                <w:lang w:val="en-GB"/>
              </w:rPr>
            </w:pPr>
          </w:p>
        </w:tc>
      </w:tr>
      <w:tr w:rsidR="003E7F46" w:rsidRPr="005D5D6B" w14:paraId="153AC88A" w14:textId="77777777" w:rsidTr="00A64178">
        <w:tc>
          <w:tcPr>
            <w:tcW w:w="1843" w:type="dxa"/>
            <w:tcBorders>
              <w:bottom w:val="nil"/>
            </w:tcBorders>
          </w:tcPr>
          <w:p w14:paraId="63DE02A1" w14:textId="77777777" w:rsidR="003E7F46" w:rsidRDefault="003E7F46" w:rsidP="00A64178">
            <w:pPr>
              <w:pStyle w:val="cpTip"/>
            </w:pPr>
            <w:r>
              <w:object w:dxaOrig="1995" w:dyaOrig="1530" w14:anchorId="18BCE885">
                <v:shape id="_x0000_i1030" type="#_x0000_t75" style="width:77.35pt;height:59.65pt" o:ole="" fillcolor="window">
                  <v:imagedata r:id="rId10" o:title=""/>
                </v:shape>
                <o:OLEObject Type="Embed" ProgID="PBrush" ShapeID="_x0000_i1030" DrawAspect="Content" ObjectID="_1796663501" r:id="rId17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5717BF7E" w14:textId="2EF9F5ED" w:rsidR="003E7F46" w:rsidRPr="00D7559E" w:rsidRDefault="003E7F46" w:rsidP="00A64178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Send your solution to Vincent</w:t>
            </w:r>
            <w:r w:rsidRPr="00D7559E">
              <w:rPr>
                <w:lang w:val="en-GB"/>
              </w:rPr>
              <w:t>.</w:t>
            </w:r>
          </w:p>
          <w:p w14:paraId="3FDD1B88" w14:textId="77777777" w:rsidR="003E7F46" w:rsidRDefault="002D33A8" w:rsidP="00A64178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Your solution will probably be good, but depending on your solution you need to do </w:t>
            </w:r>
            <w:r w:rsidR="005970D8">
              <w:rPr>
                <w:lang w:val="en-GB"/>
              </w:rPr>
              <w:t xml:space="preserve">some correction </w:t>
            </w:r>
            <w:r>
              <w:rPr>
                <w:lang w:val="en-GB"/>
              </w:rPr>
              <w:t>steps, or not.</w:t>
            </w:r>
          </w:p>
          <w:p w14:paraId="451A18EB" w14:textId="019BD22D" w:rsidR="005970D8" w:rsidRPr="00D7559E" w:rsidRDefault="005970D8" w:rsidP="00A64178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Do not continue before you have confirmation that it is correct.</w:t>
            </w:r>
          </w:p>
        </w:tc>
      </w:tr>
      <w:tr w:rsidR="003E7F46" w:rsidRPr="005D5D6B" w14:paraId="6F5887D4" w14:textId="77777777" w:rsidTr="00A64178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0B2C0F75" w14:textId="77777777" w:rsidR="003E7F46" w:rsidRPr="00D7559E" w:rsidRDefault="003E7F46" w:rsidP="00A64178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3459AD42" w14:textId="77777777" w:rsidR="003E7F46" w:rsidRPr="00D7559E" w:rsidRDefault="003E7F46" w:rsidP="00A64178">
            <w:pPr>
              <w:pStyle w:val="cpSmallTip"/>
              <w:rPr>
                <w:lang w:val="en-GB"/>
              </w:rPr>
            </w:pPr>
          </w:p>
        </w:tc>
      </w:tr>
    </w:tbl>
    <w:p w14:paraId="6867B8B1" w14:textId="77777777" w:rsidR="00062A01" w:rsidRDefault="00062A01">
      <w:pPr>
        <w:rPr>
          <w:szCs w:val="20"/>
          <w:lang w:val="en-GB" w:eastAsia="en-US"/>
        </w:rPr>
      </w:pPr>
      <w:r w:rsidRPr="00D468B2">
        <w:rPr>
          <w:lang w:val="en-GB"/>
        </w:rPr>
        <w:br w:type="page"/>
      </w:r>
    </w:p>
    <w:p w14:paraId="0BBB85E8" w14:textId="08587B6A" w:rsidR="003E7F46" w:rsidRDefault="00062A01" w:rsidP="00062A01">
      <w:pPr>
        <w:pStyle w:val="Kop3"/>
        <w:rPr>
          <w:lang w:val="en-GB"/>
        </w:rPr>
      </w:pPr>
      <w:r w:rsidRPr="00D468B2">
        <w:rPr>
          <w:lang w:val="en-GB"/>
        </w:rPr>
        <w:lastRenderedPageBreak/>
        <w:t>Part 02</w:t>
      </w:r>
    </w:p>
    <w:p w14:paraId="278FE798" w14:textId="15A24255" w:rsidR="007E74B4" w:rsidRDefault="007E74B4" w:rsidP="007E74B4">
      <w:pPr>
        <w:pStyle w:val="cpBullet"/>
        <w:rPr>
          <w:lang w:val="en-GB"/>
        </w:rPr>
      </w:pPr>
      <w:r w:rsidRPr="007E74B4">
        <w:rPr>
          <w:lang w:val="en-GB"/>
        </w:rPr>
        <w:t>You have a correct s</w:t>
      </w:r>
      <w:r>
        <w:rPr>
          <w:lang w:val="en-GB"/>
        </w:rPr>
        <w:t>olution of part 01.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7E74B4" w:rsidRPr="005D5D6B" w14:paraId="776DBDEB" w14:textId="77777777" w:rsidTr="007E74B4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097343B9" w14:textId="77777777" w:rsidR="007E74B4" w:rsidRPr="0038398F" w:rsidRDefault="007E74B4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25F9B3A6" w14:textId="77777777" w:rsidR="007E74B4" w:rsidRPr="0038398F" w:rsidRDefault="007E74B4">
            <w:pPr>
              <w:pStyle w:val="cpSmallTip"/>
              <w:rPr>
                <w:lang w:val="en-GB"/>
              </w:rPr>
            </w:pPr>
          </w:p>
        </w:tc>
      </w:tr>
      <w:tr w:rsidR="007E74B4" w:rsidRPr="005D5D6B" w14:paraId="49E75079" w14:textId="77777777" w:rsidTr="007E74B4">
        <w:tc>
          <w:tcPr>
            <w:tcW w:w="1843" w:type="dxa"/>
            <w:tcBorders>
              <w:bottom w:val="nil"/>
            </w:tcBorders>
          </w:tcPr>
          <w:p w14:paraId="481BDFAD" w14:textId="77777777" w:rsidR="007E74B4" w:rsidRDefault="007E74B4">
            <w:pPr>
              <w:pStyle w:val="cpTip"/>
            </w:pPr>
            <w:r>
              <w:object w:dxaOrig="1995" w:dyaOrig="1530" w14:anchorId="26F7BF51">
                <v:shape id="_x0000_i1031" type="#_x0000_t75" style="width:77.35pt;height:59.65pt" o:ole="" fillcolor="window">
                  <v:imagedata r:id="rId10" o:title=""/>
                </v:shape>
                <o:OLEObject Type="Embed" ProgID="PBrush" ShapeID="_x0000_i1031" DrawAspect="Content" ObjectID="_1796663502" r:id="rId18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6CDFDD75" w14:textId="77777777" w:rsidR="007E74B4" w:rsidRDefault="007E74B4">
            <w:pPr>
              <w:pStyle w:val="cpTip"/>
              <w:rPr>
                <w:lang w:val="en-GB"/>
              </w:rPr>
            </w:pPr>
            <w:r w:rsidRPr="007E74B4">
              <w:rPr>
                <w:lang w:val="en-GB"/>
              </w:rPr>
              <w:t>Don’t’ continue with this pages, until you have implemented the needed changes in Part 01</w:t>
            </w:r>
            <w:r>
              <w:rPr>
                <w:lang w:val="en-GB"/>
              </w:rPr>
              <w:t>.</w:t>
            </w:r>
          </w:p>
          <w:p w14:paraId="7060BAB3" w14:textId="20836BDB" w:rsidR="007E74B4" w:rsidRPr="007E74B4" w:rsidRDefault="007E74B4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You have </w:t>
            </w:r>
            <w:r w:rsidRPr="007E74B4">
              <w:rPr>
                <w:lang w:val="en-GB"/>
              </w:rPr>
              <w:t>received an evaluation of Vincent</w:t>
            </w:r>
            <w:r>
              <w:rPr>
                <w:lang w:val="en-GB"/>
              </w:rPr>
              <w:t xml:space="preserve"> that your solution is correct.</w:t>
            </w:r>
          </w:p>
        </w:tc>
      </w:tr>
      <w:tr w:rsidR="007E74B4" w:rsidRPr="005D5D6B" w14:paraId="0D63595F" w14:textId="77777777" w:rsidTr="007E74B4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4A071E14" w14:textId="77777777" w:rsidR="007E74B4" w:rsidRPr="007E74B4" w:rsidRDefault="007E74B4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0E19C33B" w14:textId="77777777" w:rsidR="007E74B4" w:rsidRPr="007E74B4" w:rsidRDefault="007E74B4">
            <w:pPr>
              <w:pStyle w:val="cpSmallTip"/>
              <w:rPr>
                <w:lang w:val="en-GB"/>
              </w:rPr>
            </w:pPr>
          </w:p>
        </w:tc>
      </w:tr>
    </w:tbl>
    <w:p w14:paraId="03BA191F" w14:textId="1918C464" w:rsidR="007E74B4" w:rsidRDefault="007E74B4" w:rsidP="00D363F0">
      <w:pPr>
        <w:pStyle w:val="cpParagraph"/>
      </w:pPr>
      <w:r>
        <w:t>We will add a test routine in the project “</w:t>
      </w:r>
      <w:proofErr w:type="spellStart"/>
      <w:r>
        <w:t>DuckGameTest</w:t>
      </w:r>
      <w:proofErr w:type="spellEnd"/>
      <w:r>
        <w:t>”. This is a console application. We will not actually create a game, we will just create a console application to see if the basic functionality works.</w:t>
      </w:r>
    </w:p>
    <w:p w14:paraId="6856066B" w14:textId="28CA4E60" w:rsidR="00D363F0" w:rsidRDefault="00D363F0" w:rsidP="00D363F0">
      <w:pPr>
        <w:pStyle w:val="cpParagraph"/>
      </w:pPr>
      <w:r>
        <w:t xml:space="preserve">Are the methods starting up when we need it? The methods shows text, not in the console window, but in the </w:t>
      </w:r>
      <w:r w:rsidR="008D0F69">
        <w:t xml:space="preserve">output </w:t>
      </w:r>
      <w:r>
        <w:t>window.</w:t>
      </w:r>
      <w:r w:rsidR="0038398F">
        <w:t xml:space="preserve"> The r</w:t>
      </w:r>
      <w:r w:rsidRPr="00D363F0">
        <w:t>eason</w:t>
      </w:r>
      <w:r w:rsidR="0038398F">
        <w:t xml:space="preserve"> is that the </w:t>
      </w:r>
      <w:r>
        <w:t>classes will be used in a game, and there is not a console window present</w:t>
      </w:r>
      <w:r w:rsidR="0038398F">
        <w:t xml:space="preserve"> in it.</w:t>
      </w:r>
    </w:p>
    <w:p w14:paraId="1568B582" w14:textId="77777777" w:rsidR="00D363F0" w:rsidRDefault="00D363F0" w:rsidP="00D363F0">
      <w:pPr>
        <w:pStyle w:val="Kop4"/>
        <w:rPr>
          <w:lang w:val="en-GB"/>
        </w:rPr>
      </w:pPr>
      <w:r>
        <w:rPr>
          <w:lang w:val="en-GB"/>
        </w:rPr>
        <w:t>Your tasks</w:t>
      </w:r>
    </w:p>
    <w:p w14:paraId="0F7FE1D6" w14:textId="04EA9897" w:rsidR="00D363F0" w:rsidRDefault="00D363F0" w:rsidP="00D363F0">
      <w:pPr>
        <w:pStyle w:val="cpBullet"/>
        <w:rPr>
          <w:lang w:val="en-GB"/>
        </w:rPr>
      </w:pPr>
      <w:r w:rsidRPr="00D363F0">
        <w:rPr>
          <w:lang w:val="en-GB"/>
        </w:rPr>
        <w:t xml:space="preserve">Create a list of </w:t>
      </w:r>
      <w:proofErr w:type="spellStart"/>
      <w:r w:rsidRPr="00D363F0">
        <w:rPr>
          <w:lang w:val="en-GB"/>
        </w:rPr>
        <w:t>c</w:t>
      </w:r>
      <w:r>
        <w:rPr>
          <w:lang w:val="en-GB"/>
        </w:rPr>
        <w:t>pDuck</w:t>
      </w:r>
      <w:proofErr w:type="spellEnd"/>
      <w:r>
        <w:rPr>
          <w:lang w:val="en-GB"/>
        </w:rPr>
        <w:t>.</w:t>
      </w:r>
    </w:p>
    <w:p w14:paraId="2D3A9A42" w14:textId="3333940D" w:rsidR="00D363F0" w:rsidRDefault="00D363F0" w:rsidP="00D363F0">
      <w:pPr>
        <w:pStyle w:val="cpBullet"/>
        <w:rPr>
          <w:lang w:val="en-GB"/>
        </w:rPr>
      </w:pPr>
      <w:r>
        <w:rPr>
          <w:lang w:val="en-GB"/>
        </w:rPr>
        <w:t>Add an instance of “</w:t>
      </w:r>
      <w:proofErr w:type="spellStart"/>
      <w:r>
        <w:rPr>
          <w:lang w:val="en-GB"/>
        </w:rPr>
        <w:t>cpMallardDuck</w:t>
      </w:r>
      <w:proofErr w:type="spellEnd"/>
      <w:r>
        <w:rPr>
          <w:lang w:val="en-GB"/>
        </w:rPr>
        <w:t>” to it.</w:t>
      </w:r>
    </w:p>
    <w:p w14:paraId="5DC34548" w14:textId="77777777" w:rsidR="0038398F" w:rsidRDefault="00D363F0" w:rsidP="00D363F0">
      <w:pPr>
        <w:pStyle w:val="cpBullet"/>
        <w:rPr>
          <w:lang w:val="en-GB"/>
        </w:rPr>
      </w:pPr>
      <w:r>
        <w:rPr>
          <w:lang w:val="en-GB"/>
        </w:rPr>
        <w:t>Add an instance of “</w:t>
      </w:r>
      <w:proofErr w:type="spellStart"/>
      <w:r>
        <w:rPr>
          <w:lang w:val="en-GB"/>
        </w:rPr>
        <w:t>cpPlasticRubberDuck</w:t>
      </w:r>
      <w:proofErr w:type="spellEnd"/>
      <w:r>
        <w:rPr>
          <w:lang w:val="en-GB"/>
        </w:rPr>
        <w:t>” to it.</w:t>
      </w:r>
    </w:p>
    <w:p w14:paraId="34FADDB6" w14:textId="724BB748" w:rsidR="00D363F0" w:rsidRDefault="0038398F" w:rsidP="0038398F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 xml:space="preserve">Pay attention here, you need to change the access modifier of </w:t>
      </w:r>
      <w:proofErr w:type="spellStart"/>
      <w:r>
        <w:rPr>
          <w:lang w:val="en-GB"/>
        </w:rPr>
        <w:t>cpPlasticRubberDuck</w:t>
      </w:r>
      <w:proofErr w:type="spellEnd"/>
      <w:r>
        <w:rPr>
          <w:lang w:val="en-GB"/>
        </w:rPr>
        <w:t xml:space="preserve"> to be able to use it.</w:t>
      </w:r>
    </w:p>
    <w:p w14:paraId="17186F67" w14:textId="018B39FC" w:rsidR="00D363F0" w:rsidRDefault="00D363F0" w:rsidP="00D363F0">
      <w:pPr>
        <w:pStyle w:val="cpBullet"/>
        <w:rPr>
          <w:lang w:val="en-GB"/>
        </w:rPr>
      </w:pPr>
      <w:r>
        <w:rPr>
          <w:lang w:val="en-GB"/>
        </w:rPr>
        <w:t>Add an instance of “</w:t>
      </w:r>
      <w:proofErr w:type="spellStart"/>
      <w:r>
        <w:rPr>
          <w:lang w:val="en-GB"/>
        </w:rPr>
        <w:t>cpRedHeadDuck</w:t>
      </w:r>
      <w:proofErr w:type="spellEnd"/>
      <w:r>
        <w:rPr>
          <w:lang w:val="en-GB"/>
        </w:rPr>
        <w:t>” to it.</w:t>
      </w:r>
    </w:p>
    <w:p w14:paraId="1F76858E" w14:textId="707571D8" w:rsidR="00D363F0" w:rsidRDefault="00D363F0" w:rsidP="00D363F0">
      <w:pPr>
        <w:pStyle w:val="cpBullet"/>
        <w:rPr>
          <w:lang w:val="en-GB"/>
        </w:rPr>
      </w:pPr>
      <w:r>
        <w:rPr>
          <w:lang w:val="en-GB"/>
        </w:rPr>
        <w:t>Add an instance of “</w:t>
      </w:r>
      <w:proofErr w:type="spellStart"/>
      <w:r>
        <w:rPr>
          <w:lang w:val="en-GB"/>
        </w:rPr>
        <w:t>cpWoodDuck</w:t>
      </w:r>
      <w:proofErr w:type="spellEnd"/>
      <w:r>
        <w:rPr>
          <w:lang w:val="en-GB"/>
        </w:rPr>
        <w:t>” to it.</w:t>
      </w:r>
    </w:p>
    <w:p w14:paraId="06E4EF7A" w14:textId="1440FACD" w:rsidR="00D363F0" w:rsidRDefault="00D363F0" w:rsidP="00D363F0">
      <w:pPr>
        <w:pStyle w:val="cpBullet"/>
        <w:rPr>
          <w:lang w:val="en-GB"/>
        </w:rPr>
      </w:pPr>
      <w:r>
        <w:rPr>
          <w:lang w:val="en-GB"/>
        </w:rPr>
        <w:t>Execute all methods of the Ducks in the list.</w:t>
      </w:r>
    </w:p>
    <w:p w14:paraId="635C8E64" w14:textId="6CC5F93E" w:rsidR="00D363F0" w:rsidRPr="00D363F0" w:rsidRDefault="00D363F0" w:rsidP="003B7BD2">
      <w:pPr>
        <w:pStyle w:val="cpBullet"/>
        <w:numPr>
          <w:ilvl w:val="1"/>
          <w:numId w:val="28"/>
        </w:numPr>
        <w:rPr>
          <w:lang w:val="en-GB"/>
        </w:rPr>
      </w:pPr>
      <w:r w:rsidRPr="00D363F0">
        <w:rPr>
          <w:lang w:val="en-GB"/>
        </w:rPr>
        <w:t>Display, Quack, Swim and Walk.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D363F0" w:rsidRPr="005D5D6B" w14:paraId="1E98C0D2" w14:textId="77777777" w:rsidTr="00D363F0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3C3360F3" w14:textId="77777777" w:rsidR="00D363F0" w:rsidRPr="007959DD" w:rsidRDefault="00D363F0" w:rsidP="008F3A35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1A1B264B" w14:textId="77777777" w:rsidR="00D363F0" w:rsidRPr="007959DD" w:rsidRDefault="00D363F0" w:rsidP="008F3A35">
            <w:pPr>
              <w:pStyle w:val="cpSmallTip"/>
              <w:rPr>
                <w:lang w:val="en-GB"/>
              </w:rPr>
            </w:pPr>
          </w:p>
        </w:tc>
      </w:tr>
      <w:tr w:rsidR="00D363F0" w:rsidRPr="005D5D6B" w14:paraId="62C1B3BA" w14:textId="77777777" w:rsidTr="00D363F0">
        <w:tc>
          <w:tcPr>
            <w:tcW w:w="1843" w:type="dxa"/>
            <w:tcBorders>
              <w:bottom w:val="nil"/>
            </w:tcBorders>
          </w:tcPr>
          <w:p w14:paraId="652A0D41" w14:textId="77777777" w:rsidR="00D363F0" w:rsidRDefault="00D363F0" w:rsidP="008F3A35">
            <w:pPr>
              <w:pStyle w:val="cpTip"/>
            </w:pPr>
            <w:r>
              <w:object w:dxaOrig="1995" w:dyaOrig="1530" w14:anchorId="24CF6DF7">
                <v:shape id="_x0000_i1032" type="#_x0000_t75" style="width:77.35pt;height:59.65pt" o:ole="" fillcolor="window">
                  <v:imagedata r:id="rId10" o:title=""/>
                </v:shape>
                <o:OLEObject Type="Embed" ProgID="PBrush" ShapeID="_x0000_i1032" DrawAspect="Content" ObjectID="_1796663503" r:id="rId19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194B7612" w14:textId="77777777" w:rsidR="00D363F0" w:rsidRPr="00D7559E" w:rsidRDefault="00D363F0" w:rsidP="008F3A35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Send your solution to Vincent</w:t>
            </w:r>
            <w:r w:rsidRPr="00D7559E">
              <w:rPr>
                <w:lang w:val="en-GB"/>
              </w:rPr>
              <w:t>.</w:t>
            </w:r>
          </w:p>
          <w:p w14:paraId="7EFD42E3" w14:textId="77777777" w:rsidR="00D363F0" w:rsidRDefault="00D363F0" w:rsidP="008F3A35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Your solution will probably be good, but depending on your solution you need to do some correction steps, or not.</w:t>
            </w:r>
          </w:p>
          <w:p w14:paraId="54FC0110" w14:textId="77777777" w:rsidR="00D363F0" w:rsidRPr="00D7559E" w:rsidRDefault="00D363F0" w:rsidP="008F3A35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Do not continue before you have confirmation that it is correct.</w:t>
            </w:r>
          </w:p>
        </w:tc>
      </w:tr>
      <w:tr w:rsidR="00D363F0" w:rsidRPr="005D5D6B" w14:paraId="6FCD4150" w14:textId="77777777" w:rsidTr="00D363F0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3C18DC82" w14:textId="77777777" w:rsidR="00D363F0" w:rsidRPr="00D7559E" w:rsidRDefault="00D363F0" w:rsidP="008F3A35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20D03D52" w14:textId="77777777" w:rsidR="00D363F0" w:rsidRPr="00D7559E" w:rsidRDefault="00D363F0" w:rsidP="008F3A35">
            <w:pPr>
              <w:pStyle w:val="cpSmallTip"/>
              <w:rPr>
                <w:lang w:val="en-GB"/>
              </w:rPr>
            </w:pPr>
          </w:p>
        </w:tc>
      </w:tr>
    </w:tbl>
    <w:p w14:paraId="5A41CEF7" w14:textId="329B41F9" w:rsidR="00536604" w:rsidRDefault="00536604" w:rsidP="00D363F0">
      <w:pPr>
        <w:pStyle w:val="cpParagraph"/>
      </w:pPr>
      <w:r w:rsidRPr="008729D1">
        <w:br w:type="page"/>
      </w:r>
    </w:p>
    <w:p w14:paraId="711B2C7E" w14:textId="42CAF630" w:rsidR="00062A01" w:rsidRPr="00D468B2" w:rsidRDefault="00536604" w:rsidP="00536604">
      <w:pPr>
        <w:pStyle w:val="Kop3"/>
        <w:rPr>
          <w:lang w:val="en-GB"/>
        </w:rPr>
      </w:pPr>
      <w:r w:rsidRPr="00D468B2">
        <w:rPr>
          <w:lang w:val="en-GB"/>
        </w:rPr>
        <w:lastRenderedPageBreak/>
        <w:t>Part 03</w:t>
      </w:r>
    </w:p>
    <w:p w14:paraId="1C66090A" w14:textId="77777777" w:rsidR="007E74B4" w:rsidRDefault="007E74B4" w:rsidP="007E74B4">
      <w:pPr>
        <w:pStyle w:val="cpParagraph"/>
      </w:pPr>
      <w:r>
        <w:t>In the Product Backlog, given by business, it is mentioned that we now want the ducks to fly.</w:t>
      </w:r>
    </w:p>
    <w:p w14:paraId="11759901" w14:textId="77777777" w:rsidR="007E74B4" w:rsidRDefault="007E74B4" w:rsidP="007E74B4">
      <w:pPr>
        <w:pStyle w:val="cpParagraph"/>
      </w:pPr>
      <w:r>
        <w:t>Flying ducks would be perfect for the next release of the game.</w:t>
      </w:r>
    </w:p>
    <w:p w14:paraId="677B8311" w14:textId="77777777" w:rsidR="007E74B4" w:rsidRPr="007E74B4" w:rsidRDefault="007E74B4" w:rsidP="007E74B4">
      <w:pPr>
        <w:pStyle w:val="cpBullet"/>
        <w:rPr>
          <w:lang w:val="en-GB"/>
        </w:rPr>
      </w:pPr>
      <w:r w:rsidRPr="007E74B4">
        <w:rPr>
          <w:lang w:val="en-GB"/>
        </w:rPr>
        <w:t>How would you solve it?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7E74B4" w:rsidRPr="005D5D6B" w14:paraId="33DFF48C" w14:textId="77777777" w:rsidTr="008F3A35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08601CDD" w14:textId="77777777" w:rsidR="007E74B4" w:rsidRPr="007959DD" w:rsidRDefault="007E74B4" w:rsidP="008F3A35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6A3FFD29" w14:textId="77777777" w:rsidR="007E74B4" w:rsidRPr="007959DD" w:rsidRDefault="007E74B4" w:rsidP="008F3A35">
            <w:pPr>
              <w:pStyle w:val="cpSmallTip"/>
              <w:rPr>
                <w:lang w:val="en-GB"/>
              </w:rPr>
            </w:pPr>
          </w:p>
        </w:tc>
      </w:tr>
      <w:tr w:rsidR="007E74B4" w:rsidRPr="005D5D6B" w14:paraId="734CFF47" w14:textId="77777777" w:rsidTr="008F3A35">
        <w:tc>
          <w:tcPr>
            <w:tcW w:w="1843" w:type="dxa"/>
            <w:tcBorders>
              <w:bottom w:val="nil"/>
            </w:tcBorders>
          </w:tcPr>
          <w:p w14:paraId="31B572DB" w14:textId="77777777" w:rsidR="007E74B4" w:rsidRDefault="007E74B4" w:rsidP="008F3A35">
            <w:pPr>
              <w:pStyle w:val="cpTip"/>
            </w:pPr>
            <w:r>
              <w:object w:dxaOrig="1995" w:dyaOrig="1530" w14:anchorId="0B61B7BA">
                <v:shape id="_x0000_i1033" type="#_x0000_t75" style="width:77.35pt;height:59.65pt" o:ole="" fillcolor="window">
                  <v:imagedata r:id="rId10" o:title=""/>
                </v:shape>
                <o:OLEObject Type="Embed" ProgID="PBrush" ShapeID="_x0000_i1033" DrawAspect="Content" ObjectID="_1796663504" r:id="rId20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190406CA" w14:textId="77777777" w:rsidR="007E74B4" w:rsidRPr="00D7559E" w:rsidRDefault="007E74B4" w:rsidP="008F3A35">
            <w:pPr>
              <w:pStyle w:val="cpTip"/>
              <w:rPr>
                <w:lang w:val="en-GB"/>
              </w:rPr>
            </w:pPr>
            <w:r w:rsidRPr="00D7559E">
              <w:rPr>
                <w:lang w:val="en-GB"/>
              </w:rPr>
              <w:t>First think, then execute.</w:t>
            </w:r>
          </w:p>
          <w:p w14:paraId="4A8534F2" w14:textId="77777777" w:rsidR="007E74B4" w:rsidRPr="00D7559E" w:rsidRDefault="007E74B4" w:rsidP="008F3A35">
            <w:pPr>
              <w:pStyle w:val="cpTip"/>
              <w:rPr>
                <w:lang w:val="en-GB"/>
              </w:rPr>
            </w:pPr>
            <w:r w:rsidRPr="00D7559E">
              <w:rPr>
                <w:lang w:val="en-GB"/>
              </w:rPr>
              <w:t>This is really important, t</w:t>
            </w:r>
            <w:r>
              <w:rPr>
                <w:lang w:val="en-GB"/>
              </w:rPr>
              <w:t>hat you first plan what you want to do.</w:t>
            </w:r>
          </w:p>
        </w:tc>
      </w:tr>
      <w:tr w:rsidR="007E74B4" w:rsidRPr="005D5D6B" w14:paraId="514C95A0" w14:textId="77777777" w:rsidTr="008F3A35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6BEA3F0D" w14:textId="77777777" w:rsidR="007E74B4" w:rsidRPr="00D7559E" w:rsidRDefault="007E74B4" w:rsidP="008F3A35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1481C418" w14:textId="77777777" w:rsidR="007E74B4" w:rsidRPr="00D7559E" w:rsidRDefault="007E74B4" w:rsidP="008F3A35">
            <w:pPr>
              <w:pStyle w:val="cpSmallTip"/>
              <w:rPr>
                <w:lang w:val="en-GB"/>
              </w:rPr>
            </w:pPr>
          </w:p>
        </w:tc>
      </w:tr>
    </w:tbl>
    <w:p w14:paraId="0214EADA" w14:textId="77777777" w:rsidR="007E74B4" w:rsidRDefault="007E74B4" w:rsidP="007E74B4">
      <w:pPr>
        <w:pStyle w:val="cpBullet"/>
        <w:rPr>
          <w:lang w:val="en-GB"/>
        </w:rPr>
      </w:pPr>
      <w:r>
        <w:rPr>
          <w:lang w:val="en-GB"/>
        </w:rPr>
        <w:t>Implement the solution.</w:t>
      </w:r>
    </w:p>
    <w:p w14:paraId="3222CF67" w14:textId="16462D59" w:rsidR="0099262D" w:rsidRPr="00844031" w:rsidRDefault="0099262D" w:rsidP="0099262D">
      <w:pPr>
        <w:pStyle w:val="cpBullet"/>
        <w:rPr>
          <w:lang w:val="en-GB"/>
        </w:rPr>
      </w:pPr>
      <w:r>
        <w:rPr>
          <w:lang w:val="en-GB"/>
        </w:rPr>
        <w:t>Adapt your test routine, so the Fly method is also executed.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7E74B4" w:rsidRPr="005D5D6B" w14:paraId="7E4DC820" w14:textId="77777777" w:rsidTr="0099262D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77826ADC" w14:textId="77777777" w:rsidR="007E74B4" w:rsidRPr="007959DD" w:rsidRDefault="007E74B4" w:rsidP="008F3A35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614A6692" w14:textId="77777777" w:rsidR="007E74B4" w:rsidRPr="007959DD" w:rsidRDefault="007E74B4" w:rsidP="008F3A35">
            <w:pPr>
              <w:pStyle w:val="cpSmallTip"/>
              <w:rPr>
                <w:lang w:val="en-GB"/>
              </w:rPr>
            </w:pPr>
          </w:p>
        </w:tc>
      </w:tr>
      <w:tr w:rsidR="007E74B4" w:rsidRPr="005D5D6B" w14:paraId="40D38C3E" w14:textId="77777777" w:rsidTr="0099262D">
        <w:tc>
          <w:tcPr>
            <w:tcW w:w="1843" w:type="dxa"/>
            <w:tcBorders>
              <w:bottom w:val="nil"/>
            </w:tcBorders>
          </w:tcPr>
          <w:p w14:paraId="090372B5" w14:textId="77777777" w:rsidR="007E74B4" w:rsidRDefault="007E74B4" w:rsidP="008F3A35">
            <w:pPr>
              <w:pStyle w:val="cpTip"/>
            </w:pPr>
            <w:r>
              <w:object w:dxaOrig="1995" w:dyaOrig="1530" w14:anchorId="3ED2146A">
                <v:shape id="_x0000_i1034" type="#_x0000_t75" style="width:77.35pt;height:59.65pt" o:ole="" fillcolor="window">
                  <v:imagedata r:id="rId10" o:title=""/>
                </v:shape>
                <o:OLEObject Type="Embed" ProgID="PBrush" ShapeID="_x0000_i1034" DrawAspect="Content" ObjectID="_1796663505" r:id="rId21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64543FA0" w14:textId="77777777" w:rsidR="007E74B4" w:rsidRPr="00D7559E" w:rsidRDefault="007E74B4" w:rsidP="008F3A35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Send your solution to Vincent</w:t>
            </w:r>
            <w:r w:rsidRPr="00D7559E">
              <w:rPr>
                <w:lang w:val="en-GB"/>
              </w:rPr>
              <w:t>.</w:t>
            </w:r>
          </w:p>
          <w:p w14:paraId="6BFF6BB2" w14:textId="77777777" w:rsidR="007E74B4" w:rsidRPr="00D7559E" w:rsidRDefault="007E74B4" w:rsidP="008F3A35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Do not continue before you have confirmation that it is correct.</w:t>
            </w:r>
          </w:p>
        </w:tc>
      </w:tr>
      <w:tr w:rsidR="007E74B4" w:rsidRPr="005D5D6B" w14:paraId="200BF7F4" w14:textId="77777777" w:rsidTr="0099262D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0EB7F4AD" w14:textId="77777777" w:rsidR="007E74B4" w:rsidRPr="00D7559E" w:rsidRDefault="007E74B4" w:rsidP="008F3A35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423255A2" w14:textId="77777777" w:rsidR="007E74B4" w:rsidRPr="00D7559E" w:rsidRDefault="007E74B4" w:rsidP="008F3A35">
            <w:pPr>
              <w:pStyle w:val="cpSmallTip"/>
              <w:rPr>
                <w:lang w:val="en-GB"/>
              </w:rPr>
            </w:pPr>
          </w:p>
        </w:tc>
      </w:tr>
    </w:tbl>
    <w:p w14:paraId="20C1DF08" w14:textId="77777777" w:rsidR="00C77D4A" w:rsidRDefault="00C77D4A">
      <w:pPr>
        <w:rPr>
          <w:szCs w:val="20"/>
          <w:lang w:val="en-GB" w:eastAsia="en-US"/>
        </w:rPr>
      </w:pPr>
      <w:r w:rsidRPr="0038398F">
        <w:rPr>
          <w:lang w:val="en-GB"/>
        </w:rPr>
        <w:br w:type="page"/>
      </w:r>
    </w:p>
    <w:p w14:paraId="135C4FF2" w14:textId="27C6AAF1" w:rsidR="005B2B64" w:rsidRDefault="005B2B64" w:rsidP="005B2B64">
      <w:pPr>
        <w:pStyle w:val="Kop3"/>
        <w:rPr>
          <w:lang w:val="en-GB"/>
        </w:rPr>
      </w:pPr>
      <w:r w:rsidRPr="00D468B2">
        <w:rPr>
          <w:lang w:val="en-GB"/>
        </w:rPr>
        <w:lastRenderedPageBreak/>
        <w:t>Part 0</w:t>
      </w:r>
      <w:r>
        <w:rPr>
          <w:lang w:val="en-GB"/>
        </w:rPr>
        <w:t>4</w:t>
      </w:r>
    </w:p>
    <w:p w14:paraId="4F720CFD" w14:textId="48AA2872" w:rsidR="00E23B9A" w:rsidRDefault="00E23B9A" w:rsidP="00E23B9A">
      <w:pPr>
        <w:pStyle w:val="cpParagraph"/>
      </w:pPr>
      <w:r>
        <w:t>If you did what you have learned, you probably added the method “Fly” to the class “</w:t>
      </w:r>
      <w:proofErr w:type="spellStart"/>
      <w:r>
        <w:t>cpDuck</w:t>
      </w:r>
      <w:proofErr w:type="spellEnd"/>
      <w:r>
        <w:t>”.</w:t>
      </w:r>
    </w:p>
    <w:p w14:paraId="13AB3A54" w14:textId="1A4C3208" w:rsidR="00A20392" w:rsidRDefault="00A20392" w:rsidP="00E23B9A">
      <w:pPr>
        <w:pStyle w:val="cpParagraph"/>
      </w:pPr>
      <w:r>
        <w:t xml:space="preserve">It is possible that you used the technique like </w:t>
      </w:r>
      <w:r w:rsidR="00825D52">
        <w:t>“Walk”. Because a rubber can’t walk. Look at the virtual and override pattern.</w:t>
      </w:r>
    </w:p>
    <w:p w14:paraId="2376022B" w14:textId="01518969" w:rsidR="00825D52" w:rsidRDefault="00362A74" w:rsidP="00E23B9A">
      <w:pPr>
        <w:pStyle w:val="cpParagraph"/>
      </w:pPr>
      <w:r>
        <w:t>That means that all ducks can fly, but that the rubber duck has an overridden method that mentions that it can’t fly. Just like it can’t walk.</w:t>
      </w:r>
    </w:p>
    <w:p w14:paraId="180A7533" w14:textId="30112A82" w:rsidR="00362A74" w:rsidRDefault="00A44AD5" w:rsidP="00E23B9A">
      <w:pPr>
        <w:pStyle w:val="cpParagraph"/>
      </w:pPr>
      <w:r>
        <w:rPr>
          <w:noProof/>
          <w:szCs w:val="24"/>
          <w:lang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4D838E6B" wp14:editId="0EFBA2B4">
                <wp:simplePos x="0" y="0"/>
                <wp:positionH relativeFrom="page">
                  <wp:posOffset>565150</wp:posOffset>
                </wp:positionH>
                <wp:positionV relativeFrom="paragraph">
                  <wp:posOffset>90805</wp:posOffset>
                </wp:positionV>
                <wp:extent cx="3729355" cy="2438400"/>
                <wp:effectExtent l="0" t="0" r="4445" b="0"/>
                <wp:wrapNone/>
                <wp:docPr id="47659492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9355" cy="24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DD58CC" w14:textId="21EAB3B5" w:rsidR="00572A8C" w:rsidRDefault="005F04AE" w:rsidP="00572A8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FCEE63" wp14:editId="25524339">
                                  <wp:extent cx="3546475" cy="2144395"/>
                                  <wp:effectExtent l="0" t="0" r="0" b="8255"/>
                                  <wp:docPr id="61411965" name="Picture 4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411965" name="Picture 4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46475" cy="2144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A47FE6" w14:textId="2EA9ACCF" w:rsidR="00572A8C" w:rsidRPr="008729D1" w:rsidRDefault="00572A8C" w:rsidP="00572A8C">
                            <w:pPr>
                              <w:pStyle w:val="Bijschrift"/>
                              <w:rPr>
                                <w:lang w:val="en-GB"/>
                              </w:rPr>
                            </w:pPr>
                            <w:bookmarkStart w:id="2" w:name="ClassDiagramSomeDucksDontQuack"/>
                            <w:r w:rsidRPr="008729D1">
                              <w:rPr>
                                <w:lang w:val="en-GB"/>
                              </w:rPr>
                              <w:t xml:space="preserve">Picture </w:t>
                            </w:r>
                            <w:r>
                              <w:fldChar w:fldCharType="begin"/>
                            </w:r>
                            <w:r w:rsidRPr="008729D1">
                              <w:rPr>
                                <w:lang w:val="en-GB"/>
                              </w:rPr>
                              <w:instrText xml:space="preserve"> SEQ Picture \* ARABIC </w:instrText>
                            </w:r>
                            <w:r>
                              <w:fldChar w:fldCharType="separate"/>
                            </w:r>
                            <w:r w:rsidR="00921A30">
                              <w:rPr>
                                <w:noProof/>
                                <w:lang w:val="en-GB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bookmarkEnd w:id="2"/>
                            <w:r w:rsidRPr="008729D1">
                              <w:rPr>
                                <w:lang w:val="en-GB"/>
                              </w:rPr>
                              <w:t>:</w:t>
                            </w:r>
                            <w:r w:rsidRPr="008729D1">
                              <w:rPr>
                                <w:lang w:val="en-GB"/>
                              </w:rPr>
                              <w:tab/>
                              <w:t>Class Diagram Duck Game.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38E6B" id="_x0000_s1027" type="#_x0000_t202" style="position:absolute;left:0;text-align:left;margin-left:44.5pt;margin-top:7.15pt;width:293.65pt;height:19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" o:allowincell="f" stroked="f">
                <v:textbox>
                  <w:txbxContent>
                    <w:p w14:paraId="55DD58CC" w14:textId="21EAB3B5" w:rsidR="00572A8C" w:rsidRDefault="005F04AE" w:rsidP="00572A8C">
                      <w:r>
                        <w:rPr>
                          <w:noProof/>
                        </w:rPr>
                        <w:drawing>
                          <wp:inline distT="0" distB="0" distL="0" distR="0" wp14:anchorId="43FCEE63" wp14:editId="25524339">
                            <wp:extent cx="3546475" cy="2144395"/>
                            <wp:effectExtent l="0" t="0" r="0" b="8255"/>
                            <wp:docPr id="61411965" name="Picture 4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411965" name="Picture 4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46475" cy="2144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A47FE6" w14:textId="2EA9ACCF" w:rsidR="00572A8C" w:rsidRPr="008729D1" w:rsidRDefault="00572A8C" w:rsidP="00572A8C">
                      <w:pPr>
                        <w:pStyle w:val="Bijschrift"/>
                        <w:rPr>
                          <w:lang w:val="en-GB"/>
                        </w:rPr>
                      </w:pPr>
                      <w:bookmarkStart w:id="3" w:name="ClassDiagramSomeDucksDontQuack"/>
                      <w:r w:rsidRPr="008729D1">
                        <w:rPr>
                          <w:lang w:val="en-GB"/>
                        </w:rPr>
                        <w:t xml:space="preserve">Picture </w:t>
                      </w:r>
                      <w:r>
                        <w:fldChar w:fldCharType="begin"/>
                      </w:r>
                      <w:r w:rsidRPr="008729D1">
                        <w:rPr>
                          <w:lang w:val="en-GB"/>
                        </w:rPr>
                        <w:instrText xml:space="preserve"> SEQ Picture \* ARABIC </w:instrText>
                      </w:r>
                      <w:r>
                        <w:fldChar w:fldCharType="separate"/>
                      </w:r>
                      <w:r w:rsidR="00921A30">
                        <w:rPr>
                          <w:noProof/>
                          <w:lang w:val="en-GB"/>
                        </w:rPr>
                        <w:t>2</w:t>
                      </w:r>
                      <w:r>
                        <w:fldChar w:fldCharType="end"/>
                      </w:r>
                      <w:bookmarkEnd w:id="3"/>
                      <w:r w:rsidRPr="008729D1">
                        <w:rPr>
                          <w:lang w:val="en-GB"/>
                        </w:rPr>
                        <w:t>:</w:t>
                      </w:r>
                      <w:r w:rsidRPr="008729D1">
                        <w:rPr>
                          <w:lang w:val="en-GB"/>
                        </w:rPr>
                        <w:tab/>
                        <w:t>Class Diagram Duck Game.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26B20">
        <w:t xml:space="preserve">If you did not made an exception for the rubber duck, when somebody test the program, and you have, </w:t>
      </w:r>
      <w:r w:rsidR="00FD556A">
        <w:t>you will notice that the rubber duck is flying.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FD556A" w:rsidRPr="005D5D6B" w14:paraId="1C379EBE" w14:textId="77777777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703CB0F6" w14:textId="77777777" w:rsidR="00FD556A" w:rsidRPr="005F282C" w:rsidRDefault="00FD556A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635DB00C" w14:textId="77777777" w:rsidR="00FD556A" w:rsidRPr="005F282C" w:rsidRDefault="00FD556A">
            <w:pPr>
              <w:pStyle w:val="cpSmallTip"/>
              <w:rPr>
                <w:lang w:val="en-GB"/>
              </w:rPr>
            </w:pPr>
          </w:p>
        </w:tc>
      </w:tr>
      <w:tr w:rsidR="00FD556A" w:rsidRPr="005D5D6B" w14:paraId="789FB9B5" w14:textId="77777777">
        <w:tc>
          <w:tcPr>
            <w:tcW w:w="1843" w:type="dxa"/>
            <w:tcBorders>
              <w:bottom w:val="nil"/>
            </w:tcBorders>
          </w:tcPr>
          <w:p w14:paraId="1CD1A575" w14:textId="77777777" w:rsidR="00FD556A" w:rsidRDefault="00FD556A">
            <w:pPr>
              <w:pStyle w:val="cpTip"/>
            </w:pPr>
            <w:r>
              <w:object w:dxaOrig="1995" w:dyaOrig="1530" w14:anchorId="20EE4794">
                <v:shape id="_x0000_i1035" type="#_x0000_t75" style="width:77.35pt;height:59.65pt" o:ole="" fillcolor="window">
                  <v:imagedata r:id="rId10" o:title=""/>
                </v:shape>
                <o:OLEObject Type="Embed" ProgID="PBrush" ShapeID="_x0000_i1035" DrawAspect="Content" ObjectID="_1796663506" r:id="rId23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5E0E4505" w14:textId="4F2F4349" w:rsidR="00FD556A" w:rsidRDefault="00FD556A">
            <w:pPr>
              <w:pStyle w:val="cpTip"/>
              <w:rPr>
                <w:lang w:val="en-GB"/>
              </w:rPr>
            </w:pPr>
            <w:r w:rsidRPr="00FD556A">
              <w:rPr>
                <w:lang w:val="en-GB"/>
              </w:rPr>
              <w:t>Hey, programmer, I just g</w:t>
            </w:r>
            <w:r>
              <w:rPr>
                <w:lang w:val="en-GB"/>
              </w:rPr>
              <w:t xml:space="preserve">ave a demo to </w:t>
            </w:r>
            <w:r w:rsidR="00300CDC">
              <w:rPr>
                <w:lang w:val="en-GB"/>
              </w:rPr>
              <w:t>some potential clients</w:t>
            </w:r>
            <w:r>
              <w:rPr>
                <w:lang w:val="en-GB"/>
              </w:rPr>
              <w:t xml:space="preserve">, </w:t>
            </w:r>
            <w:r w:rsidR="00AD3519">
              <w:rPr>
                <w:lang w:val="en-GB"/>
              </w:rPr>
              <w:t>and there were rubber duckies flying around the screen.</w:t>
            </w:r>
          </w:p>
          <w:p w14:paraId="31C54974" w14:textId="02F5B6F4" w:rsidR="00AD3519" w:rsidRPr="00FD556A" w:rsidRDefault="00AD3519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Was this your idea of a joke?</w:t>
            </w:r>
          </w:p>
        </w:tc>
      </w:tr>
      <w:tr w:rsidR="00FD556A" w:rsidRPr="005D5D6B" w14:paraId="130994B5" w14:textId="77777777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22A45B67" w14:textId="77777777" w:rsidR="00FD556A" w:rsidRPr="00FD556A" w:rsidRDefault="00FD556A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165341A2" w14:textId="77777777" w:rsidR="00FD556A" w:rsidRPr="00FD556A" w:rsidRDefault="00FD556A">
            <w:pPr>
              <w:pStyle w:val="cpSmallTip"/>
              <w:rPr>
                <w:lang w:val="en-GB"/>
              </w:rPr>
            </w:pPr>
          </w:p>
        </w:tc>
      </w:tr>
    </w:tbl>
    <w:p w14:paraId="7A1D91F3" w14:textId="1A0B9CC7" w:rsidR="00D97EF7" w:rsidRDefault="00551D8F" w:rsidP="00551D8F">
      <w:pPr>
        <w:pStyle w:val="Kop4"/>
        <w:rPr>
          <w:lang w:val="en-GB"/>
        </w:rPr>
      </w:pPr>
      <w:r>
        <w:rPr>
          <w:lang w:val="en-GB"/>
        </w:rPr>
        <w:t>Extra information</w:t>
      </w:r>
    </w:p>
    <w:p w14:paraId="353386C1" w14:textId="5F70CF34" w:rsidR="00551D8F" w:rsidRDefault="00551D8F" w:rsidP="00551D8F">
      <w:pPr>
        <w:pStyle w:val="cpParagraph"/>
      </w:pPr>
      <w:r>
        <w:t>When you have, let</w:t>
      </w:r>
      <w:r w:rsidR="008F4B7B">
        <w:t>’</w:t>
      </w:r>
      <w:r>
        <w:t xml:space="preserve">s say, 100 different child classes of a </w:t>
      </w:r>
      <w:proofErr w:type="spellStart"/>
      <w:r>
        <w:t>cpDuck</w:t>
      </w:r>
      <w:proofErr w:type="spellEnd"/>
      <w:r>
        <w:t xml:space="preserve">, it is hard to </w:t>
      </w:r>
      <w:r w:rsidR="00A30115">
        <w:t>put all the override correct. It is boring and a time consuming job.</w:t>
      </w:r>
    </w:p>
    <w:p w14:paraId="4042577F" w14:textId="3B6E73FB" w:rsidR="00A30115" w:rsidRPr="005F282C" w:rsidRDefault="00D00CCB" w:rsidP="00D00CCB">
      <w:pPr>
        <w:pStyle w:val="Kop4"/>
        <w:rPr>
          <w:lang w:val="en-GB"/>
        </w:rPr>
      </w:pPr>
      <w:r w:rsidRPr="005F282C">
        <w:rPr>
          <w:lang w:val="en-GB"/>
        </w:rPr>
        <w:t>There are 2 possibilities here.</w:t>
      </w:r>
    </w:p>
    <w:p w14:paraId="7AC36853" w14:textId="16734F60" w:rsidR="00D00CCB" w:rsidRDefault="00D00CCB" w:rsidP="00D00CCB">
      <w:pPr>
        <w:pStyle w:val="cpBullet"/>
        <w:rPr>
          <w:lang w:val="en-GB"/>
        </w:rPr>
      </w:pPr>
      <w:r w:rsidRPr="00D00CCB">
        <w:rPr>
          <w:lang w:val="en-GB"/>
        </w:rPr>
        <w:t xml:space="preserve">You have flying rubber ducks. </w:t>
      </w:r>
      <w:r>
        <w:rPr>
          <w:lang w:val="en-GB"/>
        </w:rPr>
        <w:t>Solve it.</w:t>
      </w:r>
    </w:p>
    <w:p w14:paraId="2F24EFEF" w14:textId="7878F5A8" w:rsidR="00D00CCB" w:rsidRDefault="00D00CCB" w:rsidP="00D00CCB">
      <w:pPr>
        <w:pStyle w:val="cpBullet"/>
        <w:rPr>
          <w:lang w:val="en-GB"/>
        </w:rPr>
      </w:pPr>
      <w:r>
        <w:rPr>
          <w:lang w:val="en-GB"/>
        </w:rPr>
        <w:t xml:space="preserve">You </w:t>
      </w:r>
      <w:r w:rsidR="00D93880">
        <w:rPr>
          <w:lang w:val="en-GB"/>
        </w:rPr>
        <w:t>took</w:t>
      </w:r>
      <w:r>
        <w:rPr>
          <w:lang w:val="en-GB"/>
        </w:rPr>
        <w:t xml:space="preserve"> into account that rubber ducks don’t fly.</w:t>
      </w:r>
      <w:r w:rsidR="001A020E">
        <w:rPr>
          <w:lang w:val="en-GB"/>
        </w:rPr>
        <w:t xml:space="preserve"> Great.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F94505" w:rsidRPr="001A020E" w14:paraId="08C7BF35" w14:textId="77777777" w:rsidTr="001445D1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61D18F85" w14:textId="77777777" w:rsidR="00F94505" w:rsidRPr="005F282C" w:rsidRDefault="00F94505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3F7BBB28" w14:textId="77777777" w:rsidR="00F94505" w:rsidRPr="005F282C" w:rsidRDefault="00F94505">
            <w:pPr>
              <w:pStyle w:val="cpSmallTip"/>
              <w:rPr>
                <w:lang w:val="en-GB"/>
              </w:rPr>
            </w:pPr>
          </w:p>
        </w:tc>
      </w:tr>
      <w:tr w:rsidR="00F94505" w:rsidRPr="005D5D6B" w14:paraId="75A5325A" w14:textId="77777777" w:rsidTr="001445D1">
        <w:tc>
          <w:tcPr>
            <w:tcW w:w="1843" w:type="dxa"/>
            <w:tcBorders>
              <w:bottom w:val="nil"/>
            </w:tcBorders>
          </w:tcPr>
          <w:p w14:paraId="71FF0747" w14:textId="77777777" w:rsidR="00F94505" w:rsidRDefault="00F94505">
            <w:pPr>
              <w:pStyle w:val="cpTip"/>
            </w:pPr>
            <w:r>
              <w:object w:dxaOrig="1995" w:dyaOrig="1530" w14:anchorId="78B8BA57">
                <v:shape id="_x0000_i1036" type="#_x0000_t75" style="width:77.35pt;height:59.65pt" o:ole="" fillcolor="window">
                  <v:imagedata r:id="rId10" o:title=""/>
                </v:shape>
                <o:OLEObject Type="Embed" ProgID="PBrush" ShapeID="_x0000_i1036" DrawAspect="Content" ObjectID="_1796663507" r:id="rId24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725D3E71" w14:textId="77777777" w:rsidR="00F94505" w:rsidRPr="001A6350" w:rsidRDefault="00F94505">
            <w:pPr>
              <w:pStyle w:val="cpTip"/>
              <w:rPr>
                <w:lang w:val="en-GB"/>
              </w:rPr>
            </w:pPr>
            <w:r w:rsidRPr="001A6350">
              <w:rPr>
                <w:lang w:val="en-GB"/>
              </w:rPr>
              <w:t>But wait a second.</w:t>
            </w:r>
          </w:p>
          <w:p w14:paraId="2C9952ED" w14:textId="77777777" w:rsidR="00F94505" w:rsidRDefault="001A6350">
            <w:pPr>
              <w:pStyle w:val="cpTip"/>
              <w:rPr>
                <w:lang w:val="en-GB"/>
              </w:rPr>
            </w:pPr>
            <w:r w:rsidRPr="001A6350">
              <w:rPr>
                <w:lang w:val="en-GB"/>
              </w:rPr>
              <w:t>A</w:t>
            </w:r>
            <w:r>
              <w:rPr>
                <w:lang w:val="en-GB"/>
              </w:rPr>
              <w:t xml:space="preserve"> rubber duck can’t Quack either. It can be squeaked, but it is absolutely not </w:t>
            </w:r>
            <w:r w:rsidR="00772919">
              <w:rPr>
                <w:lang w:val="en-GB"/>
              </w:rPr>
              <w:t>quacking.</w:t>
            </w:r>
          </w:p>
          <w:p w14:paraId="5FC72361" w14:textId="5BA75681" w:rsidR="00772919" w:rsidRPr="001A6350" w:rsidRDefault="001445D1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The Quack() for the rubber duck should be overridden to something that makes a squeaking noise.</w:t>
            </w:r>
          </w:p>
        </w:tc>
      </w:tr>
      <w:tr w:rsidR="00F94505" w:rsidRPr="005D5D6B" w14:paraId="39DD9F6E" w14:textId="77777777" w:rsidTr="001445D1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5D899909" w14:textId="77777777" w:rsidR="00F94505" w:rsidRPr="001A6350" w:rsidRDefault="00F94505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02C0CF4E" w14:textId="77777777" w:rsidR="00F94505" w:rsidRPr="001A6350" w:rsidRDefault="00F94505">
            <w:pPr>
              <w:pStyle w:val="cpSmallTip"/>
              <w:rPr>
                <w:lang w:val="en-GB"/>
              </w:rPr>
            </w:pPr>
          </w:p>
        </w:tc>
      </w:tr>
    </w:tbl>
    <w:p w14:paraId="39D8B7F7" w14:textId="21691765" w:rsidR="001445D1" w:rsidRDefault="001445D1" w:rsidP="001445D1">
      <w:pPr>
        <w:pStyle w:val="cpBullet"/>
        <w:rPr>
          <w:lang w:val="en-GB"/>
        </w:rPr>
      </w:pPr>
      <w:r w:rsidRPr="00D00CCB">
        <w:rPr>
          <w:lang w:val="en-GB"/>
        </w:rPr>
        <w:t xml:space="preserve">You have </w:t>
      </w:r>
      <w:r>
        <w:rPr>
          <w:lang w:val="en-GB"/>
        </w:rPr>
        <w:t xml:space="preserve">Quacking </w:t>
      </w:r>
      <w:r w:rsidRPr="00D00CCB">
        <w:rPr>
          <w:lang w:val="en-GB"/>
        </w:rPr>
        <w:t xml:space="preserve">rubber ducks. </w:t>
      </w:r>
      <w:r>
        <w:rPr>
          <w:lang w:val="en-GB"/>
        </w:rPr>
        <w:t>Solve it</w:t>
      </w:r>
      <w:r w:rsidR="00533121">
        <w:rPr>
          <w:lang w:val="en-GB"/>
        </w:rPr>
        <w:t xml:space="preserve"> and let it be evaluated.</w:t>
      </w:r>
    </w:p>
    <w:p w14:paraId="379AE374" w14:textId="3C83D65C" w:rsidR="002C3205" w:rsidRDefault="00AC23A4" w:rsidP="001445D1">
      <w:pPr>
        <w:pStyle w:val="cpBullet"/>
        <w:rPr>
          <w:lang w:val="en-GB"/>
        </w:rPr>
      </w:pPr>
      <w:r>
        <w:rPr>
          <w:lang w:val="en-GB"/>
        </w:rPr>
        <w:t>When solve</w:t>
      </w:r>
      <w:r w:rsidR="00F07213">
        <w:rPr>
          <w:lang w:val="en-GB"/>
        </w:rPr>
        <w:t xml:space="preserve">d it all, </w:t>
      </w:r>
      <w:r>
        <w:rPr>
          <w:lang w:val="en-GB"/>
        </w:rPr>
        <w:t xml:space="preserve">you have a class diagram like </w:t>
      </w:r>
      <w:r w:rsidR="00837014" w:rsidRPr="00837014">
        <w:rPr>
          <w:rStyle w:val="cpReference"/>
        </w:rPr>
        <w:fldChar w:fldCharType="begin"/>
      </w:r>
      <w:r w:rsidR="00837014" w:rsidRPr="00837014">
        <w:rPr>
          <w:rStyle w:val="cpReference"/>
          <w:lang w:val="en-GB"/>
        </w:rPr>
        <w:instrText xml:space="preserve"> REF  ClassDiagramSomeDucksDontQuack  \* MERGEFORMAT </w:instrText>
      </w:r>
      <w:r w:rsidR="00837014" w:rsidRPr="00837014">
        <w:rPr>
          <w:rStyle w:val="cpReference"/>
        </w:rPr>
        <w:fldChar w:fldCharType="separate"/>
      </w:r>
      <w:r w:rsidR="00921A30" w:rsidRPr="00921A30">
        <w:rPr>
          <w:rStyle w:val="cpReference"/>
        </w:rPr>
        <w:t>Picture 2</w:t>
      </w:r>
      <w:r w:rsidR="00837014" w:rsidRPr="00837014">
        <w:rPr>
          <w:rStyle w:val="cpReference"/>
        </w:rPr>
        <w:fldChar w:fldCharType="end"/>
      </w:r>
      <w:r w:rsidRPr="00AC23A4">
        <w:rPr>
          <w:lang w:val="en-GB"/>
        </w:rPr>
        <w:t>.</w:t>
      </w:r>
    </w:p>
    <w:p w14:paraId="1714A4E9" w14:textId="4FD1B10C" w:rsidR="00AC23A4" w:rsidRDefault="002C3205" w:rsidP="002C3205">
      <w:pPr>
        <w:pStyle w:val="Kop3"/>
        <w:rPr>
          <w:lang w:val="en-GB"/>
        </w:rPr>
      </w:pPr>
      <w:r>
        <w:rPr>
          <w:lang w:val="en-GB"/>
        </w:rPr>
        <w:lastRenderedPageBreak/>
        <w:t>Part 0</w:t>
      </w:r>
      <w:r w:rsidR="002A72D2">
        <w:rPr>
          <w:lang w:val="en-GB"/>
        </w:rPr>
        <w:t>5</w:t>
      </w:r>
    </w:p>
    <w:p w14:paraId="3012FB39" w14:textId="3AE33903" w:rsidR="002C3205" w:rsidRDefault="001B1225" w:rsidP="002C3205">
      <w:pPr>
        <w:pStyle w:val="cpParagraph"/>
      </w:pPr>
      <w:r>
        <w:t xml:space="preserve">Think about the solution we have now. </w:t>
      </w:r>
      <w:r w:rsidR="003640CA">
        <w:t xml:space="preserve">And suppose we want to add to our game a decoy duck. That is a wooden duck </w:t>
      </w:r>
      <w:r w:rsidR="0021659B">
        <w:t>that will fool other ducks.</w:t>
      </w:r>
    </w:p>
    <w:p w14:paraId="6CB0D6B0" w14:textId="6ECB6BF8" w:rsidR="0021659B" w:rsidRDefault="0021659B" w:rsidP="002C3205">
      <w:pPr>
        <w:pStyle w:val="cpParagraph"/>
      </w:pPr>
      <w:r>
        <w:t>Does a decoy duck fly? Does is quack? Can it be squeezed?</w:t>
      </w:r>
    </w:p>
    <w:p w14:paraId="5CDBDEA7" w14:textId="47124E91" w:rsidR="0021659B" w:rsidRDefault="00334035" w:rsidP="002C3205">
      <w:pPr>
        <w:pStyle w:val="cpParagraph"/>
      </w:pPr>
      <w:r>
        <w:t xml:space="preserve">Every time a new child of </w:t>
      </w:r>
      <w:proofErr w:type="spellStart"/>
      <w:r>
        <w:t>cpDuck</w:t>
      </w:r>
      <w:proofErr w:type="spellEnd"/>
      <w:r>
        <w:t xml:space="preserve"> will be </w:t>
      </w:r>
      <w:r w:rsidR="00225AB6">
        <w:t>created</w:t>
      </w:r>
      <w:r>
        <w:t xml:space="preserve">, I have to </w:t>
      </w:r>
      <w:r w:rsidR="002902EF">
        <w:t>take care of all the members of the base and check it in the child class.</w:t>
      </w:r>
    </w:p>
    <w:p w14:paraId="77479E46" w14:textId="6A0D38C1" w:rsidR="002902EF" w:rsidRDefault="00A44AD5" w:rsidP="002C3205">
      <w:pPr>
        <w:pStyle w:val="cpParagraph"/>
      </w:pPr>
      <w:r>
        <w:rPr>
          <w:noProof/>
          <w:szCs w:val="24"/>
          <w:lang w:eastAsia="nl-BE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4D920A6B" wp14:editId="1BE5A7BF">
                <wp:simplePos x="0" y="0"/>
                <wp:positionH relativeFrom="page">
                  <wp:posOffset>292100</wp:posOffset>
                </wp:positionH>
                <wp:positionV relativeFrom="paragraph">
                  <wp:posOffset>145415</wp:posOffset>
                </wp:positionV>
                <wp:extent cx="4863465" cy="2571750"/>
                <wp:effectExtent l="0" t="0" r="0" b="0"/>
                <wp:wrapNone/>
                <wp:docPr id="33984694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3465" cy="257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EB9BA" w14:textId="53C25E3D" w:rsidR="00D83932" w:rsidRDefault="005E6C3E" w:rsidP="00D8393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A62785" wp14:editId="06DDB3B6">
                                  <wp:extent cx="4624630" cy="2293684"/>
                                  <wp:effectExtent l="0" t="0" r="5080" b="0"/>
                                  <wp:docPr id="1571402518" name="Picture 5" descr="A screenshot of a computer scree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71402518" name="Picture 5" descr="A screenshot of a computer scree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53357" cy="23079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D80244" w14:textId="0C74C768" w:rsidR="00D83932" w:rsidRPr="008729D1" w:rsidRDefault="00D83932" w:rsidP="00D83932">
                            <w:pPr>
                              <w:pStyle w:val="Bijschrift"/>
                              <w:rPr>
                                <w:lang w:val="en-GB"/>
                              </w:rPr>
                            </w:pPr>
                            <w:bookmarkStart w:id="4" w:name="ClassDiagramDucksInterfaces"/>
                            <w:r w:rsidRPr="008729D1">
                              <w:rPr>
                                <w:lang w:val="en-GB"/>
                              </w:rPr>
                              <w:t xml:space="preserve">Picture </w:t>
                            </w:r>
                            <w:r>
                              <w:fldChar w:fldCharType="begin"/>
                            </w:r>
                            <w:r w:rsidRPr="008729D1">
                              <w:rPr>
                                <w:lang w:val="en-GB"/>
                              </w:rPr>
                              <w:instrText xml:space="preserve"> SEQ Picture \* ARABIC </w:instrText>
                            </w:r>
                            <w:r>
                              <w:fldChar w:fldCharType="separate"/>
                            </w:r>
                            <w:r w:rsidR="00921A30">
                              <w:rPr>
                                <w:noProof/>
                                <w:lang w:val="en-GB"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bookmarkEnd w:id="4"/>
                            <w:r w:rsidRPr="008729D1">
                              <w:rPr>
                                <w:lang w:val="en-GB"/>
                              </w:rPr>
                              <w:t>:</w:t>
                            </w:r>
                            <w:r w:rsidRPr="008729D1">
                              <w:rPr>
                                <w:lang w:val="en-GB"/>
                              </w:rPr>
                              <w:tab/>
                              <w:t>Class Diagram Duck Game</w:t>
                            </w:r>
                            <w:r>
                              <w:rPr>
                                <w:lang w:val="en-GB"/>
                              </w:rPr>
                              <w:t xml:space="preserve"> with interfaces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920A6B" id="_x0000_s1028" type="#_x0000_t202" style="position:absolute;left:0;text-align:left;margin-left:23pt;margin-top:11.45pt;width:382.95pt;height:202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" o:allowincell="f" stroked="f">
                <v:textbox>
                  <w:txbxContent>
                    <w:p w14:paraId="6D6EB9BA" w14:textId="53C25E3D" w:rsidR="00D83932" w:rsidRDefault="005E6C3E" w:rsidP="00D83932">
                      <w:r>
                        <w:rPr>
                          <w:noProof/>
                        </w:rPr>
                        <w:drawing>
                          <wp:inline distT="0" distB="0" distL="0" distR="0" wp14:anchorId="62A62785" wp14:editId="06DDB3B6">
                            <wp:extent cx="4624630" cy="2293684"/>
                            <wp:effectExtent l="0" t="0" r="5080" b="0"/>
                            <wp:docPr id="1571402518" name="Picture 5" descr="A screenshot of a computer scree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71402518" name="Picture 5" descr="A screenshot of a computer screen&#10;&#10;Description automatically generated"/>
                                    <pic:cNvPicPr/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53357" cy="23079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BD80244" w14:textId="0C74C768" w:rsidR="00D83932" w:rsidRPr="008729D1" w:rsidRDefault="00D83932" w:rsidP="00D83932">
                      <w:pPr>
                        <w:pStyle w:val="Bijschrift"/>
                        <w:rPr>
                          <w:lang w:val="en-GB"/>
                        </w:rPr>
                      </w:pPr>
                      <w:bookmarkStart w:id="5" w:name="ClassDiagramDucksInterfaces"/>
                      <w:r w:rsidRPr="008729D1">
                        <w:rPr>
                          <w:lang w:val="en-GB"/>
                        </w:rPr>
                        <w:t xml:space="preserve">Picture </w:t>
                      </w:r>
                      <w:r>
                        <w:fldChar w:fldCharType="begin"/>
                      </w:r>
                      <w:r w:rsidRPr="008729D1">
                        <w:rPr>
                          <w:lang w:val="en-GB"/>
                        </w:rPr>
                        <w:instrText xml:space="preserve"> SEQ Picture \* ARABIC </w:instrText>
                      </w:r>
                      <w:r>
                        <w:fldChar w:fldCharType="separate"/>
                      </w:r>
                      <w:r w:rsidR="00921A30">
                        <w:rPr>
                          <w:noProof/>
                          <w:lang w:val="en-GB"/>
                        </w:rPr>
                        <w:t>3</w:t>
                      </w:r>
                      <w:r>
                        <w:fldChar w:fldCharType="end"/>
                      </w:r>
                      <w:bookmarkEnd w:id="5"/>
                      <w:r w:rsidRPr="008729D1">
                        <w:rPr>
                          <w:lang w:val="en-GB"/>
                        </w:rPr>
                        <w:t>:</w:t>
                      </w:r>
                      <w:r w:rsidRPr="008729D1">
                        <w:rPr>
                          <w:lang w:val="en-GB"/>
                        </w:rPr>
                        <w:tab/>
                        <w:t>Class Diagram Duck Game</w:t>
                      </w:r>
                      <w:r>
                        <w:rPr>
                          <w:lang w:val="en-GB"/>
                        </w:rPr>
                        <w:t xml:space="preserve"> with interfaces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902EF">
        <w:t>There is another way to take care of this. Interfaces.</w:t>
      </w:r>
    </w:p>
    <w:p w14:paraId="3A8224E5" w14:textId="77777777" w:rsidR="002A72D2" w:rsidRDefault="002A72D2" w:rsidP="002A72D2">
      <w:pPr>
        <w:pStyle w:val="Kop4"/>
        <w:rPr>
          <w:lang w:val="en-GB"/>
        </w:rPr>
      </w:pPr>
      <w:r>
        <w:rPr>
          <w:lang w:val="en-GB"/>
        </w:rPr>
        <w:t>Your tasks</w:t>
      </w:r>
    </w:p>
    <w:p w14:paraId="1BEF161C" w14:textId="77777777" w:rsidR="00F01643" w:rsidRDefault="00F01643" w:rsidP="00F01643">
      <w:pPr>
        <w:pStyle w:val="cpParagraph"/>
      </w:pPr>
      <w:r>
        <w:t>You will have a bit of work in doing this.</w:t>
      </w:r>
    </w:p>
    <w:p w14:paraId="2EEEA504" w14:textId="77777777" w:rsidR="00B54C86" w:rsidRPr="00B54C86" w:rsidRDefault="00B54C86" w:rsidP="00B54C86">
      <w:pPr>
        <w:pStyle w:val="cpBullet"/>
        <w:rPr>
          <w:lang w:val="en-GB"/>
        </w:rPr>
      </w:pPr>
      <w:r w:rsidRPr="00B54C86">
        <w:rPr>
          <w:lang w:val="en-GB"/>
        </w:rPr>
        <w:t>Implement an interface that contains the Fly</w:t>
      </w:r>
      <w:r>
        <w:rPr>
          <w:lang w:val="en-GB"/>
        </w:rPr>
        <w:t xml:space="preserve"> method.</w:t>
      </w:r>
    </w:p>
    <w:p w14:paraId="0E07736B" w14:textId="0509D5F4" w:rsidR="00B54C86" w:rsidRPr="00B54C86" w:rsidRDefault="00B54C86" w:rsidP="00B54C86">
      <w:pPr>
        <w:pStyle w:val="cpBullet"/>
        <w:rPr>
          <w:lang w:val="en-GB"/>
        </w:rPr>
      </w:pPr>
      <w:r w:rsidRPr="00B54C86">
        <w:rPr>
          <w:lang w:val="en-GB"/>
        </w:rPr>
        <w:t xml:space="preserve">Implement an interface that contains the </w:t>
      </w:r>
      <w:r>
        <w:rPr>
          <w:lang w:val="en-GB"/>
        </w:rPr>
        <w:t>Quack method.</w:t>
      </w:r>
    </w:p>
    <w:p w14:paraId="0AC24D08" w14:textId="35E31670" w:rsidR="00B54C86" w:rsidRPr="00B54C86" w:rsidRDefault="00B54C86" w:rsidP="00B54C86">
      <w:pPr>
        <w:pStyle w:val="cpBullet"/>
        <w:rPr>
          <w:lang w:val="en-GB"/>
        </w:rPr>
      </w:pPr>
      <w:r w:rsidRPr="00B54C86">
        <w:rPr>
          <w:lang w:val="en-GB"/>
        </w:rPr>
        <w:t xml:space="preserve">Implement an interface that contains the </w:t>
      </w:r>
      <w:r>
        <w:rPr>
          <w:lang w:val="en-GB"/>
        </w:rPr>
        <w:t>Walk method.</w:t>
      </w:r>
    </w:p>
    <w:p w14:paraId="6F591629" w14:textId="337D1EDB" w:rsidR="00291813" w:rsidRDefault="00B54C86" w:rsidP="004458E3">
      <w:pPr>
        <w:pStyle w:val="cpBullet"/>
        <w:rPr>
          <w:lang w:val="en-GB"/>
        </w:rPr>
      </w:pPr>
      <w:r>
        <w:rPr>
          <w:lang w:val="en-GB"/>
        </w:rPr>
        <w:t>A</w:t>
      </w:r>
      <w:r w:rsidR="00933E6F" w:rsidRPr="009C2C39">
        <w:rPr>
          <w:lang w:val="en-GB"/>
        </w:rPr>
        <w:t>dapt the exis</w:t>
      </w:r>
      <w:r w:rsidR="00053B50">
        <w:rPr>
          <w:lang w:val="en-GB"/>
        </w:rPr>
        <w:t>t</w:t>
      </w:r>
      <w:r w:rsidR="00933E6F" w:rsidRPr="009C2C39">
        <w:rPr>
          <w:lang w:val="en-GB"/>
        </w:rPr>
        <w:t xml:space="preserve">ing class </w:t>
      </w:r>
      <w:proofErr w:type="spellStart"/>
      <w:r w:rsidR="009C2C39" w:rsidRPr="009C2C39">
        <w:rPr>
          <w:lang w:val="en-GB"/>
        </w:rPr>
        <w:t>cpDuck</w:t>
      </w:r>
      <w:proofErr w:type="spellEnd"/>
      <w:r w:rsidR="00291813">
        <w:rPr>
          <w:lang w:val="en-GB"/>
        </w:rPr>
        <w:t>.</w:t>
      </w:r>
    </w:p>
    <w:p w14:paraId="62B95E97" w14:textId="00A18AF0" w:rsidR="00291813" w:rsidRDefault="00291813" w:rsidP="00291813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 xml:space="preserve">Remove </w:t>
      </w:r>
      <w:r w:rsidR="00892B5E">
        <w:rPr>
          <w:lang w:val="en-GB"/>
        </w:rPr>
        <w:t>the fly</w:t>
      </w:r>
      <w:r w:rsidR="00053B50">
        <w:rPr>
          <w:lang w:val="en-GB"/>
        </w:rPr>
        <w:t xml:space="preserve">, </w:t>
      </w:r>
      <w:r w:rsidR="00892B5E">
        <w:rPr>
          <w:lang w:val="en-GB"/>
        </w:rPr>
        <w:t xml:space="preserve">quack </w:t>
      </w:r>
      <w:r w:rsidR="00053B50">
        <w:rPr>
          <w:lang w:val="en-GB"/>
        </w:rPr>
        <w:t xml:space="preserve">and walk </w:t>
      </w:r>
      <w:r w:rsidR="00892B5E">
        <w:rPr>
          <w:lang w:val="en-GB"/>
        </w:rPr>
        <w:t>routines from it.</w:t>
      </w:r>
    </w:p>
    <w:p w14:paraId="4BD1DD39" w14:textId="5C006194" w:rsidR="001F4299" w:rsidRDefault="001F4299" w:rsidP="001F4299">
      <w:pPr>
        <w:pStyle w:val="cpBullet"/>
        <w:rPr>
          <w:lang w:val="en-GB"/>
        </w:rPr>
      </w:pPr>
      <w:r>
        <w:rPr>
          <w:lang w:val="en-GB"/>
        </w:rPr>
        <w:t xml:space="preserve">Adapt the existing classes </w:t>
      </w:r>
      <w:proofErr w:type="spellStart"/>
      <w:r>
        <w:rPr>
          <w:lang w:val="en-GB"/>
        </w:rPr>
        <w:t>cpMallardDuck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cpRedHeadDuck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cpWoodDuck</w:t>
      </w:r>
      <w:proofErr w:type="spellEnd"/>
      <w:r>
        <w:rPr>
          <w:lang w:val="en-GB"/>
        </w:rPr>
        <w:t xml:space="preserve"> so that the fly, quack and walk functionalities is implemented thru </w:t>
      </w:r>
      <w:r w:rsidR="0076396D">
        <w:rPr>
          <w:lang w:val="en-GB"/>
        </w:rPr>
        <w:t xml:space="preserve">the </w:t>
      </w:r>
      <w:r>
        <w:rPr>
          <w:lang w:val="en-GB"/>
        </w:rPr>
        <w:t>interfaces.</w:t>
      </w:r>
    </w:p>
    <w:p w14:paraId="7A63BD61" w14:textId="378D4DE0" w:rsidR="001F4299" w:rsidRDefault="001F4299" w:rsidP="001F4299">
      <w:pPr>
        <w:pStyle w:val="cpBullet"/>
        <w:rPr>
          <w:lang w:val="en-GB"/>
        </w:rPr>
      </w:pPr>
      <w:r>
        <w:rPr>
          <w:lang w:val="en-GB"/>
        </w:rPr>
        <w:t xml:space="preserve">Adapt the existing class </w:t>
      </w:r>
      <w:proofErr w:type="spellStart"/>
      <w:r>
        <w:rPr>
          <w:lang w:val="en-GB"/>
        </w:rPr>
        <w:t>cpPlasticRubberDuck</w:t>
      </w:r>
      <w:proofErr w:type="spellEnd"/>
      <w:r>
        <w:rPr>
          <w:lang w:val="en-GB"/>
        </w:rPr>
        <w:t xml:space="preserve"> so that the quack functionalit</w:t>
      </w:r>
      <w:r w:rsidR="0076396D">
        <w:rPr>
          <w:lang w:val="en-GB"/>
        </w:rPr>
        <w:t>y</w:t>
      </w:r>
      <w:r>
        <w:rPr>
          <w:lang w:val="en-GB"/>
        </w:rPr>
        <w:t xml:space="preserve"> is implemented thru </w:t>
      </w:r>
      <w:r w:rsidR="0076396D">
        <w:rPr>
          <w:lang w:val="en-GB"/>
        </w:rPr>
        <w:t xml:space="preserve">an </w:t>
      </w:r>
      <w:r>
        <w:rPr>
          <w:lang w:val="en-GB"/>
        </w:rPr>
        <w:t>interface.</w:t>
      </w:r>
    </w:p>
    <w:p w14:paraId="0A479CCA" w14:textId="0136DC6F" w:rsidR="00993CC5" w:rsidRDefault="00993CC5" w:rsidP="004458E3">
      <w:pPr>
        <w:pStyle w:val="cpBullet"/>
        <w:rPr>
          <w:lang w:val="en-GB"/>
        </w:rPr>
      </w:pPr>
      <w:r>
        <w:rPr>
          <w:lang w:val="en-GB"/>
        </w:rPr>
        <w:t xml:space="preserve">Add a class </w:t>
      </w:r>
      <w:proofErr w:type="spellStart"/>
      <w:r>
        <w:rPr>
          <w:lang w:val="en-GB"/>
        </w:rPr>
        <w:t>cp</w:t>
      </w:r>
      <w:r w:rsidR="00D42072">
        <w:rPr>
          <w:lang w:val="en-GB"/>
        </w:rPr>
        <w:t>DecoyDuck</w:t>
      </w:r>
      <w:proofErr w:type="spellEnd"/>
      <w:r w:rsidR="0076396D">
        <w:rPr>
          <w:lang w:val="en-GB"/>
        </w:rPr>
        <w:t xml:space="preserve"> with the correct interfaces.</w:t>
      </w:r>
    </w:p>
    <w:p w14:paraId="6657F982" w14:textId="5EBE12E8" w:rsidR="0076396D" w:rsidRDefault="0076396D" w:rsidP="0076396D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 xml:space="preserve">What can a </w:t>
      </w:r>
      <w:proofErr w:type="spellStart"/>
      <w:r>
        <w:rPr>
          <w:lang w:val="en-GB"/>
        </w:rPr>
        <w:t>cpDecoyDuck</w:t>
      </w:r>
      <w:proofErr w:type="spellEnd"/>
      <w:r>
        <w:rPr>
          <w:lang w:val="en-GB"/>
        </w:rPr>
        <w:t xml:space="preserve"> do?</w:t>
      </w:r>
    </w:p>
    <w:p w14:paraId="4E79E819" w14:textId="3648C16C" w:rsidR="00117871" w:rsidRDefault="00117871" w:rsidP="0076396D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Do you have a picture of a decoy duck?</w:t>
      </w:r>
    </w:p>
    <w:p w14:paraId="720A501B" w14:textId="320D63E4" w:rsidR="00A902C3" w:rsidRDefault="002F1C9F" w:rsidP="004458E3">
      <w:pPr>
        <w:pStyle w:val="cpBullet"/>
        <w:rPr>
          <w:lang w:val="en-GB"/>
        </w:rPr>
      </w:pPr>
      <w:r>
        <w:rPr>
          <w:lang w:val="en-GB"/>
        </w:rPr>
        <w:t xml:space="preserve">Adapt </w:t>
      </w:r>
      <w:r w:rsidR="008A5F9A">
        <w:rPr>
          <w:lang w:val="en-GB"/>
        </w:rPr>
        <w:t xml:space="preserve">the comments and </w:t>
      </w:r>
      <w:r>
        <w:rPr>
          <w:lang w:val="en-GB"/>
        </w:rPr>
        <w:t>your test</w:t>
      </w:r>
      <w:r w:rsidR="00E65612">
        <w:rPr>
          <w:lang w:val="en-GB"/>
        </w:rPr>
        <w:t xml:space="preserve"> </w:t>
      </w:r>
      <w:r>
        <w:rPr>
          <w:lang w:val="en-GB"/>
        </w:rPr>
        <w:t>routines (if necessary)</w:t>
      </w:r>
      <w:r w:rsidR="00E65612">
        <w:rPr>
          <w:lang w:val="en-GB"/>
        </w:rPr>
        <w:t>.</w:t>
      </w:r>
    </w:p>
    <w:p w14:paraId="28A2FB2E" w14:textId="02CDA948" w:rsidR="00DC35D7" w:rsidRDefault="00DC35D7" w:rsidP="004458E3">
      <w:pPr>
        <w:pStyle w:val="cpBullet"/>
        <w:rPr>
          <w:lang w:val="en-GB"/>
        </w:rPr>
      </w:pPr>
      <w:r>
        <w:rPr>
          <w:lang w:val="en-GB"/>
        </w:rPr>
        <w:t>Test the Fuzzy Duck application.</w:t>
      </w:r>
    </w:p>
    <w:p w14:paraId="67CEE62F" w14:textId="77777777" w:rsidR="00D42072" w:rsidRDefault="00D42072" w:rsidP="00D42072">
      <w:pPr>
        <w:pStyle w:val="cpBullet"/>
        <w:numPr>
          <w:ilvl w:val="0"/>
          <w:numId w:val="0"/>
        </w:numPr>
        <w:ind w:left="851" w:hanging="426"/>
        <w:rPr>
          <w:lang w:val="en-GB"/>
        </w:rPr>
      </w:pPr>
    </w:p>
    <w:p w14:paraId="27260699" w14:textId="2F85ED7B" w:rsidR="00D42072" w:rsidRDefault="00D42072" w:rsidP="00D42072">
      <w:pPr>
        <w:pStyle w:val="cpParagraph"/>
      </w:pPr>
      <w:r>
        <w:t>In the screen beside (</w:t>
      </w:r>
      <w:r w:rsidR="006169A1">
        <w:rPr>
          <w:rStyle w:val="cpReference"/>
        </w:rPr>
        <w:t>S</w:t>
      </w:r>
      <w:r w:rsidRPr="001D66C3">
        <w:rPr>
          <w:rStyle w:val="cpReference"/>
        </w:rPr>
        <w:t xml:space="preserve">ee </w:t>
      </w:r>
      <w:r w:rsidRPr="001D66C3">
        <w:rPr>
          <w:rStyle w:val="cpReference"/>
        </w:rPr>
        <w:fldChar w:fldCharType="begin"/>
      </w:r>
      <w:r w:rsidRPr="001D66C3">
        <w:rPr>
          <w:rStyle w:val="cpReference"/>
        </w:rPr>
        <w:instrText xml:space="preserve"> REF  ClassDiagramDucksInterfaces  \* MERGEFORMAT </w:instrText>
      </w:r>
      <w:r w:rsidRPr="001D66C3">
        <w:rPr>
          <w:rStyle w:val="cpReference"/>
        </w:rPr>
        <w:fldChar w:fldCharType="separate"/>
      </w:r>
      <w:r w:rsidR="00921A30" w:rsidRPr="00921A30">
        <w:rPr>
          <w:rStyle w:val="cpReference"/>
        </w:rPr>
        <w:t>Picture 3</w:t>
      </w:r>
      <w:r w:rsidRPr="001D66C3">
        <w:rPr>
          <w:rStyle w:val="cpReference"/>
        </w:rPr>
        <w:fldChar w:fldCharType="end"/>
      </w:r>
      <w:r>
        <w:t>), you will find a class diagram, with interfaces to implement the same solution, but using interfaces.</w:t>
      </w:r>
    </w:p>
    <w:p w14:paraId="208F0922" w14:textId="77777777" w:rsidR="00670310" w:rsidRPr="001A020E" w:rsidRDefault="00670310">
      <w:pPr>
        <w:rPr>
          <w:b/>
          <w:bCs/>
          <w:szCs w:val="20"/>
          <w:lang w:val="en-GB" w:eastAsia="en-US"/>
        </w:rPr>
      </w:pPr>
      <w:r w:rsidRPr="001A020E">
        <w:rPr>
          <w:lang w:val="en-GB"/>
        </w:rPr>
        <w:br w:type="page"/>
      </w:r>
    </w:p>
    <w:p w14:paraId="0B8DB2FE" w14:textId="1A070E20" w:rsidR="002D1CD8" w:rsidRPr="008271E4" w:rsidRDefault="00F01643" w:rsidP="00F01643">
      <w:pPr>
        <w:pStyle w:val="Kop4"/>
        <w:rPr>
          <w:lang w:val="en-GB"/>
        </w:rPr>
      </w:pPr>
      <w:r w:rsidRPr="008271E4">
        <w:rPr>
          <w:lang w:val="en-GB"/>
        </w:rPr>
        <w:lastRenderedPageBreak/>
        <w:t>Open question</w:t>
      </w:r>
      <w:r w:rsidR="00B042C1" w:rsidRPr="008271E4">
        <w:rPr>
          <w:lang w:val="en-GB"/>
        </w:rPr>
        <w:t>s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F01643" w14:paraId="31EEE25E" w14:textId="77777777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0DAB5537" w14:textId="77777777" w:rsidR="00F01643" w:rsidRDefault="00F01643">
            <w:pPr>
              <w:pStyle w:val="cpSmallTip"/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00F0D382" w14:textId="77777777" w:rsidR="00F01643" w:rsidRDefault="00F01643">
            <w:pPr>
              <w:pStyle w:val="cpSmallTip"/>
            </w:pPr>
          </w:p>
        </w:tc>
      </w:tr>
      <w:tr w:rsidR="00F01643" w:rsidRPr="00B54C86" w14:paraId="29423689" w14:textId="77777777">
        <w:tc>
          <w:tcPr>
            <w:tcW w:w="1843" w:type="dxa"/>
            <w:tcBorders>
              <w:bottom w:val="nil"/>
            </w:tcBorders>
          </w:tcPr>
          <w:p w14:paraId="346EF635" w14:textId="77777777" w:rsidR="00F01643" w:rsidRDefault="00F01643">
            <w:pPr>
              <w:pStyle w:val="cpTip"/>
            </w:pPr>
            <w:r>
              <w:object w:dxaOrig="1995" w:dyaOrig="1530" w14:anchorId="22D2D7BE">
                <v:shape id="_x0000_i1037" type="#_x0000_t75" style="width:77.35pt;height:59.35pt" o:ole="" fillcolor="window">
                  <v:imagedata r:id="rId10" o:title=""/>
                </v:shape>
                <o:OLEObject Type="Embed" ProgID="PBrush" ShapeID="_x0000_i1037" DrawAspect="Content" ObjectID="_1796663508" r:id="rId26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53B28B0F" w14:textId="413F5DA0" w:rsidR="00F01643" w:rsidRDefault="00F01643">
            <w:pPr>
              <w:pStyle w:val="cpTip"/>
              <w:rPr>
                <w:lang w:val="en-GB"/>
              </w:rPr>
            </w:pPr>
            <w:r w:rsidRPr="00F01643">
              <w:rPr>
                <w:lang w:val="en-GB"/>
              </w:rPr>
              <w:t xml:space="preserve">Is this a </w:t>
            </w:r>
            <w:r w:rsidR="00E6423E">
              <w:rPr>
                <w:lang w:val="en-GB"/>
              </w:rPr>
              <w:t xml:space="preserve">better </w:t>
            </w:r>
            <w:r>
              <w:rPr>
                <w:lang w:val="en-GB"/>
              </w:rPr>
              <w:t>technical solution?</w:t>
            </w:r>
          </w:p>
          <w:p w14:paraId="10EE6D7B" w14:textId="77777777" w:rsidR="00533121" w:rsidRDefault="00E6423E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Is it a good technical solution?</w:t>
            </w:r>
          </w:p>
          <w:p w14:paraId="20909479" w14:textId="77777777" w:rsidR="007D28B3" w:rsidRDefault="007D28B3" w:rsidP="007D28B3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Does this solution solve the problem you have after Task 04?</w:t>
            </w:r>
          </w:p>
          <w:p w14:paraId="596CDB8D" w14:textId="77777777" w:rsidR="005420BF" w:rsidRDefault="005420BF" w:rsidP="005420BF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Was it a lot of work redesigning all the classes?</w:t>
            </w:r>
          </w:p>
          <w:p w14:paraId="402F8FAE" w14:textId="6292D479" w:rsidR="005420BF" w:rsidRDefault="005420BF" w:rsidP="005420BF">
            <w:pPr>
              <w:pStyle w:val="cpTip"/>
              <w:numPr>
                <w:ilvl w:val="0"/>
                <w:numId w:val="46"/>
              </w:numPr>
              <w:rPr>
                <w:lang w:val="en-GB"/>
              </w:rPr>
            </w:pPr>
            <w:r>
              <w:rPr>
                <w:lang w:val="en-GB"/>
              </w:rPr>
              <w:t>Would this be doable if you had 25 child classes?</w:t>
            </w:r>
          </w:p>
          <w:p w14:paraId="63309EF9" w14:textId="77777777" w:rsidR="00670310" w:rsidRDefault="00E6423E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What are the advantages and disadvantages working this way?</w:t>
            </w:r>
          </w:p>
          <w:p w14:paraId="1FE82E3A" w14:textId="2C0F2725" w:rsidR="008B423C" w:rsidRPr="00F01643" w:rsidRDefault="008B423C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  <w:tr w:rsidR="00F01643" w:rsidRPr="00B54C86" w14:paraId="4A70242E" w14:textId="77777777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6C32DE3A" w14:textId="77777777" w:rsidR="00F01643" w:rsidRPr="00F01643" w:rsidRDefault="00F01643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76843EF5" w14:textId="77777777" w:rsidR="00F01643" w:rsidRPr="00F01643" w:rsidRDefault="00F01643">
            <w:pPr>
              <w:pStyle w:val="cpSmallTip"/>
              <w:rPr>
                <w:lang w:val="en-GB"/>
              </w:rPr>
            </w:pPr>
          </w:p>
        </w:tc>
      </w:tr>
    </w:tbl>
    <w:p w14:paraId="2E8E1CB2" w14:textId="31A85BB4" w:rsidR="00F01643" w:rsidRPr="009C2C39" w:rsidRDefault="00F01643" w:rsidP="002D1CD8">
      <w:pPr>
        <w:pStyle w:val="cpParagraph"/>
      </w:pPr>
    </w:p>
    <w:sectPr w:rsidR="00F01643" w:rsidRPr="009C2C39">
      <w:headerReference w:type="even" r:id="rId27"/>
      <w:headerReference w:type="default" r:id="rId28"/>
      <w:footerReference w:type="even" r:id="rId29"/>
      <w:footerReference w:type="default" r:id="rId30"/>
      <w:pgSz w:w="16840" w:h="11907" w:orient="landscape" w:code="9"/>
      <w:pgMar w:top="851" w:right="680" w:bottom="1304" w:left="8647" w:header="425" w:footer="352" w:gutter="0"/>
      <w:pgBorders>
        <w:left w:val="single" w:sz="12" w:space="10" w:color="0000FF"/>
      </w:pgBorders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7463F3" w14:textId="77777777" w:rsidR="00885A5A" w:rsidRDefault="00885A5A">
      <w:r>
        <w:separator/>
      </w:r>
    </w:p>
    <w:p w14:paraId="102B4D8D" w14:textId="77777777" w:rsidR="00885A5A" w:rsidRDefault="00885A5A"/>
  </w:endnote>
  <w:endnote w:type="continuationSeparator" w:id="0">
    <w:p w14:paraId="1B76DE89" w14:textId="77777777" w:rsidR="00885A5A" w:rsidRDefault="00885A5A">
      <w:r>
        <w:continuationSeparator/>
      </w:r>
    </w:p>
    <w:p w14:paraId="3A43E511" w14:textId="77777777" w:rsidR="00885A5A" w:rsidRDefault="00885A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rago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DawnCastl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58811" w14:textId="77777777" w:rsidR="005A79A8" w:rsidRDefault="005A79A8"/>
  <w:p w14:paraId="5DF1D7FB" w14:textId="77777777" w:rsidR="005A79A8" w:rsidRDefault="005A79A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94579" w14:textId="77777777" w:rsidR="005A79A8" w:rsidRDefault="009D7889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C981820" wp14:editId="01E267BC">
              <wp:simplePos x="0" y="0"/>
              <wp:positionH relativeFrom="column">
                <wp:posOffset>-4947285</wp:posOffset>
              </wp:positionH>
              <wp:positionV relativeFrom="paragraph">
                <wp:posOffset>-1814830</wp:posOffset>
              </wp:positionV>
              <wp:extent cx="4663440" cy="1737360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3440" cy="1737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A337B3" w14:textId="35ED8577" w:rsidR="005A79A8" w:rsidRDefault="009D7889">
                          <w:pPr>
                            <w:pStyle w:val="cpNoteTitle"/>
                          </w:pPr>
                          <w:r>
                            <w:t>Not</w:t>
                          </w:r>
                          <w:r w:rsidR="00211963">
                            <w:t>e</w:t>
                          </w:r>
                          <w:r>
                            <w:t>s</w:t>
                          </w:r>
                        </w:p>
                        <w:p w14:paraId="139CC1C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7FC35492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03905E5A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480592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AE9A27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00B3D0C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A31D292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98182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389.55pt;margin-top:-142.9pt;width:367.2pt;height:13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" o:allowincell="f" stroked="f">
              <v:textbox>
                <w:txbxContent>
                  <w:p w14:paraId="5FA337B3" w14:textId="35ED8577" w:rsidR="005A79A8" w:rsidRDefault="009D7889">
                    <w:pPr>
                      <w:pStyle w:val="cpNoteTitle"/>
                    </w:pPr>
                    <w:r>
                      <w:t>Not</w:t>
                    </w:r>
                    <w:r w:rsidR="00211963">
                      <w:t>e</w:t>
                    </w:r>
                    <w:r>
                      <w:t>s</w:t>
                    </w:r>
                  </w:p>
                  <w:p w14:paraId="139CC1C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7FC35492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03905E5A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480592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AE9A27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00B3D0C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A31D292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</w:txbxContent>
              </v:textbox>
            </v:shape>
          </w:pict>
        </mc:Fallback>
      </mc:AlternateContent>
    </w:r>
    <w:r w:rsidR="00000000">
      <w:rPr>
        <w:noProof/>
      </w:rPr>
      <w:object w:dxaOrig="1440" w:dyaOrig="1440" w14:anchorId="65B23E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41.1pt;margin-top:518.9pt;width:140.8pt;height:41.8pt;z-index:-251658240;mso-wrap-edited:f;mso-position-horizontal-relative:page;mso-position-vertical-relative:page" wrapcoords="-115 0 -115 21214 21600 21214 21600 0 -115 0" fillcolor="window">
          <v:imagedata r:id="rId1" o:title=""/>
          <w10:wrap type="through" anchorx="page" anchory="page"/>
          <w10:anchorlock/>
        </v:shape>
        <o:OLEObject Type="Embed" ProgID="Word.Picture.8" ShapeID="_x0000_s1026" DrawAspect="Content" ObjectID="_1796663509" r:id="rId2"/>
      </w:object>
    </w:r>
  </w:p>
  <w:p w14:paraId="48CB0CA5" w14:textId="77777777" w:rsidR="005A79A8" w:rsidRDefault="005A79A8"/>
  <w:p w14:paraId="30B1000B" w14:textId="087A83EF" w:rsidR="005A79A8" w:rsidRPr="00D92718" w:rsidRDefault="009D7889">
    <w:pPr>
      <w:pStyle w:val="cpFooter"/>
      <w:rPr>
        <w:lang w:val="en-GB"/>
      </w:rPr>
    </w:pPr>
    <w:r>
      <w:tab/>
    </w:r>
    <w:r w:rsidRPr="00D92718">
      <w:rPr>
        <w:lang w:val="en-GB"/>
      </w:rPr>
      <w:t>Documentat</w:t>
    </w:r>
    <w:r w:rsidR="00211963" w:rsidRPr="00D92718">
      <w:rPr>
        <w:lang w:val="en-GB"/>
      </w:rPr>
      <w:t xml:space="preserve">ion </w:t>
    </w:r>
    <w:r w:rsidR="00466617" w:rsidRPr="00D92718">
      <w:rPr>
        <w:lang w:val="en-GB"/>
      </w:rPr>
      <w:t xml:space="preserve">Exercises </w:t>
    </w:r>
    <w:r w:rsidR="00043607" w:rsidRPr="00D92718">
      <w:rPr>
        <w:lang w:val="en-GB"/>
      </w:rPr>
      <w:t>Fuzzy</w:t>
    </w:r>
    <w:r w:rsidR="00D92718">
      <w:rPr>
        <w:lang w:val="en-GB"/>
      </w:rPr>
      <w:t xml:space="preserve"> </w:t>
    </w:r>
    <w:r w:rsidR="00043607" w:rsidRPr="00D92718">
      <w:rPr>
        <w:lang w:val="en-GB"/>
      </w:rPr>
      <w:t>Duck and Ducky</w:t>
    </w:r>
    <w:r w:rsidR="00D92718">
      <w:rPr>
        <w:lang w:val="en-GB"/>
      </w:rPr>
      <w:t xml:space="preserve"> </w:t>
    </w:r>
    <w:r w:rsidR="00043607" w:rsidRPr="00D92718">
      <w:rPr>
        <w:lang w:val="en-GB"/>
      </w:rPr>
      <w:t>Fuzz</w:t>
    </w:r>
    <w:r w:rsidRPr="00D92718">
      <w:rPr>
        <w:lang w:val="en-GB"/>
      </w:rPr>
      <w:t>.</w:t>
    </w:r>
    <w:r w:rsidRPr="00D92718">
      <w:rPr>
        <w:lang w:val="en-GB"/>
      </w:rPr>
      <w:fldChar w:fldCharType="begin"/>
    </w:r>
    <w:r w:rsidRPr="00D92718">
      <w:rPr>
        <w:lang w:val="en-GB"/>
      </w:rPr>
      <w:instrText xml:space="preserve"> PAGE \# "000" \* MERGEFORMAT </w:instrText>
    </w:r>
    <w:r w:rsidRPr="00D92718">
      <w:rPr>
        <w:lang w:val="en-GB"/>
      </w:rPr>
      <w:fldChar w:fldCharType="separate"/>
    </w:r>
    <w:r w:rsidRPr="00D92718">
      <w:rPr>
        <w:noProof/>
        <w:lang w:val="en-GB"/>
      </w:rPr>
      <w:t>001</w:t>
    </w:r>
    <w:r w:rsidRPr="00D92718">
      <w:rPr>
        <w:lang w:val="en-GB"/>
      </w:rPr>
      <w:fldChar w:fldCharType="end"/>
    </w:r>
    <w:r w:rsidRPr="00D92718">
      <w:rPr>
        <w:lang w:val="en-GB"/>
      </w:rPr>
      <w:tab/>
      <w:t>Informati</w:t>
    </w:r>
    <w:r w:rsidR="00211963" w:rsidRPr="00D92718">
      <w:rPr>
        <w:lang w:val="en-GB"/>
      </w:rPr>
      <w:t>on</w:t>
    </w:r>
    <w:r w:rsidRPr="00D92718">
      <w:rPr>
        <w:lang w:val="en-GB"/>
      </w:rPr>
      <w:t xml:space="preserve"> </w:t>
    </w:r>
    <w:r w:rsidR="00466617" w:rsidRPr="00D92718">
      <w:rPr>
        <w:lang w:val="en-GB"/>
      </w:rPr>
      <w:t xml:space="preserve">Exercises </w:t>
    </w:r>
    <w:r w:rsidR="00043607" w:rsidRPr="00D92718">
      <w:rPr>
        <w:lang w:val="en-GB"/>
      </w:rPr>
      <w:t>Fuzzy</w:t>
    </w:r>
    <w:r w:rsidR="00D92718">
      <w:rPr>
        <w:lang w:val="en-GB"/>
      </w:rPr>
      <w:t xml:space="preserve"> </w:t>
    </w:r>
    <w:r w:rsidR="00043607" w:rsidRPr="00D92718">
      <w:rPr>
        <w:lang w:val="en-GB"/>
      </w:rPr>
      <w:t>Duck and Ducky</w:t>
    </w:r>
    <w:r w:rsidR="00D92718">
      <w:rPr>
        <w:lang w:val="en-GB"/>
      </w:rPr>
      <w:t xml:space="preserve"> </w:t>
    </w:r>
    <w:r w:rsidR="00043607" w:rsidRPr="00D92718">
      <w:rPr>
        <w:lang w:val="en-GB"/>
      </w:rPr>
      <w:t>Fuzz</w:t>
    </w:r>
    <w:r w:rsidRPr="00D92718">
      <w:rPr>
        <w:lang w:val="en-GB"/>
      </w:rPr>
      <w:t>.</w:t>
    </w:r>
    <w:r w:rsidRPr="00D92718">
      <w:rPr>
        <w:lang w:val="en-GB"/>
      </w:rPr>
      <w:fldChar w:fldCharType="begin"/>
    </w:r>
    <w:r w:rsidRPr="00D92718">
      <w:rPr>
        <w:lang w:val="en-GB"/>
      </w:rPr>
      <w:instrText xml:space="preserve"> PAGE \# "000" \* MERGEFORMAT </w:instrText>
    </w:r>
    <w:r w:rsidRPr="00D92718">
      <w:rPr>
        <w:lang w:val="en-GB"/>
      </w:rPr>
      <w:fldChar w:fldCharType="separate"/>
    </w:r>
    <w:r w:rsidRPr="00D92718">
      <w:rPr>
        <w:noProof/>
        <w:lang w:val="en-GB"/>
      </w:rPr>
      <w:t>001</w:t>
    </w:r>
    <w:r w:rsidRPr="00D92718">
      <w:rPr>
        <w:lang w:val="en-GB"/>
      </w:rPr>
      <w:fldChar w:fldCharType="end"/>
    </w:r>
  </w:p>
  <w:p w14:paraId="115B6144" w14:textId="77777777" w:rsidR="005A79A8" w:rsidRPr="00D92718" w:rsidRDefault="005A79A8">
    <w:pPr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9E54F2" w14:textId="77777777" w:rsidR="00885A5A" w:rsidRDefault="00885A5A">
      <w:r>
        <w:separator/>
      </w:r>
    </w:p>
    <w:p w14:paraId="552D7BEA" w14:textId="77777777" w:rsidR="00885A5A" w:rsidRDefault="00885A5A"/>
  </w:footnote>
  <w:footnote w:type="continuationSeparator" w:id="0">
    <w:p w14:paraId="522C3316" w14:textId="77777777" w:rsidR="00885A5A" w:rsidRDefault="00885A5A">
      <w:r>
        <w:continuationSeparator/>
      </w:r>
    </w:p>
    <w:p w14:paraId="04B0C231" w14:textId="77777777" w:rsidR="00885A5A" w:rsidRDefault="00885A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CD6F8A" w14:textId="77777777" w:rsidR="005A79A8" w:rsidRDefault="005A79A8"/>
  <w:p w14:paraId="4D3D06E1" w14:textId="77777777" w:rsidR="005A79A8" w:rsidRDefault="005A79A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E932E" w14:textId="0F814ECE" w:rsidR="005A79A8" w:rsidRPr="00211963" w:rsidRDefault="009D7889">
    <w:pPr>
      <w:pStyle w:val="cpHeader"/>
      <w:rPr>
        <w:lang w:val="en-GB"/>
      </w:rPr>
    </w:pPr>
    <w:r w:rsidRPr="00211963">
      <w:rPr>
        <w:lang w:val="en-GB"/>
      </w:rPr>
      <w:t>Documentati</w:t>
    </w:r>
    <w:r w:rsidR="00211963">
      <w:rPr>
        <w:lang w:val="en-GB"/>
      </w:rPr>
      <w:t>on</w:t>
    </w:r>
    <w:r w:rsidRPr="00211963">
      <w:rPr>
        <w:lang w:val="en-GB"/>
      </w:rPr>
      <w:t xml:space="preserve"> &amp; Informati</w:t>
    </w:r>
    <w:r w:rsidR="00211963">
      <w:rPr>
        <w:lang w:val="en-GB"/>
      </w:rPr>
      <w:t>on</w:t>
    </w:r>
  </w:p>
  <w:p w14:paraId="05A10B2E" w14:textId="77777777" w:rsidR="005A79A8" w:rsidRDefault="005A79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463A89FC"/>
    <w:lvl w:ilvl="0">
      <w:start w:val="1"/>
      <w:numFmt w:val="decimal"/>
      <w:lvlText w:val="%1."/>
      <w:legacy w:legacy="1" w:legacySpace="0" w:legacyIndent="708"/>
      <w:lvlJc w:val="left"/>
      <w:pPr>
        <w:ind w:left="709" w:hanging="708"/>
      </w:pPr>
    </w:lvl>
    <w:lvl w:ilvl="1">
      <w:start w:val="1"/>
      <w:numFmt w:val="upperLetter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lvlText w:val="%3.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1" w15:restartNumberingAfterBreak="0">
    <w:nsid w:val="00DE6DC7"/>
    <w:multiLevelType w:val="singleLevel"/>
    <w:tmpl w:val="CDBC423C"/>
    <w:lvl w:ilvl="0">
      <w:start w:val="1"/>
      <w:numFmt w:val="decimal"/>
      <w:pStyle w:val="cpStep"/>
      <w:lvlText w:val="%1."/>
      <w:lvlJc w:val="right"/>
      <w:pPr>
        <w:tabs>
          <w:tab w:val="num" w:pos="1134"/>
        </w:tabs>
        <w:ind w:left="1134" w:hanging="142"/>
      </w:pPr>
      <w:rPr>
        <w:rFonts w:hint="default"/>
      </w:rPr>
    </w:lvl>
  </w:abstractNum>
  <w:abstractNum w:abstractNumId="2" w15:restartNumberingAfterBreak="0">
    <w:nsid w:val="0F6F5A05"/>
    <w:multiLevelType w:val="hybridMultilevel"/>
    <w:tmpl w:val="49A47574"/>
    <w:lvl w:ilvl="0" w:tplc="6EC2610C">
      <w:start w:val="1"/>
      <w:numFmt w:val="bullet"/>
      <w:pStyle w:val="cpBullet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36B2C"/>
    <w:multiLevelType w:val="hybridMultilevel"/>
    <w:tmpl w:val="C6AEAB2A"/>
    <w:lvl w:ilvl="0" w:tplc="AFA4DBCA">
      <w:start w:val="1"/>
      <w:numFmt w:val="bullet"/>
      <w:pStyle w:val="cpSummationTable"/>
      <w:lvlText w:val=""/>
      <w:lvlJc w:val="left"/>
      <w:pPr>
        <w:ind w:left="785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635B6"/>
    <w:multiLevelType w:val="hybridMultilevel"/>
    <w:tmpl w:val="930E1B24"/>
    <w:lvl w:ilvl="0" w:tplc="0813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3BE908C8"/>
    <w:multiLevelType w:val="hybridMultilevel"/>
    <w:tmpl w:val="599AEE5A"/>
    <w:lvl w:ilvl="0" w:tplc="AFF4DABA">
      <w:numFmt w:val="bullet"/>
      <w:pStyle w:val="cpTipSummation"/>
      <w:lvlText w:val=""/>
      <w:lvlJc w:val="left"/>
      <w:pPr>
        <w:tabs>
          <w:tab w:val="num" w:pos="851"/>
        </w:tabs>
        <w:ind w:left="851" w:hanging="426"/>
      </w:pPr>
      <w:rPr>
        <w:rFonts w:ascii="Wingdings 2" w:hAnsi="Wingdings 2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45D11"/>
    <w:multiLevelType w:val="hybridMultilevel"/>
    <w:tmpl w:val="DFE84E2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90C7C"/>
    <w:multiLevelType w:val="hybridMultilevel"/>
    <w:tmpl w:val="B20AA5CE"/>
    <w:lvl w:ilvl="0" w:tplc="4B5A1630">
      <w:numFmt w:val="bullet"/>
      <w:lvlText w:val=""/>
      <w:lvlJc w:val="left"/>
      <w:pPr>
        <w:tabs>
          <w:tab w:val="num" w:pos="851"/>
        </w:tabs>
        <w:ind w:left="851" w:hanging="426"/>
      </w:pPr>
      <w:rPr>
        <w:rFonts w:ascii="Marlett" w:hAnsi="Marlett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C0B0B"/>
    <w:multiLevelType w:val="hybridMultilevel"/>
    <w:tmpl w:val="B3322F34"/>
    <w:lvl w:ilvl="0" w:tplc="6A7454A2">
      <w:start w:val="1"/>
      <w:numFmt w:val="bullet"/>
      <w:pStyle w:val="cpSummation"/>
      <w:lvlText w:val=""/>
      <w:lvlJc w:val="left"/>
      <w:pPr>
        <w:ind w:left="785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F477D"/>
    <w:multiLevelType w:val="hybridMultilevel"/>
    <w:tmpl w:val="EA9CFBA2"/>
    <w:lvl w:ilvl="0" w:tplc="2E944476">
      <w:start w:val="1"/>
      <w:numFmt w:val="bullet"/>
      <w:pStyle w:val="cpBulletTable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EA6B1E"/>
    <w:multiLevelType w:val="hybridMultilevel"/>
    <w:tmpl w:val="4C860DB0"/>
    <w:lvl w:ilvl="0" w:tplc="899832A0">
      <w:numFmt w:val="bullet"/>
      <w:lvlText w:val=""/>
      <w:lvlJc w:val="left"/>
      <w:pPr>
        <w:tabs>
          <w:tab w:val="num" w:pos="851"/>
        </w:tabs>
        <w:ind w:left="851" w:hanging="426"/>
      </w:pPr>
      <w:rPr>
        <w:rFonts w:ascii="Marlett" w:hAnsi="Marlett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220E3C"/>
    <w:multiLevelType w:val="hybridMultilevel"/>
    <w:tmpl w:val="E0B4F2A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7D0514"/>
    <w:multiLevelType w:val="singleLevel"/>
    <w:tmpl w:val="178CD084"/>
    <w:lvl w:ilvl="0">
      <w:numFmt w:val="bullet"/>
      <w:lvlText w:val=""/>
      <w:lvlJc w:val="left"/>
      <w:pPr>
        <w:tabs>
          <w:tab w:val="num" w:pos="851"/>
        </w:tabs>
        <w:ind w:left="851" w:hanging="426"/>
      </w:pPr>
      <w:rPr>
        <w:rFonts w:ascii="Marlett" w:hAnsi="Marlett" w:hint="default"/>
        <w:sz w:val="20"/>
      </w:rPr>
    </w:lvl>
  </w:abstractNum>
  <w:abstractNum w:abstractNumId="13" w15:restartNumberingAfterBreak="0">
    <w:nsid w:val="52845477"/>
    <w:multiLevelType w:val="hybridMultilevel"/>
    <w:tmpl w:val="1E1204D6"/>
    <w:lvl w:ilvl="0" w:tplc="BF84D9C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02AE2"/>
    <w:multiLevelType w:val="singleLevel"/>
    <w:tmpl w:val="2FC60DFE"/>
    <w:lvl w:ilvl="0">
      <w:start w:val="1"/>
      <w:numFmt w:val="none"/>
      <w:pStyle w:val="cpChoice"/>
      <w:lvlText w:val="of"/>
      <w:lvlJc w:val="right"/>
      <w:pPr>
        <w:tabs>
          <w:tab w:val="num" w:pos="1701"/>
        </w:tabs>
        <w:ind w:left="1701" w:hanging="283"/>
      </w:pPr>
      <w:rPr>
        <w:rFonts w:ascii="Times New Roman" w:hAnsi="Times New Roman" w:hint="default"/>
        <w:b/>
        <w:i/>
        <w:sz w:val="20"/>
      </w:rPr>
    </w:lvl>
  </w:abstractNum>
  <w:abstractNum w:abstractNumId="15" w15:restartNumberingAfterBreak="0">
    <w:nsid w:val="6142634C"/>
    <w:multiLevelType w:val="hybridMultilevel"/>
    <w:tmpl w:val="CC6AA3D6"/>
    <w:lvl w:ilvl="0" w:tplc="7F5C64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C13EC3"/>
    <w:multiLevelType w:val="hybridMultilevel"/>
    <w:tmpl w:val="1A2C617C"/>
    <w:lvl w:ilvl="0" w:tplc="3A040B3A">
      <w:numFmt w:val="bullet"/>
      <w:lvlText w:val=""/>
      <w:lvlJc w:val="left"/>
      <w:pPr>
        <w:tabs>
          <w:tab w:val="num" w:pos="851"/>
        </w:tabs>
        <w:ind w:left="851" w:hanging="426"/>
      </w:pPr>
      <w:rPr>
        <w:rFonts w:ascii="Marlett" w:hAnsi="Marlett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8812AF"/>
    <w:multiLevelType w:val="hybridMultilevel"/>
    <w:tmpl w:val="D9D44170"/>
    <w:lvl w:ilvl="0" w:tplc="DD14C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131375">
    <w:abstractNumId w:val="0"/>
  </w:num>
  <w:num w:numId="2" w16cid:durableId="1971086711">
    <w:abstractNumId w:val="1"/>
  </w:num>
  <w:num w:numId="3" w16cid:durableId="1398354846">
    <w:abstractNumId w:val="14"/>
  </w:num>
  <w:num w:numId="4" w16cid:durableId="321129256">
    <w:abstractNumId w:val="12"/>
  </w:num>
  <w:num w:numId="5" w16cid:durableId="1294099674">
    <w:abstractNumId w:val="14"/>
  </w:num>
  <w:num w:numId="6" w16cid:durableId="1017537583">
    <w:abstractNumId w:val="12"/>
  </w:num>
  <w:num w:numId="7" w16cid:durableId="777024520">
    <w:abstractNumId w:val="1"/>
  </w:num>
  <w:num w:numId="8" w16cid:durableId="560168368">
    <w:abstractNumId w:val="14"/>
  </w:num>
  <w:num w:numId="9" w16cid:durableId="59906421">
    <w:abstractNumId w:val="12"/>
  </w:num>
  <w:num w:numId="10" w16cid:durableId="656687396">
    <w:abstractNumId w:val="1"/>
  </w:num>
  <w:num w:numId="11" w16cid:durableId="2064327081">
    <w:abstractNumId w:val="14"/>
  </w:num>
  <w:num w:numId="12" w16cid:durableId="812134356">
    <w:abstractNumId w:val="14"/>
  </w:num>
  <w:num w:numId="13" w16cid:durableId="917516413">
    <w:abstractNumId w:val="12"/>
  </w:num>
  <w:num w:numId="14" w16cid:durableId="1938098772">
    <w:abstractNumId w:val="1"/>
  </w:num>
  <w:num w:numId="15" w16cid:durableId="1552307044">
    <w:abstractNumId w:val="12"/>
  </w:num>
  <w:num w:numId="16" w16cid:durableId="1436099075">
    <w:abstractNumId w:val="2"/>
  </w:num>
  <w:num w:numId="17" w16cid:durableId="1069033100">
    <w:abstractNumId w:val="12"/>
  </w:num>
  <w:num w:numId="18" w16cid:durableId="536816466">
    <w:abstractNumId w:val="14"/>
  </w:num>
  <w:num w:numId="19" w16cid:durableId="742990370">
    <w:abstractNumId w:val="14"/>
  </w:num>
  <w:num w:numId="20" w16cid:durableId="498472390">
    <w:abstractNumId w:val="1"/>
  </w:num>
  <w:num w:numId="21" w16cid:durableId="1629780014">
    <w:abstractNumId w:val="1"/>
  </w:num>
  <w:num w:numId="22" w16cid:durableId="609124308">
    <w:abstractNumId w:val="14"/>
  </w:num>
  <w:num w:numId="23" w16cid:durableId="1619872266">
    <w:abstractNumId w:val="2"/>
  </w:num>
  <w:num w:numId="24" w16cid:durableId="606356772">
    <w:abstractNumId w:val="2"/>
  </w:num>
  <w:num w:numId="25" w16cid:durableId="747923235">
    <w:abstractNumId w:val="12"/>
  </w:num>
  <w:num w:numId="26" w16cid:durableId="684131780">
    <w:abstractNumId w:val="12"/>
  </w:num>
  <w:num w:numId="27" w16cid:durableId="1289698057">
    <w:abstractNumId w:val="12"/>
  </w:num>
  <w:num w:numId="28" w16cid:durableId="180321903">
    <w:abstractNumId w:val="2"/>
  </w:num>
  <w:num w:numId="29" w16cid:durableId="827088799">
    <w:abstractNumId w:val="16"/>
  </w:num>
  <w:num w:numId="30" w16cid:durableId="1448353486">
    <w:abstractNumId w:val="7"/>
  </w:num>
  <w:num w:numId="31" w16cid:durableId="1057584948">
    <w:abstractNumId w:val="9"/>
  </w:num>
  <w:num w:numId="32" w16cid:durableId="1455324928">
    <w:abstractNumId w:val="10"/>
  </w:num>
  <w:num w:numId="33" w16cid:durableId="1798910280">
    <w:abstractNumId w:val="9"/>
  </w:num>
  <w:num w:numId="34" w16cid:durableId="1565683412">
    <w:abstractNumId w:val="3"/>
  </w:num>
  <w:num w:numId="35" w16cid:durableId="343671080">
    <w:abstractNumId w:val="8"/>
  </w:num>
  <w:num w:numId="36" w16cid:durableId="1697580876">
    <w:abstractNumId w:val="3"/>
  </w:num>
  <w:num w:numId="37" w16cid:durableId="976111528">
    <w:abstractNumId w:val="9"/>
  </w:num>
  <w:num w:numId="38" w16cid:durableId="2020111721">
    <w:abstractNumId w:val="5"/>
  </w:num>
  <w:num w:numId="39" w16cid:durableId="1079860794">
    <w:abstractNumId w:val="8"/>
  </w:num>
  <w:num w:numId="40" w16cid:durableId="215119210">
    <w:abstractNumId w:val="3"/>
  </w:num>
  <w:num w:numId="41" w16cid:durableId="840513907">
    <w:abstractNumId w:val="13"/>
  </w:num>
  <w:num w:numId="42" w16cid:durableId="144055487">
    <w:abstractNumId w:val="15"/>
  </w:num>
  <w:num w:numId="43" w16cid:durableId="2074039105">
    <w:abstractNumId w:val="17"/>
  </w:num>
  <w:num w:numId="44" w16cid:durableId="1778675684">
    <w:abstractNumId w:val="6"/>
  </w:num>
  <w:num w:numId="45" w16cid:durableId="1839613630">
    <w:abstractNumId w:val="4"/>
  </w:num>
  <w:num w:numId="46" w16cid:durableId="13588958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TrueTypeFonts/>
  <w:saveSubsetFonts/>
  <w:bordersDoNotSurroundHeader/>
  <w:bordersDoNotSurroundFooter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60"/>
    <w:rsid w:val="000045C7"/>
    <w:rsid w:val="00014679"/>
    <w:rsid w:val="00024BF4"/>
    <w:rsid w:val="00026B20"/>
    <w:rsid w:val="00043607"/>
    <w:rsid w:val="00044BDC"/>
    <w:rsid w:val="00053B50"/>
    <w:rsid w:val="000543A6"/>
    <w:rsid w:val="00062A01"/>
    <w:rsid w:val="000A2840"/>
    <w:rsid w:val="000A4F17"/>
    <w:rsid w:val="000C5B4E"/>
    <w:rsid w:val="001006AA"/>
    <w:rsid w:val="001100E4"/>
    <w:rsid w:val="00117871"/>
    <w:rsid w:val="00132523"/>
    <w:rsid w:val="00141E94"/>
    <w:rsid w:val="001445D1"/>
    <w:rsid w:val="00166448"/>
    <w:rsid w:val="0018134D"/>
    <w:rsid w:val="001857B4"/>
    <w:rsid w:val="001A020E"/>
    <w:rsid w:val="001A6350"/>
    <w:rsid w:val="001A7B95"/>
    <w:rsid w:val="001B07E7"/>
    <w:rsid w:val="001B1225"/>
    <w:rsid w:val="001C6226"/>
    <w:rsid w:val="001D66C3"/>
    <w:rsid w:val="001E4324"/>
    <w:rsid w:val="001E5159"/>
    <w:rsid w:val="001E7321"/>
    <w:rsid w:val="001F2CC1"/>
    <w:rsid w:val="001F4299"/>
    <w:rsid w:val="00204FA7"/>
    <w:rsid w:val="00211963"/>
    <w:rsid w:val="00212269"/>
    <w:rsid w:val="0021659B"/>
    <w:rsid w:val="0022146F"/>
    <w:rsid w:val="00225AB6"/>
    <w:rsid w:val="00227A3D"/>
    <w:rsid w:val="00241C0D"/>
    <w:rsid w:val="00243616"/>
    <w:rsid w:val="00252AE9"/>
    <w:rsid w:val="00255196"/>
    <w:rsid w:val="0025525D"/>
    <w:rsid w:val="00275A2D"/>
    <w:rsid w:val="002902EF"/>
    <w:rsid w:val="00291813"/>
    <w:rsid w:val="0029485E"/>
    <w:rsid w:val="00295449"/>
    <w:rsid w:val="00297D72"/>
    <w:rsid w:val="002A5F07"/>
    <w:rsid w:val="002A72D2"/>
    <w:rsid w:val="002A7364"/>
    <w:rsid w:val="002B7B47"/>
    <w:rsid w:val="002B7C3C"/>
    <w:rsid w:val="002C0779"/>
    <w:rsid w:val="002C3205"/>
    <w:rsid w:val="002C46BE"/>
    <w:rsid w:val="002D1CD8"/>
    <w:rsid w:val="002D33A8"/>
    <w:rsid w:val="002E31C4"/>
    <w:rsid w:val="002E4B00"/>
    <w:rsid w:val="002F1C9F"/>
    <w:rsid w:val="002F40C6"/>
    <w:rsid w:val="002F6E2B"/>
    <w:rsid w:val="00300CDC"/>
    <w:rsid w:val="003114AD"/>
    <w:rsid w:val="00323041"/>
    <w:rsid w:val="0032607C"/>
    <w:rsid w:val="0032670D"/>
    <w:rsid w:val="00334035"/>
    <w:rsid w:val="003360B3"/>
    <w:rsid w:val="00346EEB"/>
    <w:rsid w:val="003537B2"/>
    <w:rsid w:val="00362A74"/>
    <w:rsid w:val="003640CA"/>
    <w:rsid w:val="00365ED9"/>
    <w:rsid w:val="00371BE9"/>
    <w:rsid w:val="00375E61"/>
    <w:rsid w:val="0038398F"/>
    <w:rsid w:val="003B4E48"/>
    <w:rsid w:val="003B5C02"/>
    <w:rsid w:val="003B744B"/>
    <w:rsid w:val="003D1F4C"/>
    <w:rsid w:val="003E7F46"/>
    <w:rsid w:val="003F5E0D"/>
    <w:rsid w:val="00404A71"/>
    <w:rsid w:val="00444DB2"/>
    <w:rsid w:val="004458E3"/>
    <w:rsid w:val="00455E06"/>
    <w:rsid w:val="004621B1"/>
    <w:rsid w:val="004625EB"/>
    <w:rsid w:val="00466617"/>
    <w:rsid w:val="004705CE"/>
    <w:rsid w:val="00481B93"/>
    <w:rsid w:val="00492E9D"/>
    <w:rsid w:val="004A3531"/>
    <w:rsid w:val="004B672A"/>
    <w:rsid w:val="004C0455"/>
    <w:rsid w:val="004C434B"/>
    <w:rsid w:val="004C4618"/>
    <w:rsid w:val="004C79A8"/>
    <w:rsid w:val="004D2601"/>
    <w:rsid w:val="004F5A1B"/>
    <w:rsid w:val="005017A4"/>
    <w:rsid w:val="0050325F"/>
    <w:rsid w:val="0051352B"/>
    <w:rsid w:val="00533121"/>
    <w:rsid w:val="00536604"/>
    <w:rsid w:val="00536C2C"/>
    <w:rsid w:val="005420BF"/>
    <w:rsid w:val="0054554F"/>
    <w:rsid w:val="00551D8F"/>
    <w:rsid w:val="005543E5"/>
    <w:rsid w:val="00554647"/>
    <w:rsid w:val="0056033A"/>
    <w:rsid w:val="005636A6"/>
    <w:rsid w:val="005703AB"/>
    <w:rsid w:val="00572A8C"/>
    <w:rsid w:val="005970D8"/>
    <w:rsid w:val="005A251D"/>
    <w:rsid w:val="005A79A8"/>
    <w:rsid w:val="005B2B64"/>
    <w:rsid w:val="005C451D"/>
    <w:rsid w:val="005D0FB1"/>
    <w:rsid w:val="005D5D6B"/>
    <w:rsid w:val="005E3C6D"/>
    <w:rsid w:val="005E51E2"/>
    <w:rsid w:val="005E6C3E"/>
    <w:rsid w:val="005F04AE"/>
    <w:rsid w:val="005F282C"/>
    <w:rsid w:val="005F498B"/>
    <w:rsid w:val="005F4F42"/>
    <w:rsid w:val="005F7E40"/>
    <w:rsid w:val="00606855"/>
    <w:rsid w:val="00613A2E"/>
    <w:rsid w:val="006169A1"/>
    <w:rsid w:val="006235AC"/>
    <w:rsid w:val="00624730"/>
    <w:rsid w:val="00663F8C"/>
    <w:rsid w:val="00670310"/>
    <w:rsid w:val="0068267C"/>
    <w:rsid w:val="00682C5B"/>
    <w:rsid w:val="006873E5"/>
    <w:rsid w:val="00691D69"/>
    <w:rsid w:val="00696595"/>
    <w:rsid w:val="006A0DCD"/>
    <w:rsid w:val="006A2DC9"/>
    <w:rsid w:val="006B19A4"/>
    <w:rsid w:val="006B5368"/>
    <w:rsid w:val="006C016F"/>
    <w:rsid w:val="006C1C39"/>
    <w:rsid w:val="006C1D47"/>
    <w:rsid w:val="006C7112"/>
    <w:rsid w:val="006D30A1"/>
    <w:rsid w:val="006D52F3"/>
    <w:rsid w:val="006E1446"/>
    <w:rsid w:val="006E724E"/>
    <w:rsid w:val="006F0E94"/>
    <w:rsid w:val="006F53A7"/>
    <w:rsid w:val="00704E95"/>
    <w:rsid w:val="00706B66"/>
    <w:rsid w:val="00706C83"/>
    <w:rsid w:val="007117BA"/>
    <w:rsid w:val="00726721"/>
    <w:rsid w:val="00727533"/>
    <w:rsid w:val="00730D9D"/>
    <w:rsid w:val="0073196B"/>
    <w:rsid w:val="00736084"/>
    <w:rsid w:val="0076396D"/>
    <w:rsid w:val="00765B4A"/>
    <w:rsid w:val="00767861"/>
    <w:rsid w:val="00772919"/>
    <w:rsid w:val="00774DF4"/>
    <w:rsid w:val="007776E8"/>
    <w:rsid w:val="0079446E"/>
    <w:rsid w:val="007959DD"/>
    <w:rsid w:val="007A1126"/>
    <w:rsid w:val="007A70EF"/>
    <w:rsid w:val="007B347D"/>
    <w:rsid w:val="007C7498"/>
    <w:rsid w:val="007D28B3"/>
    <w:rsid w:val="007D583E"/>
    <w:rsid w:val="007D6502"/>
    <w:rsid w:val="007E74B4"/>
    <w:rsid w:val="00807B42"/>
    <w:rsid w:val="0081650C"/>
    <w:rsid w:val="00821DBB"/>
    <w:rsid w:val="00825D52"/>
    <w:rsid w:val="008271E4"/>
    <w:rsid w:val="00837014"/>
    <w:rsid w:val="0084089C"/>
    <w:rsid w:val="00844031"/>
    <w:rsid w:val="00847B88"/>
    <w:rsid w:val="0085484C"/>
    <w:rsid w:val="00855DFB"/>
    <w:rsid w:val="00857941"/>
    <w:rsid w:val="008642EA"/>
    <w:rsid w:val="008729D1"/>
    <w:rsid w:val="00885A5A"/>
    <w:rsid w:val="00892B5E"/>
    <w:rsid w:val="00894BF7"/>
    <w:rsid w:val="00895832"/>
    <w:rsid w:val="008A5F9A"/>
    <w:rsid w:val="008A7D7B"/>
    <w:rsid w:val="008B423C"/>
    <w:rsid w:val="008B4E72"/>
    <w:rsid w:val="008C5A18"/>
    <w:rsid w:val="008D0F69"/>
    <w:rsid w:val="008D2DB9"/>
    <w:rsid w:val="008D4537"/>
    <w:rsid w:val="008E1D05"/>
    <w:rsid w:val="008E4339"/>
    <w:rsid w:val="008E6763"/>
    <w:rsid w:val="008F3821"/>
    <w:rsid w:val="008F4B7B"/>
    <w:rsid w:val="008F6968"/>
    <w:rsid w:val="00921A30"/>
    <w:rsid w:val="00933E6F"/>
    <w:rsid w:val="00952D33"/>
    <w:rsid w:val="00960699"/>
    <w:rsid w:val="0098780B"/>
    <w:rsid w:val="0099262D"/>
    <w:rsid w:val="00993CC5"/>
    <w:rsid w:val="00994073"/>
    <w:rsid w:val="009960C1"/>
    <w:rsid w:val="009B3A0E"/>
    <w:rsid w:val="009C2C39"/>
    <w:rsid w:val="009C2F76"/>
    <w:rsid w:val="009D7889"/>
    <w:rsid w:val="009E7DD4"/>
    <w:rsid w:val="009F6F26"/>
    <w:rsid w:val="00A10190"/>
    <w:rsid w:val="00A12F5A"/>
    <w:rsid w:val="00A20392"/>
    <w:rsid w:val="00A239FE"/>
    <w:rsid w:val="00A245B0"/>
    <w:rsid w:val="00A25C71"/>
    <w:rsid w:val="00A30115"/>
    <w:rsid w:val="00A31350"/>
    <w:rsid w:val="00A37071"/>
    <w:rsid w:val="00A4135E"/>
    <w:rsid w:val="00A44AD5"/>
    <w:rsid w:val="00A56447"/>
    <w:rsid w:val="00A6613C"/>
    <w:rsid w:val="00A75819"/>
    <w:rsid w:val="00A77DC0"/>
    <w:rsid w:val="00A86995"/>
    <w:rsid w:val="00A902C3"/>
    <w:rsid w:val="00AA342F"/>
    <w:rsid w:val="00AB0AA2"/>
    <w:rsid w:val="00AB39FD"/>
    <w:rsid w:val="00AC23A4"/>
    <w:rsid w:val="00AC3B0E"/>
    <w:rsid w:val="00AD22E5"/>
    <w:rsid w:val="00AD3519"/>
    <w:rsid w:val="00B01865"/>
    <w:rsid w:val="00B042C1"/>
    <w:rsid w:val="00B22E10"/>
    <w:rsid w:val="00B34A75"/>
    <w:rsid w:val="00B54C86"/>
    <w:rsid w:val="00B80E56"/>
    <w:rsid w:val="00B8215F"/>
    <w:rsid w:val="00B86433"/>
    <w:rsid w:val="00B87A73"/>
    <w:rsid w:val="00BB27AC"/>
    <w:rsid w:val="00BB2D5B"/>
    <w:rsid w:val="00BC5878"/>
    <w:rsid w:val="00BD748A"/>
    <w:rsid w:val="00BE12C7"/>
    <w:rsid w:val="00BE368E"/>
    <w:rsid w:val="00BF1379"/>
    <w:rsid w:val="00BF48AB"/>
    <w:rsid w:val="00BF6334"/>
    <w:rsid w:val="00C14145"/>
    <w:rsid w:val="00C16DC3"/>
    <w:rsid w:val="00C206A4"/>
    <w:rsid w:val="00C25B79"/>
    <w:rsid w:val="00C376B8"/>
    <w:rsid w:val="00C43BD6"/>
    <w:rsid w:val="00C51752"/>
    <w:rsid w:val="00C51FEB"/>
    <w:rsid w:val="00C77D4A"/>
    <w:rsid w:val="00C8392D"/>
    <w:rsid w:val="00C83DAC"/>
    <w:rsid w:val="00C86124"/>
    <w:rsid w:val="00C90024"/>
    <w:rsid w:val="00C92E33"/>
    <w:rsid w:val="00C94F20"/>
    <w:rsid w:val="00CC70BD"/>
    <w:rsid w:val="00CD0D06"/>
    <w:rsid w:val="00CD5C91"/>
    <w:rsid w:val="00CD66DD"/>
    <w:rsid w:val="00CD7886"/>
    <w:rsid w:val="00CE1E9A"/>
    <w:rsid w:val="00D00904"/>
    <w:rsid w:val="00D00CCB"/>
    <w:rsid w:val="00D13C41"/>
    <w:rsid w:val="00D26104"/>
    <w:rsid w:val="00D2780A"/>
    <w:rsid w:val="00D33356"/>
    <w:rsid w:val="00D363F0"/>
    <w:rsid w:val="00D42072"/>
    <w:rsid w:val="00D457CC"/>
    <w:rsid w:val="00D468B2"/>
    <w:rsid w:val="00D56FDF"/>
    <w:rsid w:val="00D575AC"/>
    <w:rsid w:val="00D7559E"/>
    <w:rsid w:val="00D81B15"/>
    <w:rsid w:val="00D83932"/>
    <w:rsid w:val="00D86559"/>
    <w:rsid w:val="00D92718"/>
    <w:rsid w:val="00D93880"/>
    <w:rsid w:val="00D97EF7"/>
    <w:rsid w:val="00DA01D8"/>
    <w:rsid w:val="00DA3F48"/>
    <w:rsid w:val="00DA4AF3"/>
    <w:rsid w:val="00DA5BF9"/>
    <w:rsid w:val="00DA6BA9"/>
    <w:rsid w:val="00DB5146"/>
    <w:rsid w:val="00DB5E05"/>
    <w:rsid w:val="00DB6503"/>
    <w:rsid w:val="00DC1D14"/>
    <w:rsid w:val="00DC1DFE"/>
    <w:rsid w:val="00DC2A60"/>
    <w:rsid w:val="00DC35D7"/>
    <w:rsid w:val="00DC51D0"/>
    <w:rsid w:val="00DD668F"/>
    <w:rsid w:val="00DE5378"/>
    <w:rsid w:val="00DF2788"/>
    <w:rsid w:val="00DF6217"/>
    <w:rsid w:val="00E23269"/>
    <w:rsid w:val="00E23B9A"/>
    <w:rsid w:val="00E26767"/>
    <w:rsid w:val="00E4210E"/>
    <w:rsid w:val="00E5125F"/>
    <w:rsid w:val="00E51F7B"/>
    <w:rsid w:val="00E53450"/>
    <w:rsid w:val="00E6423E"/>
    <w:rsid w:val="00E65447"/>
    <w:rsid w:val="00E65612"/>
    <w:rsid w:val="00E74F1C"/>
    <w:rsid w:val="00E772C3"/>
    <w:rsid w:val="00E93301"/>
    <w:rsid w:val="00EB1D0B"/>
    <w:rsid w:val="00EB2683"/>
    <w:rsid w:val="00EB2EC8"/>
    <w:rsid w:val="00ED3A66"/>
    <w:rsid w:val="00ED3F8D"/>
    <w:rsid w:val="00EE0841"/>
    <w:rsid w:val="00EE112B"/>
    <w:rsid w:val="00EF62B6"/>
    <w:rsid w:val="00F01643"/>
    <w:rsid w:val="00F07213"/>
    <w:rsid w:val="00F075C7"/>
    <w:rsid w:val="00F12D04"/>
    <w:rsid w:val="00F1734C"/>
    <w:rsid w:val="00F24AFF"/>
    <w:rsid w:val="00F27200"/>
    <w:rsid w:val="00F347BF"/>
    <w:rsid w:val="00F5231F"/>
    <w:rsid w:val="00F57C2E"/>
    <w:rsid w:val="00F74CC7"/>
    <w:rsid w:val="00F808F9"/>
    <w:rsid w:val="00F85EF0"/>
    <w:rsid w:val="00F92DDD"/>
    <w:rsid w:val="00F94505"/>
    <w:rsid w:val="00FA0108"/>
    <w:rsid w:val="00FB1D8B"/>
    <w:rsid w:val="00FC0B8A"/>
    <w:rsid w:val="00FD4402"/>
    <w:rsid w:val="00FD4841"/>
    <w:rsid w:val="00FD556A"/>
    <w:rsid w:val="00FD5E6B"/>
    <w:rsid w:val="00FE0682"/>
    <w:rsid w:val="00FE2804"/>
    <w:rsid w:val="00FF0C4E"/>
    <w:rsid w:val="00FF1228"/>
    <w:rsid w:val="00F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45FE02"/>
  <w15:chartTrackingRefBased/>
  <w15:docId w15:val="{114442A8-AA09-451F-9AA1-81EE482A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575AC"/>
    <w:rPr>
      <w:sz w:val="24"/>
      <w:szCs w:val="24"/>
      <w:lang w:val="nl-BE" w:eastAsia="nl-NL"/>
    </w:rPr>
  </w:style>
  <w:style w:type="paragraph" w:styleId="Kop1">
    <w:name w:val="heading 1"/>
    <w:basedOn w:val="Standaard"/>
    <w:next w:val="Kop2"/>
    <w:autoRedefine/>
    <w:qFormat/>
    <w:rsid w:val="00C94F20"/>
    <w:pPr>
      <w:keepNext/>
      <w:pageBreakBefore/>
      <w:spacing w:after="240"/>
      <w:contextualSpacing/>
      <w:outlineLvl w:val="0"/>
    </w:pPr>
    <w:rPr>
      <w:rFonts w:ascii="Paragon" w:hAnsi="Paragon"/>
      <w:b/>
      <w:sz w:val="52"/>
      <w:szCs w:val="20"/>
      <w:lang w:val="en-GB" w:eastAsia="en-US"/>
    </w:rPr>
  </w:style>
  <w:style w:type="paragraph" w:styleId="Kop2">
    <w:name w:val="heading 2"/>
    <w:basedOn w:val="Standaard"/>
    <w:next w:val="cpParagraph"/>
    <w:link w:val="Kop2Char"/>
    <w:autoRedefine/>
    <w:uiPriority w:val="9"/>
    <w:qFormat/>
    <w:rsid w:val="00466617"/>
    <w:pPr>
      <w:keepNext/>
      <w:keepLines/>
      <w:spacing w:before="240" w:after="240"/>
      <w:contextualSpacing/>
      <w:jc w:val="both"/>
      <w:outlineLvl w:val="1"/>
    </w:pPr>
    <w:rPr>
      <w:rFonts w:ascii="Paragon" w:hAnsi="Paragon"/>
      <w:i/>
      <w:sz w:val="40"/>
      <w:szCs w:val="20"/>
      <w:lang w:val="en-GB" w:eastAsia="en-US"/>
    </w:rPr>
  </w:style>
  <w:style w:type="paragraph" w:styleId="Kop3">
    <w:name w:val="heading 3"/>
    <w:basedOn w:val="Standaard"/>
    <w:next w:val="cpParagraph"/>
    <w:autoRedefine/>
    <w:qFormat/>
    <w:pPr>
      <w:keepNext/>
      <w:keepLines/>
      <w:spacing w:before="120" w:after="120"/>
      <w:jc w:val="both"/>
      <w:outlineLvl w:val="2"/>
    </w:pPr>
    <w:rPr>
      <w:rFonts w:ascii="DawnCastle" w:hAnsi="DawnCastle"/>
      <w:sz w:val="32"/>
      <w:szCs w:val="20"/>
      <w:lang w:eastAsia="en-US"/>
    </w:rPr>
  </w:style>
  <w:style w:type="paragraph" w:styleId="Kop4">
    <w:name w:val="heading 4"/>
    <w:basedOn w:val="Standaard"/>
    <w:next w:val="cpParagraph"/>
    <w:autoRedefine/>
    <w:qFormat/>
    <w:pPr>
      <w:keepNext/>
      <w:keepLines/>
      <w:spacing w:before="120" w:after="60"/>
      <w:contextualSpacing/>
      <w:jc w:val="both"/>
      <w:outlineLvl w:val="3"/>
    </w:pPr>
    <w:rPr>
      <w:b/>
      <w:bCs/>
      <w:szCs w:val="20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cpParagraph">
    <w:name w:val="cpParagraph"/>
    <w:basedOn w:val="Standaard"/>
    <w:rsid w:val="00375E61"/>
    <w:pPr>
      <w:spacing w:after="120"/>
      <w:jc w:val="both"/>
    </w:pPr>
    <w:rPr>
      <w:szCs w:val="20"/>
      <w:lang w:val="en-GB" w:eastAsia="en-US"/>
    </w:rPr>
  </w:style>
  <w:style w:type="paragraph" w:customStyle="1" w:styleId="cpFooter">
    <w:name w:val="cpFooter"/>
    <w:basedOn w:val="Standaard"/>
    <w:pPr>
      <w:pBdr>
        <w:top w:val="single" w:sz="12" w:space="1" w:color="auto"/>
      </w:pBdr>
      <w:tabs>
        <w:tab w:val="right" w:pos="-426"/>
        <w:tab w:val="right" w:pos="7513"/>
        <w:tab w:val="right" w:pos="15026"/>
      </w:tabs>
      <w:ind w:left="-7797"/>
    </w:pPr>
    <w:rPr>
      <w:b/>
      <w:sz w:val="16"/>
    </w:rPr>
  </w:style>
  <w:style w:type="paragraph" w:customStyle="1" w:styleId="cpHeader">
    <w:name w:val="cpHeader"/>
    <w:basedOn w:val="Standaard"/>
    <w:pPr>
      <w:tabs>
        <w:tab w:val="right" w:pos="8306"/>
      </w:tabs>
      <w:ind w:left="-2835" w:right="5386"/>
      <w:jc w:val="center"/>
    </w:pPr>
    <w:rPr>
      <w:rFonts w:ascii="Paragon" w:hAnsi="Paragon"/>
      <w:color w:val="0000FF"/>
      <w:sz w:val="32"/>
      <w:lang w:val="fr-BE"/>
    </w:rPr>
  </w:style>
  <w:style w:type="paragraph" w:styleId="Bijschrift">
    <w:name w:val="caption"/>
    <w:basedOn w:val="Standaard"/>
    <w:next w:val="Standaard"/>
    <w:qFormat/>
    <w:rsid w:val="007959DD"/>
    <w:pPr>
      <w:spacing w:before="60" w:after="180"/>
      <w:ind w:left="851" w:hanging="851"/>
    </w:pPr>
    <w:rPr>
      <w:sz w:val="18"/>
      <w:lang w:val="nl-NL"/>
    </w:rPr>
  </w:style>
  <w:style w:type="paragraph" w:customStyle="1" w:styleId="cpPath">
    <w:name w:val="cpPath"/>
    <w:basedOn w:val="cpParagraph"/>
    <w:pPr>
      <w:ind w:left="567"/>
    </w:pPr>
    <w:rPr>
      <w:rFonts w:ascii="Arial Narrow" w:hAnsi="Arial Narrow"/>
      <w:sz w:val="20"/>
    </w:rPr>
  </w:style>
  <w:style w:type="paragraph" w:customStyle="1" w:styleId="cpBullet">
    <w:name w:val="cpBullet"/>
    <w:basedOn w:val="Standaard"/>
    <w:pPr>
      <w:numPr>
        <w:numId w:val="28"/>
      </w:numPr>
    </w:pPr>
  </w:style>
  <w:style w:type="character" w:customStyle="1" w:styleId="cpCapital">
    <w:name w:val="cpCapital"/>
    <w:rPr>
      <w:smallCaps/>
      <w:noProof w:val="0"/>
      <w:lang w:val="nl-BE"/>
    </w:rPr>
  </w:style>
  <w:style w:type="paragraph" w:customStyle="1" w:styleId="cpStep">
    <w:name w:val="cpStep"/>
    <w:basedOn w:val="Standaard"/>
    <w:pPr>
      <w:numPr>
        <w:numId w:val="21"/>
      </w:numPr>
      <w:jc w:val="both"/>
    </w:pPr>
  </w:style>
  <w:style w:type="paragraph" w:customStyle="1" w:styleId="cpChoice">
    <w:name w:val="cpChoice"/>
    <w:basedOn w:val="cpStep"/>
    <w:pPr>
      <w:numPr>
        <w:numId w:val="22"/>
      </w:numPr>
      <w:jc w:val="left"/>
    </w:pPr>
  </w:style>
  <w:style w:type="paragraph" w:customStyle="1" w:styleId="cpNote">
    <w:name w:val="cpNote"/>
    <w:basedOn w:val="Standaard"/>
    <w:pPr>
      <w:tabs>
        <w:tab w:val="right" w:leader="dot" w:pos="6804"/>
      </w:tabs>
      <w:spacing w:before="120"/>
    </w:pPr>
    <w:rPr>
      <w:color w:val="0000FF"/>
      <w:sz w:val="16"/>
      <w:lang w:val="fr-BE"/>
    </w:rPr>
  </w:style>
  <w:style w:type="paragraph" w:customStyle="1" w:styleId="cpNoteTitle">
    <w:name w:val="cpNoteTitle"/>
    <w:next w:val="cpNote"/>
    <w:rPr>
      <w:rFonts w:ascii="Paragon" w:hAnsi="Paragon"/>
      <w:noProof/>
      <w:color w:val="0000FF"/>
      <w:sz w:val="36"/>
      <w:lang w:val="nl-NL" w:eastAsia="nl-NL"/>
    </w:rPr>
  </w:style>
  <w:style w:type="paragraph" w:customStyle="1" w:styleId="cpRemark">
    <w:name w:val="cpRemark"/>
    <w:basedOn w:val="Standaard"/>
    <w:pPr>
      <w:spacing w:before="120"/>
    </w:pPr>
    <w:rPr>
      <w:i/>
      <w:sz w:val="22"/>
      <w:lang w:val="nl-NL"/>
    </w:rPr>
  </w:style>
  <w:style w:type="paragraph" w:customStyle="1" w:styleId="cpSummation">
    <w:name w:val="cpSummation"/>
    <w:basedOn w:val="Standaard"/>
    <w:rsid w:val="007117BA"/>
    <w:pPr>
      <w:numPr>
        <w:numId w:val="39"/>
      </w:numPr>
    </w:pPr>
  </w:style>
  <w:style w:type="character" w:customStyle="1" w:styleId="cpReference">
    <w:name w:val="cpReference"/>
    <w:rPr>
      <w:i/>
      <w:smallCaps/>
      <w:sz w:val="20"/>
    </w:rPr>
  </w:style>
  <w:style w:type="paragraph" w:customStyle="1" w:styleId="cpExplain">
    <w:name w:val="cpExplain"/>
    <w:basedOn w:val="cpParagraph"/>
    <w:pPr>
      <w:ind w:left="567"/>
    </w:pPr>
    <w:rPr>
      <w:lang w:val="nl-NL"/>
    </w:rPr>
  </w:style>
  <w:style w:type="paragraph" w:customStyle="1" w:styleId="cpMethod">
    <w:name w:val="cpMethod"/>
    <w:basedOn w:val="Standaard"/>
    <w:next w:val="Standaard"/>
    <w:pPr>
      <w:spacing w:before="240" w:after="120"/>
      <w:ind w:left="709" w:hanging="284"/>
      <w:jc w:val="both"/>
    </w:pPr>
    <w:rPr>
      <w:rFonts w:ascii="DawnCastle" w:hAnsi="DawnCastle"/>
      <w:sz w:val="28"/>
      <w:lang w:val="nl-NL"/>
    </w:rPr>
  </w:style>
  <w:style w:type="paragraph" w:styleId="Documentstructuur">
    <w:name w:val="Document Map"/>
    <w:basedOn w:val="Standaard"/>
    <w:semiHidden/>
    <w:pPr>
      <w:shd w:val="clear" w:color="auto" w:fill="000080"/>
    </w:pPr>
    <w:rPr>
      <w:sz w:val="16"/>
    </w:rPr>
  </w:style>
  <w:style w:type="paragraph" w:styleId="Inhopg1">
    <w:name w:val="toc 1"/>
    <w:basedOn w:val="Standaard"/>
    <w:next w:val="Standaard"/>
    <w:autoRedefine/>
    <w:semiHidden/>
    <w:pPr>
      <w:tabs>
        <w:tab w:val="right" w:leader="dot" w:pos="7503"/>
      </w:tabs>
      <w:spacing w:before="60" w:after="60"/>
    </w:pPr>
    <w:rPr>
      <w:b/>
      <w:caps/>
      <w:noProof/>
    </w:rPr>
  </w:style>
  <w:style w:type="paragraph" w:styleId="Inhopg2">
    <w:name w:val="toc 2"/>
    <w:basedOn w:val="Standaard"/>
    <w:next w:val="Standaard"/>
    <w:autoRedefine/>
    <w:semiHidden/>
    <w:pPr>
      <w:ind w:left="200"/>
    </w:pPr>
    <w:rPr>
      <w:smallCaps/>
    </w:rPr>
  </w:style>
  <w:style w:type="paragraph" w:styleId="Inhopg3">
    <w:name w:val="toc 3"/>
    <w:basedOn w:val="Standaard"/>
    <w:next w:val="Standaard"/>
    <w:autoRedefine/>
    <w:semiHidden/>
    <w:pPr>
      <w:ind w:left="400"/>
    </w:pPr>
    <w:rPr>
      <w:i/>
    </w:rPr>
  </w:style>
  <w:style w:type="paragraph" w:styleId="Inhopg4">
    <w:name w:val="toc 4"/>
    <w:basedOn w:val="Standaard"/>
    <w:next w:val="Standaard"/>
    <w:autoRedefine/>
    <w:semiHidden/>
    <w:pPr>
      <w:ind w:left="600"/>
    </w:pPr>
    <w:rPr>
      <w:sz w:val="18"/>
    </w:rPr>
  </w:style>
  <w:style w:type="paragraph" w:styleId="Inhopg5">
    <w:name w:val="toc 5"/>
    <w:basedOn w:val="Standaard"/>
    <w:next w:val="Standaard"/>
    <w:autoRedefine/>
    <w:semiHidden/>
    <w:pPr>
      <w:ind w:left="800"/>
    </w:pPr>
    <w:rPr>
      <w:sz w:val="18"/>
    </w:rPr>
  </w:style>
  <w:style w:type="paragraph" w:styleId="Inhopg6">
    <w:name w:val="toc 6"/>
    <w:basedOn w:val="Standaard"/>
    <w:next w:val="Standaard"/>
    <w:autoRedefine/>
    <w:semiHidden/>
    <w:pPr>
      <w:ind w:left="1000"/>
    </w:pPr>
    <w:rPr>
      <w:sz w:val="18"/>
    </w:rPr>
  </w:style>
  <w:style w:type="paragraph" w:styleId="Inhopg7">
    <w:name w:val="toc 7"/>
    <w:basedOn w:val="Standaard"/>
    <w:next w:val="Standaard"/>
    <w:autoRedefine/>
    <w:semiHidden/>
    <w:pPr>
      <w:ind w:left="1200"/>
    </w:pPr>
    <w:rPr>
      <w:sz w:val="18"/>
    </w:rPr>
  </w:style>
  <w:style w:type="paragraph" w:styleId="Inhopg8">
    <w:name w:val="toc 8"/>
    <w:basedOn w:val="Standaard"/>
    <w:next w:val="Standaard"/>
    <w:autoRedefine/>
    <w:semiHidden/>
    <w:pPr>
      <w:ind w:left="1400"/>
    </w:pPr>
    <w:rPr>
      <w:sz w:val="18"/>
    </w:rPr>
  </w:style>
  <w:style w:type="paragraph" w:styleId="Inhopg9">
    <w:name w:val="toc 9"/>
    <w:basedOn w:val="Standaard"/>
    <w:next w:val="Standaard"/>
    <w:autoRedefine/>
    <w:semiHidden/>
    <w:pPr>
      <w:ind w:left="1600"/>
    </w:pPr>
    <w:rPr>
      <w:sz w:val="18"/>
    </w:rPr>
  </w:style>
  <w:style w:type="paragraph" w:customStyle="1" w:styleId="cpTip">
    <w:name w:val="cpTip"/>
    <w:basedOn w:val="Standaard"/>
    <w:pPr>
      <w:spacing w:before="60" w:after="60"/>
      <w:jc w:val="both"/>
    </w:pPr>
    <w:rPr>
      <w:i/>
      <w:sz w:val="20"/>
      <w:szCs w:val="20"/>
      <w:lang w:eastAsia="en-US"/>
    </w:rPr>
  </w:style>
  <w:style w:type="paragraph" w:customStyle="1" w:styleId="cpSmallTip">
    <w:name w:val="cpSmallTip"/>
    <w:basedOn w:val="cpTip"/>
    <w:pPr>
      <w:spacing w:before="0" w:after="0"/>
    </w:pPr>
    <w:rPr>
      <w:sz w:val="12"/>
    </w:rPr>
  </w:style>
  <w:style w:type="paragraph" w:styleId="Koptekst">
    <w:name w:val="header"/>
    <w:basedOn w:val="Standaard"/>
    <w:semiHidden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semiHidden/>
    <w:pPr>
      <w:tabs>
        <w:tab w:val="center" w:pos="4536"/>
        <w:tab w:val="right" w:pos="9072"/>
      </w:tabs>
    </w:pPr>
  </w:style>
  <w:style w:type="character" w:customStyle="1" w:styleId="cpLowered">
    <w:name w:val="cpLowered"/>
    <w:rPr>
      <w:position w:val="-10"/>
    </w:rPr>
  </w:style>
  <w:style w:type="paragraph" w:customStyle="1" w:styleId="cpBulletTable">
    <w:name w:val="cpBulletTable"/>
    <w:basedOn w:val="cpBullet"/>
    <w:pPr>
      <w:numPr>
        <w:numId w:val="37"/>
      </w:numPr>
      <w:tabs>
        <w:tab w:val="left" w:leader="dot" w:pos="2835"/>
      </w:tabs>
      <w:ind w:left="2835" w:hanging="2410"/>
    </w:pPr>
    <w:rPr>
      <w:lang w:val="en-GB"/>
    </w:rPr>
  </w:style>
  <w:style w:type="paragraph" w:customStyle="1" w:styleId="cpCode">
    <w:name w:val="cpCode"/>
    <w:basedOn w:val="Standaard"/>
    <w:pPr>
      <w:tabs>
        <w:tab w:val="left" w:pos="1701"/>
        <w:tab w:val="left" w:pos="2268"/>
      </w:tabs>
      <w:ind w:left="1134"/>
    </w:pPr>
    <w:rPr>
      <w:rFonts w:ascii="Courier New" w:hAnsi="Courier New"/>
      <w:sz w:val="16"/>
      <w:szCs w:val="20"/>
    </w:rPr>
  </w:style>
  <w:style w:type="paragraph" w:customStyle="1" w:styleId="cpSummationTable">
    <w:name w:val="cpSummationTable"/>
    <w:basedOn w:val="cpSummation"/>
    <w:rsid w:val="007117BA"/>
    <w:pPr>
      <w:numPr>
        <w:numId w:val="40"/>
      </w:numPr>
      <w:tabs>
        <w:tab w:val="left" w:leader="dot" w:pos="2268"/>
      </w:tabs>
    </w:pPr>
  </w:style>
  <w:style w:type="paragraph" w:customStyle="1" w:styleId="cpTipSummation">
    <w:name w:val="cpTipSummation"/>
    <w:basedOn w:val="cpTip"/>
    <w:pPr>
      <w:numPr>
        <w:numId w:val="38"/>
      </w:numPr>
    </w:pPr>
  </w:style>
  <w:style w:type="character" w:styleId="Nadruk">
    <w:name w:val="Emphasis"/>
    <w:basedOn w:val="Standaardalinea-lettertype"/>
    <w:uiPriority w:val="20"/>
    <w:qFormat/>
    <w:rsid w:val="003F5E0D"/>
    <w:rPr>
      <w:i/>
      <w:iCs/>
    </w:rPr>
  </w:style>
  <w:style w:type="paragraph" w:styleId="Normaalweb">
    <w:name w:val="Normal (Web)"/>
    <w:basedOn w:val="Standaard"/>
    <w:uiPriority w:val="99"/>
    <w:semiHidden/>
    <w:unhideWhenUsed/>
    <w:rsid w:val="00FB1D8B"/>
    <w:pPr>
      <w:spacing w:before="100" w:beforeAutospacing="1" w:after="100" w:afterAutospacing="1"/>
    </w:pPr>
    <w:rPr>
      <w:lang w:val="en-BE" w:eastAsia="en-BE"/>
    </w:rPr>
  </w:style>
  <w:style w:type="character" w:styleId="Zwaar">
    <w:name w:val="Strong"/>
    <w:basedOn w:val="Standaardalinea-lettertype"/>
    <w:uiPriority w:val="22"/>
    <w:qFormat/>
    <w:rsid w:val="00FB1D8B"/>
    <w:rPr>
      <w:b/>
      <w:bCs/>
    </w:rPr>
  </w:style>
  <w:style w:type="character" w:customStyle="1" w:styleId="Kop2Char">
    <w:name w:val="Kop 2 Char"/>
    <w:basedOn w:val="Standaardalinea-lettertype"/>
    <w:link w:val="Kop2"/>
    <w:uiPriority w:val="9"/>
    <w:rsid w:val="00466617"/>
    <w:rPr>
      <w:rFonts w:ascii="Paragon" w:hAnsi="Paragon"/>
      <w:i/>
      <w:sz w:val="40"/>
      <w:lang w:val="en-GB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A75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BE" w:eastAsia="en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A75819"/>
    <w:rPr>
      <w:rFonts w:ascii="Courier New" w:hAnsi="Courier New" w:cs="Courier New"/>
      <w:lang w:val="en-BE" w:eastAsia="en-BE"/>
    </w:rPr>
  </w:style>
  <w:style w:type="character" w:styleId="HTMLCode">
    <w:name w:val="HTML Code"/>
    <w:basedOn w:val="Standaardalinea-lettertype"/>
    <w:uiPriority w:val="99"/>
    <w:semiHidden/>
    <w:unhideWhenUsed/>
    <w:rsid w:val="00A75819"/>
    <w:rPr>
      <w:rFonts w:ascii="Courier New" w:eastAsia="Times New Roman" w:hAnsi="Courier New" w:cs="Courier New"/>
      <w:sz w:val="20"/>
      <w:szCs w:val="20"/>
    </w:rPr>
  </w:style>
  <w:style w:type="paragraph" w:styleId="Lijstalinea">
    <w:name w:val="List Paragraph"/>
    <w:basedOn w:val="Standaard"/>
    <w:uiPriority w:val="34"/>
    <w:qFormat/>
    <w:rsid w:val="001006AA"/>
    <w:pPr>
      <w:ind w:left="720"/>
      <w:contextualSpacing/>
    </w:pPr>
  </w:style>
  <w:style w:type="table" w:styleId="Tabelraster">
    <w:name w:val="Table Grid"/>
    <w:basedOn w:val="Standaardtabel"/>
    <w:uiPriority w:val="39"/>
    <w:rsid w:val="00CD5C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CD5C9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Standaardalinea-lettertype"/>
    <w:uiPriority w:val="99"/>
    <w:unhideWhenUsed/>
    <w:rsid w:val="00024BF4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E5125F"/>
    <w:rPr>
      <w:color w:val="954F72" w:themeColor="followed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66617"/>
    <w:rPr>
      <w:color w:val="605E5C"/>
      <w:shd w:val="clear" w:color="auto" w:fill="E1DFDD"/>
    </w:rPr>
  </w:style>
  <w:style w:type="character" w:customStyle="1" w:styleId="Referentie">
    <w:name w:val="Referentie"/>
    <w:basedOn w:val="Standaardalinea-lettertype"/>
    <w:rsid w:val="000543A6"/>
    <w:rPr>
      <w:i/>
      <w:smallCap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3.bin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10.bin"/><Relationship Id="rId7" Type="http://schemas.openxmlformats.org/officeDocument/2006/relationships/webSettings" Target="webSettings.xml"/><Relationship Id="rId12" Type="http://schemas.openxmlformats.org/officeDocument/2006/relationships/image" Target="media/image2.tmp"/><Relationship Id="rId17" Type="http://schemas.openxmlformats.org/officeDocument/2006/relationships/oleObject" Target="embeddings/oleObject6.bin"/><Relationship Id="rId25" Type="http://schemas.openxmlformats.org/officeDocument/2006/relationships/image" Target="media/image4.tmp"/><Relationship Id="rId33" Type="http://schemas.openxmlformats.org/officeDocument/2006/relationships/customXml" Target="../customXml/item4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9.bin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12.bin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11.bin"/><Relationship Id="rId28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oleObject" Target="embeddings/oleObject8.bin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oleObject" Target="embeddings/oleObject3.bin"/><Relationship Id="rId22" Type="http://schemas.openxmlformats.org/officeDocument/2006/relationships/image" Target="media/image3.tmp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footnotes" Target="footnotes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4.bin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mplates\cpManu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B60889B3604D4884FE28C9DA9CED49" ma:contentTypeVersion="14" ma:contentTypeDescription="Een nieuw document maken." ma:contentTypeScope="" ma:versionID="b3e635598c47b32746c44aa95750dc3a">
  <xsd:schema xmlns:xsd="http://www.w3.org/2001/XMLSchema" xmlns:xs="http://www.w3.org/2001/XMLSchema" xmlns:p="http://schemas.microsoft.com/office/2006/metadata/properties" xmlns:ns2="25611f95-8fb3-4b07-b7f4-6932e2632168" xmlns:ns3="1076b3a4-9720-4a52-9daa-38be67d3b14a" targetNamespace="http://schemas.microsoft.com/office/2006/metadata/properties" ma:root="true" ma:fieldsID="2b136889e213c0f7cfbba523a26e75f3" ns2:_="" ns3:_="">
    <xsd:import namespace="25611f95-8fb3-4b07-b7f4-6932e2632168"/>
    <xsd:import namespace="1076b3a4-9720-4a52-9daa-38be67d3b1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611f95-8fb3-4b07-b7f4-6932e26321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bb6aae5a-3a2a-48e8-9b98-941310dd4a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76b3a4-9720-4a52-9daa-38be67d3b14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7bc25af-a027-42de-9d39-b732ce8c477a}" ma:internalName="TaxCatchAll" ma:showField="CatchAllData" ma:web="1076b3a4-9720-4a52-9daa-38be67d3b1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5611f95-8fb3-4b07-b7f4-6932e2632168">
      <Terms xmlns="http://schemas.microsoft.com/office/infopath/2007/PartnerControls"/>
    </lcf76f155ced4ddcb4097134ff3c332f>
    <TaxCatchAll xmlns="1076b3a4-9720-4a52-9daa-38be67d3b14a" xsi:nil="true"/>
  </documentManagement>
</p:properties>
</file>

<file path=customXml/itemProps1.xml><?xml version="1.0" encoding="utf-8"?>
<ds:datastoreItem xmlns:ds="http://schemas.openxmlformats.org/officeDocument/2006/customXml" ds:itemID="{8BA989EB-951B-418A-B293-2D73B96ABE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C17AB6-8FD0-46DF-9C05-951393034267}"/>
</file>

<file path=customXml/itemProps3.xml><?xml version="1.0" encoding="utf-8"?>
<ds:datastoreItem xmlns:ds="http://schemas.openxmlformats.org/officeDocument/2006/customXml" ds:itemID="{12903DAA-B9CE-4271-8771-8C82EDA4AA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63440F4-3548-4513-9AA9-425972645337}"/>
</file>

<file path=docProps/app.xml><?xml version="1.0" encoding="utf-8"?>
<Properties xmlns="http://schemas.openxmlformats.org/officeDocument/2006/extended-properties" xmlns:vt="http://schemas.openxmlformats.org/officeDocument/2006/docPropsVTypes">
  <Template>cpManual.dotm</Template>
  <TotalTime>94</TotalTime>
  <Pages>1</Pages>
  <Words>1483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Paste Manual SoftwareName</vt:lpstr>
    </vt:vector>
  </TitlesOfParts>
  <Company>Copy Paste</Company>
  <LinksUpToDate>false</LinksUpToDate>
  <CharactersWithSpaces>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Paste Manual SoftwareName</dc:title>
  <dc:subject>SoftwareName Manual</dc:subject>
  <dc:creator>Vincent</dc:creator>
  <cp:keywords>Manual SoftwareName</cp:keywords>
  <dc:description/>
  <cp:lastModifiedBy>Vincent Van De Walle</cp:lastModifiedBy>
  <cp:revision>66</cp:revision>
  <cp:lastPrinted>2024-12-25T19:21:00Z</cp:lastPrinted>
  <dcterms:created xsi:type="dcterms:W3CDTF">2024-07-17T21:06:00Z</dcterms:created>
  <dcterms:modified xsi:type="dcterms:W3CDTF">2024-12-25T19:22:00Z</dcterms:modified>
  <cp:category>SoftwareName Manual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0x0101004EB60889B3604D4884FE28C9DA9CED49</vt:lpwstr>
  </property>
</Properties>
</file>