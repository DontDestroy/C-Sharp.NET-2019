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4CD52892" w:rsidR="00F27200" w:rsidRDefault="00466617" w:rsidP="00466617">
      <w:pPr>
        <w:pStyle w:val="Heading1"/>
        <w:rPr>
          <w:lang w:val="en-GB"/>
        </w:rPr>
      </w:pPr>
      <w:r>
        <w:rPr>
          <w:lang w:val="en-GB"/>
        </w:rPr>
        <w:t xml:space="preserve">Exercises about </w:t>
      </w:r>
      <w:r w:rsidR="00C75C67">
        <w:rPr>
          <w:lang w:val="en-GB"/>
        </w:rPr>
        <w:t>data types</w:t>
      </w:r>
    </w:p>
    <w:p w14:paraId="1C97E5AB" w14:textId="74CF587A" w:rsidR="00466617" w:rsidRPr="00C75C67" w:rsidRDefault="00466617" w:rsidP="00611A47">
      <w:pPr>
        <w:pStyle w:val="cpParagraph"/>
      </w:pPr>
      <w:r w:rsidRPr="00C75C67">
        <w:t xml:space="preserve">Solve them </w:t>
      </w:r>
      <w:r w:rsidR="00611A47">
        <w:t>online.</w:t>
      </w:r>
    </w:p>
    <w:p w14:paraId="3482933C" w14:textId="7B8F7716" w:rsidR="00573FEA" w:rsidRPr="002B7B47" w:rsidRDefault="00573FEA" w:rsidP="00573FEA">
      <w:pPr>
        <w:pStyle w:val="Heading2"/>
      </w:pPr>
      <w:r w:rsidRPr="002B7B47">
        <w:t>Exercise 0</w:t>
      </w:r>
      <w:r w:rsidR="00611A47">
        <w:t>5</w:t>
      </w:r>
      <w:r w:rsidRPr="002B7B47">
        <w:t>.0</w:t>
      </w:r>
      <w:r w:rsidR="00853433">
        <w:t>1</w:t>
      </w:r>
      <w:r w:rsidR="00611A47">
        <w:t>: C# variables</w:t>
      </w:r>
    </w:p>
    <w:p w14:paraId="57CEF44C" w14:textId="01BA7123" w:rsidR="00611A47" w:rsidRDefault="00301E98" w:rsidP="00611A47">
      <w:pPr>
        <w:pStyle w:val="cpBullet"/>
        <w:rPr>
          <w:lang w:val="en-GB"/>
        </w:rPr>
      </w:pPr>
      <w:hyperlink r:id="rId7" w:history="1">
        <w:r w:rsidR="00611A47" w:rsidRPr="006D2A33">
          <w:rPr>
            <w:rStyle w:val="Hyperlink"/>
            <w:lang w:val="en-GB"/>
          </w:rPr>
          <w:t>https://www.w3schools.com/cs/exercise.asp?filename=exercise_variables1</w:t>
        </w:r>
      </w:hyperlink>
    </w:p>
    <w:p w14:paraId="2C4EBB28" w14:textId="6E6E09A2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301E98">
        <w:rPr>
          <w:lang w:val="en-GB"/>
        </w:rPr>
        <w:t>.</w:t>
      </w:r>
    </w:p>
    <w:p w14:paraId="4FA41F8B" w14:textId="0E747AC0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301E98">
        <w:rPr>
          <w:lang w:val="en-GB"/>
        </w:rPr>
        <w:t>.</w:t>
      </w:r>
    </w:p>
    <w:p w14:paraId="665B0617" w14:textId="2595C4A2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3</w:t>
      </w:r>
      <w:r w:rsidR="00301E98">
        <w:rPr>
          <w:lang w:val="en-GB"/>
        </w:rPr>
        <w:t>.</w:t>
      </w:r>
    </w:p>
    <w:p w14:paraId="4D057E17" w14:textId="7DA54D1F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4</w:t>
      </w:r>
      <w:r w:rsidR="00301E98">
        <w:rPr>
          <w:lang w:val="en-GB"/>
        </w:rPr>
        <w:t>.</w:t>
      </w:r>
    </w:p>
    <w:p w14:paraId="66C31B1C" w14:textId="498C8909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5</w:t>
      </w:r>
      <w:r w:rsidR="00301E98">
        <w:rPr>
          <w:lang w:val="en-GB"/>
        </w:rPr>
        <w:t>.</w:t>
      </w:r>
    </w:p>
    <w:p w14:paraId="4765DA0C" w14:textId="0D8D99A5" w:rsidR="00611A47" w:rsidRPr="002B7B47" w:rsidRDefault="00611A47" w:rsidP="00611A47">
      <w:pPr>
        <w:pStyle w:val="Heading2"/>
      </w:pPr>
      <w:r w:rsidRPr="002B7B47">
        <w:t>Exercise 0</w:t>
      </w:r>
      <w:r>
        <w:t>5</w:t>
      </w:r>
      <w:r w:rsidRPr="002B7B47">
        <w:t>.0</w:t>
      </w:r>
      <w:r>
        <w:t>2: C# Data Types</w:t>
      </w:r>
    </w:p>
    <w:p w14:paraId="296AE2D7" w14:textId="28FAF18E" w:rsidR="00611A47" w:rsidRDefault="00301E98" w:rsidP="00611A47">
      <w:pPr>
        <w:pStyle w:val="cpBullet"/>
        <w:rPr>
          <w:lang w:val="en-GB"/>
        </w:rPr>
      </w:pPr>
      <w:hyperlink r:id="rId8" w:history="1">
        <w:r w:rsidR="00611A47" w:rsidRPr="006D2A33">
          <w:rPr>
            <w:rStyle w:val="Hyperlink"/>
            <w:lang w:val="en-GB"/>
          </w:rPr>
          <w:t>https://www.w3schools.com/cs/exercise.asp?filename=exercise_data_types1</w:t>
        </w:r>
      </w:hyperlink>
    </w:p>
    <w:p w14:paraId="048D1BD7" w14:textId="2F71F1F7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301E98">
        <w:rPr>
          <w:lang w:val="en-GB"/>
        </w:rPr>
        <w:t>.</w:t>
      </w:r>
    </w:p>
    <w:p w14:paraId="3471B064" w14:textId="415C6673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301E98">
        <w:rPr>
          <w:lang w:val="en-GB"/>
        </w:rPr>
        <w:t>.</w:t>
      </w:r>
    </w:p>
    <w:p w14:paraId="0888C965" w14:textId="10D31BD4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3</w:t>
      </w:r>
      <w:r w:rsidR="00301E98">
        <w:rPr>
          <w:lang w:val="en-GB"/>
        </w:rPr>
        <w:t>.</w:t>
      </w:r>
    </w:p>
    <w:p w14:paraId="02A2CBBC" w14:textId="0DDF4386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4</w:t>
      </w:r>
      <w:r w:rsidR="00301E98">
        <w:rPr>
          <w:lang w:val="en-GB"/>
        </w:rPr>
        <w:t>.</w:t>
      </w:r>
    </w:p>
    <w:p w14:paraId="01769145" w14:textId="54B8CEED" w:rsidR="00611A47" w:rsidRPr="002B7B47" w:rsidRDefault="00611A47" w:rsidP="00611A47">
      <w:pPr>
        <w:pStyle w:val="Heading2"/>
      </w:pPr>
      <w:r w:rsidRPr="002B7B47">
        <w:t>Exercise 0</w:t>
      </w:r>
      <w:r>
        <w:t>5</w:t>
      </w:r>
      <w:r w:rsidRPr="002B7B47">
        <w:t>.0</w:t>
      </w:r>
      <w:r>
        <w:t>3: C# User input</w:t>
      </w:r>
    </w:p>
    <w:p w14:paraId="3CAFB72B" w14:textId="27FF0438" w:rsidR="00611A47" w:rsidRDefault="00301E98" w:rsidP="00611A47">
      <w:pPr>
        <w:pStyle w:val="cpBullet"/>
        <w:rPr>
          <w:lang w:val="en-GB"/>
        </w:rPr>
      </w:pPr>
      <w:hyperlink r:id="rId9" w:history="1">
        <w:r w:rsidR="00611A47" w:rsidRPr="006D2A33">
          <w:rPr>
            <w:rStyle w:val="Hyperlink"/>
            <w:lang w:val="en-GB"/>
          </w:rPr>
          <w:t>https://www.w3schools.com/cs/exercise.asp?filename=exercise_user_input1</w:t>
        </w:r>
      </w:hyperlink>
    </w:p>
    <w:p w14:paraId="3C12C1D1" w14:textId="492E254D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301E98">
        <w:rPr>
          <w:lang w:val="en-GB"/>
        </w:rPr>
        <w:t>.</w:t>
      </w:r>
    </w:p>
    <w:p w14:paraId="36A24206" w14:textId="0A59C89A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301E98">
        <w:rPr>
          <w:lang w:val="en-GB"/>
        </w:rPr>
        <w:t>.</w:t>
      </w:r>
    </w:p>
    <w:p w14:paraId="16E957F8" w14:textId="1AC0E654" w:rsidR="00611A47" w:rsidRPr="002B7B47" w:rsidRDefault="00611A47" w:rsidP="00611A47">
      <w:pPr>
        <w:pStyle w:val="Heading2"/>
      </w:pPr>
      <w:r w:rsidRPr="002B7B47">
        <w:lastRenderedPageBreak/>
        <w:t>Exercise 0</w:t>
      </w:r>
      <w:r>
        <w:t>5</w:t>
      </w:r>
      <w:r w:rsidRPr="002B7B47">
        <w:t>.0</w:t>
      </w:r>
      <w:r>
        <w:t>4: C# Operators</w:t>
      </w:r>
    </w:p>
    <w:p w14:paraId="10E087A2" w14:textId="1D205B2F" w:rsidR="00611A47" w:rsidRDefault="00301E98" w:rsidP="00611A47">
      <w:pPr>
        <w:pStyle w:val="cpBullet"/>
        <w:rPr>
          <w:lang w:val="en-GB"/>
        </w:rPr>
      </w:pPr>
      <w:hyperlink r:id="rId10" w:history="1">
        <w:r w:rsidR="00611A47" w:rsidRPr="006D2A33">
          <w:rPr>
            <w:rStyle w:val="Hyperlink"/>
            <w:lang w:val="en-GB"/>
          </w:rPr>
          <w:t>https://www.w3schools.com/cs/exercise.asp?filename=exercise_operators1</w:t>
        </w:r>
      </w:hyperlink>
    </w:p>
    <w:p w14:paraId="10C010B8" w14:textId="31717651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301E98">
        <w:rPr>
          <w:lang w:val="en-GB"/>
        </w:rPr>
        <w:t>.</w:t>
      </w:r>
    </w:p>
    <w:p w14:paraId="3D88AE42" w14:textId="68D4C802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301E98">
        <w:rPr>
          <w:lang w:val="en-GB"/>
        </w:rPr>
        <w:t>.</w:t>
      </w:r>
    </w:p>
    <w:p w14:paraId="3F91FBE8" w14:textId="4609D29D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3</w:t>
      </w:r>
      <w:r w:rsidR="00301E98">
        <w:rPr>
          <w:lang w:val="en-GB"/>
        </w:rPr>
        <w:t>.</w:t>
      </w:r>
    </w:p>
    <w:p w14:paraId="5E79DCA1" w14:textId="01E19B5E" w:rsidR="00611A47" w:rsidRDefault="00611A47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4</w:t>
      </w:r>
      <w:r w:rsidR="00301E98">
        <w:rPr>
          <w:lang w:val="en-GB"/>
        </w:rPr>
        <w:t>.</w:t>
      </w:r>
    </w:p>
    <w:p w14:paraId="34CC30C5" w14:textId="7ACF1541" w:rsidR="00905719" w:rsidRPr="002B7B47" w:rsidRDefault="00905719" w:rsidP="00905719">
      <w:pPr>
        <w:pStyle w:val="Heading2"/>
      </w:pPr>
      <w:r w:rsidRPr="002B7B47">
        <w:t>Exercise 0</w:t>
      </w:r>
      <w:r>
        <w:t>5</w:t>
      </w:r>
      <w:r w:rsidRPr="002B7B47">
        <w:t>.0</w:t>
      </w:r>
      <w:r>
        <w:t>5: C# Strings</w:t>
      </w:r>
    </w:p>
    <w:p w14:paraId="1877B4A9" w14:textId="2DF731CD" w:rsidR="00905719" w:rsidRDefault="00301E98" w:rsidP="00905719">
      <w:pPr>
        <w:pStyle w:val="cpBullet"/>
        <w:rPr>
          <w:lang w:val="en-GB"/>
        </w:rPr>
      </w:pPr>
      <w:hyperlink r:id="rId11" w:history="1">
        <w:r w:rsidR="00905719" w:rsidRPr="006D2A33">
          <w:rPr>
            <w:rStyle w:val="Hyperlink"/>
            <w:lang w:val="en-GB"/>
          </w:rPr>
          <w:t>https://www.w3schools.com/cs/exercise.asp?filename=exercise_strings1</w:t>
        </w:r>
      </w:hyperlink>
    </w:p>
    <w:p w14:paraId="435A689F" w14:textId="47121FD1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301E98">
        <w:rPr>
          <w:lang w:val="en-GB"/>
        </w:rPr>
        <w:t>.</w:t>
      </w:r>
    </w:p>
    <w:p w14:paraId="7E6C828F" w14:textId="1D5B7763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301E98">
        <w:rPr>
          <w:lang w:val="en-GB"/>
        </w:rPr>
        <w:t>.</w:t>
      </w:r>
    </w:p>
    <w:p w14:paraId="23D9B03F" w14:textId="58FFCF01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3</w:t>
      </w:r>
      <w:r w:rsidR="00301E98">
        <w:rPr>
          <w:lang w:val="en-GB"/>
        </w:rPr>
        <w:t>.</w:t>
      </w:r>
    </w:p>
    <w:p w14:paraId="11C3265D" w14:textId="68B5427C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4</w:t>
      </w:r>
      <w:r w:rsidR="00301E98">
        <w:rPr>
          <w:lang w:val="en-GB"/>
        </w:rPr>
        <w:t>.</w:t>
      </w:r>
    </w:p>
    <w:p w14:paraId="06A37EC0" w14:textId="0CC4892F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5</w:t>
      </w:r>
      <w:r w:rsidR="00301E98">
        <w:rPr>
          <w:lang w:val="en-GB"/>
        </w:rPr>
        <w:t>.</w:t>
      </w:r>
    </w:p>
    <w:p w14:paraId="494251BC" w14:textId="6ACF8665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6</w:t>
      </w:r>
      <w:r w:rsidR="00301E98">
        <w:rPr>
          <w:lang w:val="en-GB"/>
        </w:rPr>
        <w:t>.</w:t>
      </w:r>
    </w:p>
    <w:p w14:paraId="3DE7C162" w14:textId="759A9A00" w:rsidR="00905719" w:rsidRPr="002B7B47" w:rsidRDefault="00905719" w:rsidP="00905719">
      <w:pPr>
        <w:pStyle w:val="Heading2"/>
      </w:pPr>
      <w:r w:rsidRPr="002B7B47">
        <w:t>Exercise 0</w:t>
      </w:r>
      <w:r>
        <w:t>5</w:t>
      </w:r>
      <w:r w:rsidRPr="002B7B47">
        <w:t>.0</w:t>
      </w:r>
      <w:r>
        <w:t>6: C# Booleans</w:t>
      </w:r>
    </w:p>
    <w:p w14:paraId="7EF2A77C" w14:textId="2947DA57" w:rsidR="00905719" w:rsidRDefault="00301E98" w:rsidP="00905719">
      <w:pPr>
        <w:pStyle w:val="cpBullet"/>
        <w:rPr>
          <w:lang w:val="en-GB"/>
        </w:rPr>
      </w:pPr>
      <w:hyperlink r:id="rId12" w:history="1">
        <w:r w:rsidR="00905719" w:rsidRPr="006D2A33">
          <w:rPr>
            <w:rStyle w:val="Hyperlink"/>
            <w:lang w:val="en-GB"/>
          </w:rPr>
          <w:t>https://www.w3schools.com/cs/exercise.asp?filename=exercise_booleans1</w:t>
        </w:r>
      </w:hyperlink>
    </w:p>
    <w:p w14:paraId="3E104CEA" w14:textId="3663C4FB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301E98">
        <w:rPr>
          <w:lang w:val="en-GB"/>
        </w:rPr>
        <w:t>.</w:t>
      </w:r>
    </w:p>
    <w:p w14:paraId="12637312" w14:textId="2C88A76D" w:rsidR="00905719" w:rsidRDefault="00905719" w:rsidP="00E551C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301E98">
        <w:rPr>
          <w:lang w:val="en-GB"/>
        </w:rPr>
        <w:t>.</w:t>
      </w:r>
    </w:p>
    <w:sectPr w:rsidR="00905719">
      <w:headerReference w:type="even" r:id="rId13"/>
      <w:headerReference w:type="default" r:id="rId14"/>
      <w:footerReference w:type="even" r:id="rId15"/>
      <w:footerReference w:type="default" r:id="rId16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14DD" w14:textId="77777777" w:rsidR="00DC2A60" w:rsidRDefault="00DC2A60">
      <w:r>
        <w:separator/>
      </w:r>
    </w:p>
    <w:p w14:paraId="12894B6A" w14:textId="77777777" w:rsidR="00DC2A60" w:rsidRDefault="00DC2A60"/>
  </w:endnote>
  <w:endnote w:type="continuationSeparator" w:id="0">
    <w:p w14:paraId="10F4C3B3" w14:textId="77777777" w:rsidR="00DC2A60" w:rsidRDefault="00DC2A60">
      <w:r>
        <w:continuationSeparator/>
      </w:r>
    </w:p>
    <w:p w14:paraId="19045198" w14:textId="77777777" w:rsidR="00DC2A60" w:rsidRDefault="00DC2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301E98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2050" DrawAspect="Content" ObjectID="_1719827553" r:id="rId2"/>
      </w:object>
    </w:r>
  </w:p>
  <w:p w14:paraId="48CB0CA5" w14:textId="77777777" w:rsidR="005A79A8" w:rsidRDefault="005A79A8"/>
  <w:p w14:paraId="30B1000B" w14:textId="647D56F6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</w:t>
    </w:r>
    <w:r w:rsidR="00611A47">
      <w:rPr>
        <w:lang w:val="en-GB"/>
      </w:rPr>
      <w:t>5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</w:t>
    </w:r>
    <w:r w:rsidR="00611A47">
      <w:rPr>
        <w:lang w:val="en-GB"/>
      </w:rPr>
      <w:t>5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EE97" w14:textId="77777777" w:rsidR="00DC2A60" w:rsidRDefault="00DC2A60">
      <w:r>
        <w:separator/>
      </w:r>
    </w:p>
    <w:p w14:paraId="3EF6C2FD" w14:textId="77777777" w:rsidR="00DC2A60" w:rsidRDefault="00DC2A60"/>
  </w:footnote>
  <w:footnote w:type="continuationSeparator" w:id="0">
    <w:p w14:paraId="6070A153" w14:textId="77777777" w:rsidR="00DC2A60" w:rsidRDefault="00DC2A60">
      <w:r>
        <w:continuationSeparator/>
      </w:r>
    </w:p>
    <w:p w14:paraId="5BE9E363" w14:textId="77777777" w:rsidR="00DC2A60" w:rsidRDefault="00DC2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2DE401B6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3FF06F02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5D7E14F2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08C8"/>
    <w:multiLevelType w:val="hybridMultilevel"/>
    <w:tmpl w:val="C938072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0B0B"/>
    <w:multiLevelType w:val="hybridMultilevel"/>
    <w:tmpl w:val="899E0DBC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477D"/>
    <w:multiLevelType w:val="hybridMultilevel"/>
    <w:tmpl w:val="29C4C794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AE2"/>
    <w:multiLevelType w:val="singleLevel"/>
    <w:tmpl w:val="0C40646A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7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6766">
    <w:abstractNumId w:val="1"/>
  </w:num>
  <w:num w:numId="2" w16cid:durableId="1035928040">
    <w:abstractNumId w:val="1"/>
  </w:num>
  <w:num w:numId="3" w16cid:durableId="1028680216">
    <w:abstractNumId w:val="5"/>
  </w:num>
  <w:num w:numId="4" w16cid:durableId="1588028853">
    <w:abstractNumId w:val="0"/>
  </w:num>
  <w:num w:numId="5" w16cid:durableId="2112695953">
    <w:abstractNumId w:val="6"/>
  </w:num>
  <w:num w:numId="6" w16cid:durableId="726496534">
    <w:abstractNumId w:val="7"/>
  </w:num>
  <w:num w:numId="7" w16cid:durableId="1169951658">
    <w:abstractNumId w:val="4"/>
  </w:num>
  <w:num w:numId="8" w16cid:durableId="613175499">
    <w:abstractNumId w:val="2"/>
  </w:num>
  <w:num w:numId="9" w16cid:durableId="213711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37C79"/>
    <w:rsid w:val="00065713"/>
    <w:rsid w:val="000960B9"/>
    <w:rsid w:val="000A2840"/>
    <w:rsid w:val="000A4F17"/>
    <w:rsid w:val="001006AA"/>
    <w:rsid w:val="001100E4"/>
    <w:rsid w:val="00132523"/>
    <w:rsid w:val="0018134D"/>
    <w:rsid w:val="001857B4"/>
    <w:rsid w:val="001865D0"/>
    <w:rsid w:val="001B07E7"/>
    <w:rsid w:val="001C6226"/>
    <w:rsid w:val="001E4324"/>
    <w:rsid w:val="001E7E1F"/>
    <w:rsid w:val="001F2CC1"/>
    <w:rsid w:val="00211963"/>
    <w:rsid w:val="00212269"/>
    <w:rsid w:val="00227A3D"/>
    <w:rsid w:val="00241799"/>
    <w:rsid w:val="00241C0D"/>
    <w:rsid w:val="0025525D"/>
    <w:rsid w:val="00284BDD"/>
    <w:rsid w:val="00297D72"/>
    <w:rsid w:val="002A7364"/>
    <w:rsid w:val="002B7B47"/>
    <w:rsid w:val="002B7C3C"/>
    <w:rsid w:val="002E31C4"/>
    <w:rsid w:val="002E4B00"/>
    <w:rsid w:val="002F40C6"/>
    <w:rsid w:val="002F6E2B"/>
    <w:rsid w:val="003010FC"/>
    <w:rsid w:val="00301E98"/>
    <w:rsid w:val="003114AD"/>
    <w:rsid w:val="00343405"/>
    <w:rsid w:val="003537B2"/>
    <w:rsid w:val="00365ED9"/>
    <w:rsid w:val="003B4E48"/>
    <w:rsid w:val="003D1F4C"/>
    <w:rsid w:val="003E46CC"/>
    <w:rsid w:val="003F5E0D"/>
    <w:rsid w:val="004203E8"/>
    <w:rsid w:val="00440EE0"/>
    <w:rsid w:val="004441CC"/>
    <w:rsid w:val="00444DB2"/>
    <w:rsid w:val="00450853"/>
    <w:rsid w:val="00466617"/>
    <w:rsid w:val="00492E9D"/>
    <w:rsid w:val="004C4618"/>
    <w:rsid w:val="004C79A8"/>
    <w:rsid w:val="004D2601"/>
    <w:rsid w:val="0051352B"/>
    <w:rsid w:val="00536C2C"/>
    <w:rsid w:val="0054554F"/>
    <w:rsid w:val="005543E5"/>
    <w:rsid w:val="00554647"/>
    <w:rsid w:val="005703AB"/>
    <w:rsid w:val="00573FEA"/>
    <w:rsid w:val="0058182A"/>
    <w:rsid w:val="005A79A8"/>
    <w:rsid w:val="005D0FB1"/>
    <w:rsid w:val="005D5E39"/>
    <w:rsid w:val="005E3C6D"/>
    <w:rsid w:val="005F4F42"/>
    <w:rsid w:val="005F6CA4"/>
    <w:rsid w:val="00611A47"/>
    <w:rsid w:val="00613A2E"/>
    <w:rsid w:val="006235AC"/>
    <w:rsid w:val="00624730"/>
    <w:rsid w:val="00663F8C"/>
    <w:rsid w:val="0068267C"/>
    <w:rsid w:val="00682C5B"/>
    <w:rsid w:val="00691D69"/>
    <w:rsid w:val="00696595"/>
    <w:rsid w:val="006A0DCD"/>
    <w:rsid w:val="006C1D47"/>
    <w:rsid w:val="006D30A1"/>
    <w:rsid w:val="006D5E95"/>
    <w:rsid w:val="006E724E"/>
    <w:rsid w:val="006F0E94"/>
    <w:rsid w:val="006F53A7"/>
    <w:rsid w:val="007117BA"/>
    <w:rsid w:val="00726721"/>
    <w:rsid w:val="00730D9D"/>
    <w:rsid w:val="00736084"/>
    <w:rsid w:val="00765B4A"/>
    <w:rsid w:val="00767861"/>
    <w:rsid w:val="00774DF4"/>
    <w:rsid w:val="007A1126"/>
    <w:rsid w:val="007A70EF"/>
    <w:rsid w:val="007B347D"/>
    <w:rsid w:val="007D583E"/>
    <w:rsid w:val="007F0E31"/>
    <w:rsid w:val="0084089C"/>
    <w:rsid w:val="00847B88"/>
    <w:rsid w:val="00853433"/>
    <w:rsid w:val="008642EA"/>
    <w:rsid w:val="00894BF7"/>
    <w:rsid w:val="008A088F"/>
    <w:rsid w:val="008D1AB5"/>
    <w:rsid w:val="008F3821"/>
    <w:rsid w:val="00905719"/>
    <w:rsid w:val="00921FDF"/>
    <w:rsid w:val="009342A0"/>
    <w:rsid w:val="00952D33"/>
    <w:rsid w:val="009745BF"/>
    <w:rsid w:val="00994073"/>
    <w:rsid w:val="009960C1"/>
    <w:rsid w:val="009A2E89"/>
    <w:rsid w:val="009D7889"/>
    <w:rsid w:val="009F6F26"/>
    <w:rsid w:val="00A10190"/>
    <w:rsid w:val="00A239FE"/>
    <w:rsid w:val="00A25C71"/>
    <w:rsid w:val="00A31350"/>
    <w:rsid w:val="00A54B98"/>
    <w:rsid w:val="00A75819"/>
    <w:rsid w:val="00A86995"/>
    <w:rsid w:val="00AB0AA2"/>
    <w:rsid w:val="00AC3B0E"/>
    <w:rsid w:val="00AD22E5"/>
    <w:rsid w:val="00B01865"/>
    <w:rsid w:val="00B34A75"/>
    <w:rsid w:val="00B8215F"/>
    <w:rsid w:val="00B86433"/>
    <w:rsid w:val="00BB27AC"/>
    <w:rsid w:val="00BB2D5B"/>
    <w:rsid w:val="00BC5878"/>
    <w:rsid w:val="00BD748A"/>
    <w:rsid w:val="00BE12C7"/>
    <w:rsid w:val="00BF1379"/>
    <w:rsid w:val="00BF48AB"/>
    <w:rsid w:val="00BF7C1B"/>
    <w:rsid w:val="00C14145"/>
    <w:rsid w:val="00C25B79"/>
    <w:rsid w:val="00C26AA8"/>
    <w:rsid w:val="00C376B8"/>
    <w:rsid w:val="00C43BD6"/>
    <w:rsid w:val="00C51752"/>
    <w:rsid w:val="00C51FEB"/>
    <w:rsid w:val="00C75C67"/>
    <w:rsid w:val="00C82E1A"/>
    <w:rsid w:val="00C8392D"/>
    <w:rsid w:val="00C90024"/>
    <w:rsid w:val="00CD0D06"/>
    <w:rsid w:val="00CD5C91"/>
    <w:rsid w:val="00CD66DD"/>
    <w:rsid w:val="00CD7886"/>
    <w:rsid w:val="00D13C41"/>
    <w:rsid w:val="00D25081"/>
    <w:rsid w:val="00D26104"/>
    <w:rsid w:val="00D2780A"/>
    <w:rsid w:val="00D33356"/>
    <w:rsid w:val="00D41C1E"/>
    <w:rsid w:val="00D457CC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46DE"/>
    <w:rsid w:val="00DD668F"/>
    <w:rsid w:val="00DF6217"/>
    <w:rsid w:val="00E36184"/>
    <w:rsid w:val="00E4210E"/>
    <w:rsid w:val="00E5125F"/>
    <w:rsid w:val="00E551CA"/>
    <w:rsid w:val="00E65447"/>
    <w:rsid w:val="00E74F1C"/>
    <w:rsid w:val="00E871B9"/>
    <w:rsid w:val="00E93301"/>
    <w:rsid w:val="00EB1D0B"/>
    <w:rsid w:val="00EB2EC8"/>
    <w:rsid w:val="00ED3A66"/>
    <w:rsid w:val="00ED3F8D"/>
    <w:rsid w:val="00EF62B6"/>
    <w:rsid w:val="00F1734C"/>
    <w:rsid w:val="00F24AFF"/>
    <w:rsid w:val="00F27200"/>
    <w:rsid w:val="00F347BF"/>
    <w:rsid w:val="00F4781A"/>
    <w:rsid w:val="00F57C2E"/>
    <w:rsid w:val="00F74CC7"/>
    <w:rsid w:val="00F85EF0"/>
    <w:rsid w:val="00F92DDD"/>
    <w:rsid w:val="00F94132"/>
    <w:rsid w:val="00FA5938"/>
    <w:rsid w:val="00FB1D8B"/>
    <w:rsid w:val="00FC0B8A"/>
    <w:rsid w:val="00FD4402"/>
    <w:rsid w:val="00FD5E6B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CA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E551CA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E551CA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E551CA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E551CA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E551CA"/>
    <w:pPr>
      <w:numPr>
        <w:numId w:val="6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E551CA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E551CA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E551CA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E551CA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E551CA"/>
    <w:pPr>
      <w:numPr>
        <w:numId w:val="2"/>
      </w:numPr>
    </w:pPr>
  </w:style>
  <w:style w:type="character" w:customStyle="1" w:styleId="cpCapital">
    <w:name w:val="cpCapital"/>
    <w:rsid w:val="00E551CA"/>
    <w:rPr>
      <w:smallCaps/>
      <w:noProof w:val="0"/>
      <w:lang w:val="nl-BE"/>
    </w:rPr>
  </w:style>
  <w:style w:type="paragraph" w:customStyle="1" w:styleId="cpStep">
    <w:name w:val="cpStep"/>
    <w:basedOn w:val="Normal"/>
    <w:rsid w:val="00E551CA"/>
    <w:pPr>
      <w:numPr>
        <w:numId w:val="4"/>
      </w:numPr>
      <w:jc w:val="both"/>
    </w:pPr>
  </w:style>
  <w:style w:type="paragraph" w:customStyle="1" w:styleId="cpChoice">
    <w:name w:val="cpChoice"/>
    <w:basedOn w:val="cpStep"/>
    <w:rsid w:val="00E551CA"/>
    <w:pPr>
      <w:numPr>
        <w:numId w:val="5"/>
      </w:numPr>
      <w:jc w:val="left"/>
    </w:pPr>
  </w:style>
  <w:style w:type="paragraph" w:customStyle="1" w:styleId="cpNote">
    <w:name w:val="cpNote"/>
    <w:basedOn w:val="Normal"/>
    <w:rsid w:val="00E551CA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E551CA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E551CA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E551CA"/>
    <w:pPr>
      <w:numPr>
        <w:numId w:val="7"/>
      </w:numPr>
    </w:pPr>
  </w:style>
  <w:style w:type="character" w:customStyle="1" w:styleId="cpReference">
    <w:name w:val="cpReference"/>
    <w:rsid w:val="00E551CA"/>
    <w:rPr>
      <w:i/>
      <w:smallCaps/>
      <w:sz w:val="20"/>
    </w:rPr>
  </w:style>
  <w:style w:type="paragraph" w:customStyle="1" w:styleId="cpExplain">
    <w:name w:val="cpExplain"/>
    <w:basedOn w:val="cpParagraph"/>
    <w:rsid w:val="00E551CA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E551CA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E551CA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E551CA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E551CA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E551CA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E551CA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E551CA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E551CA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E551CA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E551CA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E551CA"/>
    <w:pPr>
      <w:ind w:left="1600"/>
    </w:pPr>
    <w:rPr>
      <w:sz w:val="18"/>
    </w:rPr>
  </w:style>
  <w:style w:type="paragraph" w:customStyle="1" w:styleId="cpTip">
    <w:name w:val="cpTip"/>
    <w:basedOn w:val="Normal"/>
    <w:rsid w:val="00E551CA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E551CA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E551C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E551CA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E551CA"/>
    <w:rPr>
      <w:position w:val="-10"/>
    </w:rPr>
  </w:style>
  <w:style w:type="paragraph" w:customStyle="1" w:styleId="cpBulletTable">
    <w:name w:val="cpBulletTable"/>
    <w:basedOn w:val="cpBullet"/>
    <w:rsid w:val="00E551CA"/>
    <w:pPr>
      <w:numPr>
        <w:numId w:val="3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E551CA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E551CA"/>
    <w:pPr>
      <w:numPr>
        <w:numId w:val="8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E551CA"/>
    <w:pPr>
      <w:numPr>
        <w:numId w:val="9"/>
      </w:numPr>
    </w:pPr>
  </w:style>
  <w:style w:type="character" w:styleId="Emphasis">
    <w:name w:val="Emphasis"/>
    <w:basedOn w:val="DefaultParagraphFont"/>
    <w:uiPriority w:val="20"/>
    <w:qFormat/>
    <w:rsid w:val="00E551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51CA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E551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51CA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1CA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E551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51CA"/>
    <w:pPr>
      <w:ind w:left="720"/>
      <w:contextualSpacing/>
    </w:pPr>
  </w:style>
  <w:style w:type="table" w:styleId="TableGrid">
    <w:name w:val="Table Grid"/>
    <w:basedOn w:val="TableNormal"/>
    <w:uiPriority w:val="39"/>
    <w:rsid w:val="00E5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51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551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1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exercise.asp?filename=exercise_data_types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w3schools.com/cs/exercise.asp?filename=exercise_variables1" TargetMode="External"/><Relationship Id="rId12" Type="http://schemas.openxmlformats.org/officeDocument/2006/relationships/hyperlink" Target="https://www.w3schools.com/cs/exercise.asp?filename=exercise_booleans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/exercise.asp?filename=exercise_strings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/exercise.asp?filename=exercise_operators1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exercise.asp?filename=exercise_user_input1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82E1714E-CFD3-4E56-AA6F-86ADC7AA1620}"/>
</file>

<file path=customXml/itemProps2.xml><?xml version="1.0" encoding="utf-8"?>
<ds:datastoreItem xmlns:ds="http://schemas.openxmlformats.org/officeDocument/2006/customXml" ds:itemID="{3504331D-84AB-42EC-8602-D135EEE4789F}"/>
</file>

<file path=customXml/itemProps3.xml><?xml version="1.0" encoding="utf-8"?>
<ds:datastoreItem xmlns:ds="http://schemas.openxmlformats.org/officeDocument/2006/customXml" ds:itemID="{F1FF3345-3A44-4F5C-AB76-7B718D1D37B8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9</TotalTime>
  <Pages>2</Pages>
  <Words>108</Words>
  <Characters>1333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7</cp:revision>
  <cp:lastPrinted>2022-01-25T15:39:00Z</cp:lastPrinted>
  <dcterms:created xsi:type="dcterms:W3CDTF">2022-01-12T11:41:00Z</dcterms:created>
  <dcterms:modified xsi:type="dcterms:W3CDTF">2022-07-20T11:06:00Z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